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E9A907" w14:textId="23579406" w:rsidR="0002057E" w:rsidRPr="002F162C" w:rsidRDefault="002F162C" w:rsidP="002F162C">
      <w:pPr>
        <w:pStyle w:val="Heading1"/>
        <w:rPr>
          <w:b/>
          <w:u w:val="single"/>
        </w:rPr>
      </w:pPr>
      <w:r w:rsidRPr="002F162C">
        <w:rPr>
          <w:b/>
          <w:u w:val="single"/>
        </w:rPr>
        <w:t xml:space="preserve">Delete N </w:t>
      </w:r>
      <w:r w:rsidR="00904B47">
        <w:rPr>
          <w:b/>
          <w:u w:val="single"/>
        </w:rPr>
        <w:t>N</w:t>
      </w:r>
      <w:r w:rsidRPr="002F162C">
        <w:rPr>
          <w:b/>
          <w:u w:val="single"/>
        </w:rPr>
        <w:t xml:space="preserve">odes </w:t>
      </w:r>
      <w:r w:rsidR="00904B47">
        <w:rPr>
          <w:b/>
          <w:u w:val="single"/>
        </w:rPr>
        <w:t>A</w:t>
      </w:r>
      <w:r w:rsidRPr="002F162C">
        <w:rPr>
          <w:b/>
          <w:u w:val="single"/>
        </w:rPr>
        <w:t xml:space="preserve">fter M </w:t>
      </w:r>
      <w:r w:rsidR="00904B47">
        <w:rPr>
          <w:b/>
          <w:u w:val="single"/>
        </w:rPr>
        <w:t>N</w:t>
      </w:r>
      <w:r w:rsidRPr="002F162C">
        <w:rPr>
          <w:b/>
          <w:u w:val="single"/>
        </w:rPr>
        <w:t>odes</w:t>
      </w:r>
    </w:p>
    <w:p w14:paraId="386635FE" w14:textId="016434C5" w:rsidR="002F162C" w:rsidRDefault="002F162C">
      <w:r>
        <w:rPr>
          <w:b/>
        </w:rPr>
        <w:t xml:space="preserve">Task: </w:t>
      </w:r>
      <w:r w:rsidRPr="002F162C">
        <w:t>Given a linked list and two integers M and N. Traverse the linked list such that you retain M nodes then delete next N nodes, continue the same till end of the linked list.</w:t>
      </w:r>
    </w:p>
    <w:p w14:paraId="7C490B35" w14:textId="49979DCB" w:rsidR="002F162C" w:rsidRDefault="002F162C">
      <w:pPr>
        <w:rPr>
          <w:b/>
        </w:rPr>
      </w:pPr>
      <w:r>
        <w:rPr>
          <w:b/>
        </w:rPr>
        <w:t>Examples</w:t>
      </w:r>
      <w:r w:rsidR="000121EF">
        <w:rPr>
          <w:b/>
        </w:rPr>
        <w:t>:</w:t>
      </w:r>
    </w:p>
    <w:p w14:paraId="134C35C0" w14:textId="77777777" w:rsidR="000121EF" w:rsidRPr="000A639F" w:rsidRDefault="000121EF" w:rsidP="000A639F">
      <w:pPr>
        <w:spacing w:line="180" w:lineRule="exact"/>
        <w:rPr>
          <w:rFonts w:ascii="Lucida Console" w:hAnsi="Lucida Console"/>
          <w:color w:val="0070C0"/>
          <w:sz w:val="18"/>
        </w:rPr>
      </w:pPr>
      <w:r w:rsidRPr="000A639F">
        <w:rPr>
          <w:rFonts w:ascii="Lucida Console" w:hAnsi="Lucida Console"/>
          <w:color w:val="0070C0"/>
          <w:sz w:val="18"/>
        </w:rPr>
        <w:t>Input:</w:t>
      </w:r>
    </w:p>
    <w:p w14:paraId="6DB6BB59" w14:textId="77777777" w:rsidR="000121EF" w:rsidRPr="000A639F" w:rsidRDefault="000121EF" w:rsidP="000A639F">
      <w:pPr>
        <w:spacing w:line="180" w:lineRule="exact"/>
        <w:rPr>
          <w:rFonts w:ascii="Lucida Console" w:hAnsi="Lucida Console"/>
          <w:color w:val="0070C0"/>
          <w:sz w:val="18"/>
        </w:rPr>
      </w:pPr>
      <w:r w:rsidRPr="000A639F">
        <w:rPr>
          <w:rFonts w:ascii="Lucida Console" w:hAnsi="Lucida Console"/>
          <w:color w:val="0070C0"/>
          <w:sz w:val="18"/>
        </w:rPr>
        <w:t>M = 2, N = 2</w:t>
      </w:r>
    </w:p>
    <w:p w14:paraId="163E32CE" w14:textId="77777777" w:rsidR="000121EF" w:rsidRPr="000A639F" w:rsidRDefault="000121EF" w:rsidP="000A639F">
      <w:pPr>
        <w:spacing w:line="180" w:lineRule="exact"/>
        <w:rPr>
          <w:rFonts w:ascii="Lucida Console" w:hAnsi="Lucida Console"/>
          <w:color w:val="0070C0"/>
          <w:sz w:val="18"/>
        </w:rPr>
      </w:pPr>
      <w:r w:rsidRPr="000A639F">
        <w:rPr>
          <w:rFonts w:ascii="Lucida Console" w:hAnsi="Lucida Console"/>
          <w:color w:val="0070C0"/>
          <w:sz w:val="18"/>
        </w:rPr>
        <w:t>Linked List: 1-&gt;2-&gt;3-&gt;4-&gt;5-&gt;6-&gt;7-&gt;8</w:t>
      </w:r>
    </w:p>
    <w:p w14:paraId="6B2FCAD8" w14:textId="77777777" w:rsidR="000121EF" w:rsidRPr="000A639F" w:rsidRDefault="000121EF" w:rsidP="000A639F">
      <w:pPr>
        <w:spacing w:line="180" w:lineRule="exact"/>
        <w:rPr>
          <w:rFonts w:ascii="Lucida Console" w:hAnsi="Lucida Console"/>
          <w:color w:val="0070C0"/>
          <w:sz w:val="18"/>
        </w:rPr>
      </w:pPr>
      <w:r w:rsidRPr="000A639F">
        <w:rPr>
          <w:rFonts w:ascii="Lucida Console" w:hAnsi="Lucida Console"/>
          <w:color w:val="0070C0"/>
          <w:sz w:val="18"/>
        </w:rPr>
        <w:t>Output:</w:t>
      </w:r>
    </w:p>
    <w:p w14:paraId="5D62B679" w14:textId="0EC91C8A" w:rsidR="000121EF" w:rsidRDefault="000121EF" w:rsidP="000A639F">
      <w:pPr>
        <w:spacing w:line="180" w:lineRule="exact"/>
        <w:rPr>
          <w:rFonts w:ascii="Lucida Console" w:hAnsi="Lucida Console"/>
          <w:color w:val="0070C0"/>
          <w:sz w:val="18"/>
        </w:rPr>
      </w:pPr>
      <w:r w:rsidRPr="000A639F">
        <w:rPr>
          <w:rFonts w:ascii="Lucida Console" w:hAnsi="Lucida Console"/>
          <w:color w:val="0070C0"/>
          <w:sz w:val="18"/>
        </w:rPr>
        <w:t>Linked List: 1-&gt;2-&gt;5-&gt;6</w:t>
      </w:r>
    </w:p>
    <w:p w14:paraId="54588E0F" w14:textId="77777777" w:rsidR="00CD6907" w:rsidRPr="000A639F" w:rsidRDefault="00CD6907" w:rsidP="000A639F">
      <w:pPr>
        <w:spacing w:line="180" w:lineRule="exact"/>
        <w:rPr>
          <w:rFonts w:ascii="Lucida Console" w:hAnsi="Lucida Console"/>
          <w:color w:val="0070C0"/>
          <w:sz w:val="18"/>
        </w:rPr>
      </w:pPr>
    </w:p>
    <w:p w14:paraId="2EFF3080" w14:textId="77777777" w:rsidR="000121EF" w:rsidRPr="000A639F" w:rsidRDefault="000121EF" w:rsidP="000A639F">
      <w:pPr>
        <w:spacing w:line="180" w:lineRule="exact"/>
        <w:rPr>
          <w:rFonts w:ascii="Lucida Console" w:hAnsi="Lucida Console"/>
          <w:color w:val="0070C0"/>
          <w:sz w:val="18"/>
        </w:rPr>
      </w:pPr>
      <w:r w:rsidRPr="000A639F">
        <w:rPr>
          <w:rFonts w:ascii="Lucida Console" w:hAnsi="Lucida Console"/>
          <w:color w:val="0070C0"/>
          <w:sz w:val="18"/>
        </w:rPr>
        <w:t>Input:</w:t>
      </w:r>
    </w:p>
    <w:p w14:paraId="0EF47199" w14:textId="77777777" w:rsidR="000121EF" w:rsidRPr="000A639F" w:rsidRDefault="000121EF" w:rsidP="000A639F">
      <w:pPr>
        <w:spacing w:line="180" w:lineRule="exact"/>
        <w:rPr>
          <w:rFonts w:ascii="Lucida Console" w:hAnsi="Lucida Console"/>
          <w:color w:val="0070C0"/>
          <w:sz w:val="18"/>
        </w:rPr>
      </w:pPr>
      <w:r w:rsidRPr="000A639F">
        <w:rPr>
          <w:rFonts w:ascii="Lucida Console" w:hAnsi="Lucida Console"/>
          <w:color w:val="0070C0"/>
          <w:sz w:val="18"/>
        </w:rPr>
        <w:t>M = 3, N = 2</w:t>
      </w:r>
    </w:p>
    <w:p w14:paraId="52B6BEEA" w14:textId="77777777" w:rsidR="000121EF" w:rsidRPr="000A639F" w:rsidRDefault="000121EF" w:rsidP="000A639F">
      <w:pPr>
        <w:spacing w:line="180" w:lineRule="exact"/>
        <w:rPr>
          <w:rFonts w:ascii="Lucida Console" w:hAnsi="Lucida Console"/>
          <w:color w:val="0070C0"/>
          <w:sz w:val="18"/>
        </w:rPr>
      </w:pPr>
      <w:r w:rsidRPr="000A639F">
        <w:rPr>
          <w:rFonts w:ascii="Lucida Console" w:hAnsi="Lucida Console"/>
          <w:color w:val="0070C0"/>
          <w:sz w:val="18"/>
        </w:rPr>
        <w:t>Linked List: 1-&gt;2-&gt;3-&gt;4-&gt;5-&gt;6-&gt;7-&gt;8-&gt;9-&gt;10</w:t>
      </w:r>
    </w:p>
    <w:p w14:paraId="47C70A06" w14:textId="77777777" w:rsidR="000121EF" w:rsidRPr="000A639F" w:rsidRDefault="000121EF" w:rsidP="000A639F">
      <w:pPr>
        <w:spacing w:line="180" w:lineRule="exact"/>
        <w:rPr>
          <w:rFonts w:ascii="Lucida Console" w:hAnsi="Lucida Console"/>
          <w:color w:val="0070C0"/>
          <w:sz w:val="18"/>
        </w:rPr>
      </w:pPr>
      <w:r w:rsidRPr="000A639F">
        <w:rPr>
          <w:rFonts w:ascii="Lucida Console" w:hAnsi="Lucida Console"/>
          <w:color w:val="0070C0"/>
          <w:sz w:val="18"/>
        </w:rPr>
        <w:t>Output:</w:t>
      </w:r>
    </w:p>
    <w:p w14:paraId="39D85B0D" w14:textId="77777777" w:rsidR="000121EF" w:rsidRPr="000A639F" w:rsidRDefault="000121EF" w:rsidP="000A639F">
      <w:pPr>
        <w:spacing w:line="180" w:lineRule="exact"/>
        <w:rPr>
          <w:rFonts w:ascii="Lucida Console" w:hAnsi="Lucida Console"/>
          <w:color w:val="0070C0"/>
          <w:sz w:val="18"/>
        </w:rPr>
      </w:pPr>
      <w:r w:rsidRPr="000A639F">
        <w:rPr>
          <w:rFonts w:ascii="Lucida Console" w:hAnsi="Lucida Console"/>
          <w:color w:val="0070C0"/>
          <w:sz w:val="18"/>
        </w:rPr>
        <w:t>Linked List: 1-&gt;2-&gt;3-&gt;6-&gt;7-&gt;8</w:t>
      </w:r>
    </w:p>
    <w:p w14:paraId="3C29D784" w14:textId="77777777" w:rsidR="000121EF" w:rsidRPr="000A639F" w:rsidRDefault="000121EF" w:rsidP="000A639F">
      <w:pPr>
        <w:spacing w:line="180" w:lineRule="exact"/>
        <w:rPr>
          <w:rFonts w:ascii="Lucida Console" w:hAnsi="Lucida Console"/>
          <w:color w:val="0070C0"/>
          <w:sz w:val="18"/>
        </w:rPr>
      </w:pPr>
    </w:p>
    <w:p w14:paraId="2C3DBBF8" w14:textId="77777777" w:rsidR="000121EF" w:rsidRPr="000A639F" w:rsidRDefault="000121EF" w:rsidP="000A639F">
      <w:pPr>
        <w:spacing w:line="180" w:lineRule="exact"/>
        <w:rPr>
          <w:rFonts w:ascii="Lucida Console" w:hAnsi="Lucida Console"/>
          <w:color w:val="0070C0"/>
          <w:sz w:val="18"/>
        </w:rPr>
      </w:pPr>
      <w:r w:rsidRPr="000A639F">
        <w:rPr>
          <w:rFonts w:ascii="Lucida Console" w:hAnsi="Lucida Console"/>
          <w:color w:val="0070C0"/>
          <w:sz w:val="18"/>
        </w:rPr>
        <w:t>Input:</w:t>
      </w:r>
    </w:p>
    <w:p w14:paraId="5760EAD7" w14:textId="77777777" w:rsidR="000121EF" w:rsidRPr="000A639F" w:rsidRDefault="000121EF" w:rsidP="000A639F">
      <w:pPr>
        <w:spacing w:line="180" w:lineRule="exact"/>
        <w:rPr>
          <w:rFonts w:ascii="Lucida Console" w:hAnsi="Lucida Console"/>
          <w:color w:val="0070C0"/>
          <w:sz w:val="18"/>
        </w:rPr>
      </w:pPr>
      <w:r w:rsidRPr="000A639F">
        <w:rPr>
          <w:rFonts w:ascii="Lucida Console" w:hAnsi="Lucida Console"/>
          <w:color w:val="0070C0"/>
          <w:sz w:val="18"/>
        </w:rPr>
        <w:t>M = 1, N = 1</w:t>
      </w:r>
    </w:p>
    <w:p w14:paraId="3C1E1A77" w14:textId="77777777" w:rsidR="000121EF" w:rsidRPr="000A639F" w:rsidRDefault="000121EF" w:rsidP="000A639F">
      <w:pPr>
        <w:spacing w:line="180" w:lineRule="exact"/>
        <w:rPr>
          <w:rFonts w:ascii="Lucida Console" w:hAnsi="Lucida Console"/>
          <w:color w:val="0070C0"/>
          <w:sz w:val="18"/>
        </w:rPr>
      </w:pPr>
      <w:r w:rsidRPr="000A639F">
        <w:rPr>
          <w:rFonts w:ascii="Lucida Console" w:hAnsi="Lucida Console"/>
          <w:color w:val="0070C0"/>
          <w:sz w:val="18"/>
        </w:rPr>
        <w:t>Linked List: 1-&gt;2-&gt;3-&gt;4-&gt;5-&gt;6-&gt;7-&gt;8-&gt;9-&gt;10</w:t>
      </w:r>
    </w:p>
    <w:p w14:paraId="69EA1155" w14:textId="77777777" w:rsidR="000121EF" w:rsidRPr="000A639F" w:rsidRDefault="000121EF" w:rsidP="000A639F">
      <w:pPr>
        <w:spacing w:line="180" w:lineRule="exact"/>
        <w:rPr>
          <w:rFonts w:ascii="Lucida Console" w:hAnsi="Lucida Console"/>
          <w:color w:val="0070C0"/>
          <w:sz w:val="18"/>
        </w:rPr>
      </w:pPr>
      <w:r w:rsidRPr="000A639F">
        <w:rPr>
          <w:rFonts w:ascii="Lucida Console" w:hAnsi="Lucida Console"/>
          <w:color w:val="0070C0"/>
          <w:sz w:val="18"/>
        </w:rPr>
        <w:t>Output:</w:t>
      </w:r>
    </w:p>
    <w:p w14:paraId="2B239370" w14:textId="271FF2A6" w:rsidR="00E766DD" w:rsidRPr="00670828" w:rsidRDefault="000121EF" w:rsidP="00670828">
      <w:pPr>
        <w:spacing w:line="180" w:lineRule="exact"/>
        <w:rPr>
          <w:rFonts w:ascii="Lucida Console" w:hAnsi="Lucida Console"/>
          <w:color w:val="0070C0"/>
          <w:sz w:val="18"/>
        </w:rPr>
      </w:pPr>
      <w:r w:rsidRPr="000A639F">
        <w:rPr>
          <w:rFonts w:ascii="Lucida Console" w:hAnsi="Lucida Console"/>
          <w:color w:val="0070C0"/>
          <w:sz w:val="18"/>
        </w:rPr>
        <w:t>Linked List: 1-&gt;3-&gt;5-&gt;7-&gt;9</w:t>
      </w:r>
    </w:p>
    <w:p w14:paraId="03B185FF" w14:textId="77777777" w:rsidR="00670828" w:rsidRDefault="00E766DD" w:rsidP="00E766DD">
      <w:r>
        <w:rPr>
          <w:b/>
        </w:rPr>
        <w:t>Notes:</w:t>
      </w:r>
      <w:r w:rsidRPr="00670828">
        <w:t xml:space="preserve"> </w:t>
      </w:r>
    </w:p>
    <w:p w14:paraId="0AB2B45C" w14:textId="04BDE2C6" w:rsidR="00670828" w:rsidRDefault="00670828" w:rsidP="00670828">
      <w:pPr>
        <w:pStyle w:val="ListParagraph"/>
        <w:numPr>
          <w:ilvl w:val="0"/>
          <w:numId w:val="1"/>
        </w:numPr>
      </w:pPr>
      <w:r w:rsidRPr="00670828">
        <w:t xml:space="preserve">The main part of the problem is to maintain proper links between nodes, make sure that all corner cases are handled. </w:t>
      </w:r>
    </w:p>
    <w:p w14:paraId="6DBB3B63" w14:textId="39BD4967" w:rsidR="00B82ACF" w:rsidRDefault="00670828" w:rsidP="00B82ACF">
      <w:pPr>
        <w:pStyle w:val="ListParagraph"/>
        <w:numPr>
          <w:ilvl w:val="0"/>
          <w:numId w:val="1"/>
        </w:numPr>
      </w:pPr>
      <w:r>
        <w:t>A</w:t>
      </w:r>
      <w:r w:rsidRPr="00670828">
        <w:t>ssume</w:t>
      </w:r>
      <w:r>
        <w:t xml:space="preserve"> </w:t>
      </w:r>
      <w:r w:rsidRPr="00670828">
        <w:t>that M cannot be 0.</w:t>
      </w:r>
    </w:p>
    <w:p w14:paraId="2DB5C8F0" w14:textId="77777777" w:rsidR="00DE00CF" w:rsidRPr="00670828" w:rsidRDefault="00DE00CF" w:rsidP="00B82ACF">
      <w:pPr>
        <w:pStyle w:val="ListParagraph"/>
        <w:numPr>
          <w:ilvl w:val="0"/>
          <w:numId w:val="1"/>
        </w:numPr>
      </w:pPr>
    </w:p>
    <w:p w14:paraId="2C540D41" w14:textId="26C919EE" w:rsidR="002A0B44" w:rsidRPr="002A0B44" w:rsidRDefault="00E317B5" w:rsidP="002A0B44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  <w:u w:val="single"/>
        </w:rPr>
      </w:pPr>
      <w: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  <w:u w:val="single"/>
        </w:rPr>
        <w:t>Singles to Doubles</w:t>
      </w:r>
    </w:p>
    <w:p w14:paraId="19DDE1F1" w14:textId="7C517828" w:rsidR="00E317B5" w:rsidRPr="00E317B5" w:rsidRDefault="00E766DD" w:rsidP="00E766DD">
      <w:r>
        <w:rPr>
          <w:b/>
        </w:rPr>
        <w:t>Task:</w:t>
      </w:r>
      <w:r w:rsidR="00E317B5">
        <w:rPr>
          <w:b/>
        </w:rPr>
        <w:t xml:space="preserve"> </w:t>
      </w:r>
      <w:r w:rsidR="00E317B5" w:rsidRPr="00E317B5">
        <w:t>convert a single linked list to a double linked list</w:t>
      </w:r>
    </w:p>
    <w:p w14:paraId="45F913C8" w14:textId="77777777" w:rsidR="00E317B5" w:rsidRDefault="00E317B5" w:rsidP="00E766DD">
      <w:pPr>
        <w:rPr>
          <w:b/>
        </w:rPr>
      </w:pPr>
    </w:p>
    <w:p w14:paraId="0A90DA76" w14:textId="77777777" w:rsidR="00DE00CF" w:rsidRDefault="00DE00CF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  <w:u w:val="single"/>
        </w:rPr>
      </w:pPr>
      <w:r>
        <w:rPr>
          <w:b/>
          <w:u w:val="single"/>
        </w:rPr>
        <w:br w:type="page"/>
      </w:r>
    </w:p>
    <w:p w14:paraId="62228E23" w14:textId="31EA74D5" w:rsidR="00B82ACF" w:rsidRPr="00530154" w:rsidRDefault="002C2098" w:rsidP="00B82ACF">
      <w:pPr>
        <w:pStyle w:val="Heading1"/>
        <w:rPr>
          <w:b/>
          <w:u w:val="single"/>
        </w:rPr>
      </w:pPr>
      <w:r>
        <w:rPr>
          <w:b/>
          <w:u w:val="single"/>
        </w:rPr>
        <w:lastRenderedPageBreak/>
        <w:t>Linked Palindrome</w:t>
      </w:r>
    </w:p>
    <w:p w14:paraId="264440D5" w14:textId="7219947D" w:rsidR="00B82ACF" w:rsidRDefault="00B82ACF" w:rsidP="00B82ACF">
      <w:r>
        <w:rPr>
          <w:b/>
        </w:rPr>
        <w:t>Task:</w:t>
      </w:r>
      <w:r w:rsidR="00D736FA">
        <w:rPr>
          <w:b/>
        </w:rPr>
        <w:t xml:space="preserve"> </w:t>
      </w:r>
      <w:r w:rsidR="00D736FA">
        <w:t>Given a linked list of characters, recursively check if it is a palindrome or not</w:t>
      </w:r>
    </w:p>
    <w:p w14:paraId="2377EF1E" w14:textId="2335DE1B" w:rsidR="00B82ACF" w:rsidRDefault="00B82ACF" w:rsidP="00B82ACF">
      <w:pPr>
        <w:rPr>
          <w:b/>
        </w:rPr>
      </w:pPr>
      <w:r>
        <w:rPr>
          <w:b/>
        </w:rPr>
        <w:t>Examples:</w:t>
      </w:r>
    </w:p>
    <w:p w14:paraId="2DC6B9E6" w14:textId="77777777" w:rsidR="00DE00CF" w:rsidRPr="00DE00CF" w:rsidRDefault="00DE00CF" w:rsidP="00DE00CF">
      <w:pPr>
        <w:rPr>
          <w:rFonts w:ascii="Lucida Console" w:hAnsi="Lucida Console"/>
          <w:color w:val="0070C0"/>
          <w:sz w:val="18"/>
        </w:rPr>
      </w:pPr>
      <w:r w:rsidRPr="00DE00CF">
        <w:rPr>
          <w:rFonts w:ascii="Lucida Console" w:hAnsi="Lucida Console"/>
          <w:color w:val="0070C0"/>
          <w:sz w:val="18"/>
        </w:rPr>
        <w:t>Input:  A —&gt; B —&gt; C —&gt; B —&gt; A —&gt; null</w:t>
      </w:r>
    </w:p>
    <w:p w14:paraId="3C08382B" w14:textId="16278148" w:rsidR="00DE00CF" w:rsidRPr="00DE00CF" w:rsidRDefault="00DE00CF" w:rsidP="00DE00CF">
      <w:pPr>
        <w:rPr>
          <w:rFonts w:ascii="Lucida Console" w:hAnsi="Lucida Console"/>
          <w:color w:val="0070C0"/>
          <w:sz w:val="18"/>
        </w:rPr>
      </w:pPr>
      <w:r w:rsidRPr="00DE00CF">
        <w:rPr>
          <w:rFonts w:ascii="Lucida Console" w:hAnsi="Lucida Console"/>
          <w:color w:val="0070C0"/>
          <w:sz w:val="18"/>
        </w:rPr>
        <w:t>Output: The linked list is a palindrome</w:t>
      </w:r>
    </w:p>
    <w:p w14:paraId="225F9CA5" w14:textId="77777777" w:rsidR="00DE00CF" w:rsidRPr="00DE00CF" w:rsidRDefault="00DE00CF" w:rsidP="00DE00CF">
      <w:pPr>
        <w:rPr>
          <w:rFonts w:ascii="Lucida Console" w:hAnsi="Lucida Console"/>
          <w:color w:val="0070C0"/>
          <w:sz w:val="18"/>
        </w:rPr>
      </w:pPr>
      <w:r w:rsidRPr="00DE00CF">
        <w:rPr>
          <w:rFonts w:ascii="Lucida Console" w:hAnsi="Lucida Console"/>
          <w:color w:val="0070C0"/>
          <w:sz w:val="18"/>
        </w:rPr>
        <w:t>Input:  A —&gt; B —&gt; C —&gt; C —&gt; B —&gt; null</w:t>
      </w:r>
    </w:p>
    <w:p w14:paraId="4B1D0D2B" w14:textId="33EA2EDC" w:rsidR="00B82ACF" w:rsidRPr="00D003FD" w:rsidRDefault="00DE00CF" w:rsidP="00B82ACF">
      <w:pPr>
        <w:rPr>
          <w:rFonts w:ascii="Lucida Console" w:hAnsi="Lucida Console"/>
          <w:color w:val="0070C0"/>
          <w:sz w:val="18"/>
        </w:rPr>
      </w:pPr>
      <w:r w:rsidRPr="00DE00CF">
        <w:rPr>
          <w:rFonts w:ascii="Lucida Console" w:hAnsi="Lucida Console"/>
          <w:color w:val="0070C0"/>
          <w:sz w:val="18"/>
        </w:rPr>
        <w:t>Output: The linked list is not a palindrome</w:t>
      </w:r>
    </w:p>
    <w:p w14:paraId="27E39D9E" w14:textId="0289F081" w:rsidR="00B82ACF" w:rsidRPr="00D003FD" w:rsidRDefault="00B82ACF" w:rsidP="00E766DD">
      <w:r>
        <w:rPr>
          <w:b/>
        </w:rPr>
        <w:t>Notes:</w:t>
      </w:r>
      <w:r w:rsidR="00D003FD">
        <w:rPr>
          <w:b/>
        </w:rPr>
        <w:t xml:space="preserve"> </w:t>
      </w:r>
      <w:r w:rsidR="00D003FD">
        <w:t xml:space="preserve">This can be done without </w:t>
      </w:r>
      <w:r w:rsidR="00564DBB">
        <w:t>constructing a string out of the characters</w:t>
      </w:r>
    </w:p>
    <w:p w14:paraId="3F11EB90" w14:textId="2D86D073" w:rsidR="00B82ACF" w:rsidRDefault="00B82ACF" w:rsidP="00E766DD">
      <w:pPr>
        <w:rPr>
          <w:b/>
        </w:rPr>
      </w:pPr>
    </w:p>
    <w:p w14:paraId="7689D33A" w14:textId="77777777" w:rsidR="001F3E25" w:rsidRDefault="001F3E25" w:rsidP="001F3E25">
      <w:pPr>
        <w:pStyle w:val="Heading1"/>
        <w:rPr>
          <w:b/>
          <w:u w:val="single"/>
        </w:rPr>
      </w:pPr>
      <w:r>
        <w:rPr>
          <w:b/>
          <w:u w:val="single"/>
        </w:rPr>
        <w:t>Reverse the List</w:t>
      </w:r>
    </w:p>
    <w:p w14:paraId="61065A2C" w14:textId="6759887C" w:rsidR="00F65224" w:rsidRDefault="001F3E25" w:rsidP="001F3E25">
      <w:r>
        <w:rPr>
          <w:b/>
          <w:bCs/>
        </w:rPr>
        <w:t xml:space="preserve">Task: </w:t>
      </w:r>
      <w:r>
        <w:t>Write a function that will reverse a linked list</w:t>
      </w:r>
    </w:p>
    <w:p w14:paraId="27F79D27" w14:textId="77777777" w:rsidR="00B82ACF" w:rsidRPr="00E766DD" w:rsidRDefault="00B82ACF" w:rsidP="00E766DD">
      <w:pPr>
        <w:rPr>
          <w:b/>
        </w:rPr>
      </w:pPr>
      <w:bookmarkStart w:id="0" w:name="_GoBack"/>
      <w:bookmarkEnd w:id="0"/>
    </w:p>
    <w:sectPr w:rsidR="00B82ACF" w:rsidRPr="00E766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4A069E"/>
    <w:multiLevelType w:val="hybridMultilevel"/>
    <w:tmpl w:val="1B3AE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3FA"/>
    <w:rsid w:val="000121EF"/>
    <w:rsid w:val="00025B42"/>
    <w:rsid w:val="000633FA"/>
    <w:rsid w:val="000A639F"/>
    <w:rsid w:val="001F3E25"/>
    <w:rsid w:val="002A0B44"/>
    <w:rsid w:val="002C2098"/>
    <w:rsid w:val="002F162C"/>
    <w:rsid w:val="00530154"/>
    <w:rsid w:val="00564DBB"/>
    <w:rsid w:val="00670828"/>
    <w:rsid w:val="008578C9"/>
    <w:rsid w:val="00904B47"/>
    <w:rsid w:val="00B50301"/>
    <w:rsid w:val="00B82ACF"/>
    <w:rsid w:val="00CD6907"/>
    <w:rsid w:val="00D003FD"/>
    <w:rsid w:val="00D736FA"/>
    <w:rsid w:val="00DE00CF"/>
    <w:rsid w:val="00E317B5"/>
    <w:rsid w:val="00E531C6"/>
    <w:rsid w:val="00E766DD"/>
    <w:rsid w:val="00F65224"/>
    <w:rsid w:val="00F76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AB056"/>
  <w15:chartTrackingRefBased/>
  <w15:docId w15:val="{531CF0D3-898F-4672-8CAB-0CE9C359A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16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0B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16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7082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2A0B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417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9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B499E703</Template>
  <TotalTime>23</TotalTime>
  <Pages>2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Audrey Main (RIT Student)</dc:creator>
  <cp:keywords/>
  <dc:description/>
  <cp:lastModifiedBy>Audrey Main (RIT Student)</cp:lastModifiedBy>
  <cp:revision>20</cp:revision>
  <dcterms:created xsi:type="dcterms:W3CDTF">2021-04-01T15:07:00Z</dcterms:created>
  <dcterms:modified xsi:type="dcterms:W3CDTF">2021-04-01T15:39:00Z</dcterms:modified>
</cp:coreProperties>
</file>