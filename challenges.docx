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3E169" w14:textId="0657C4D1" w:rsidR="00246EED" w:rsidRPr="00BA5D1C" w:rsidRDefault="006D6097" w:rsidP="006D6097">
      <w:pPr>
        <w:pStyle w:val="Heading1"/>
        <w:rPr>
          <w:b/>
          <w:u w:val="single"/>
        </w:rPr>
      </w:pPr>
      <w:r w:rsidRPr="00BA5D1C">
        <w:rPr>
          <w:b/>
          <w:u w:val="single"/>
        </w:rPr>
        <w:t>Diamond Shaped Array</w:t>
      </w:r>
    </w:p>
    <w:p w14:paraId="0FAC0BA8" w14:textId="14E86EF7" w:rsidR="006D6097" w:rsidRDefault="006D6097" w:rsidP="006D6097">
      <w:pPr>
        <w:spacing w:line="240" w:lineRule="auto"/>
      </w:pPr>
      <w:r w:rsidRPr="006D6097">
        <w:t>Create a function that returns an array that expands by 1 from 1 to the value of the input, and then reduces back to 1. Items in the lists will be the same as the length of the lists.</w:t>
      </w:r>
    </w:p>
    <w:p w14:paraId="33F5C1BD" w14:textId="04F730D5" w:rsidR="006D6097" w:rsidRPr="00593986" w:rsidRDefault="006D6097" w:rsidP="006D6097">
      <w:pPr>
        <w:spacing w:line="240" w:lineRule="auto"/>
        <w:rPr>
          <w:b/>
        </w:rPr>
      </w:pPr>
      <w:r w:rsidRPr="00593986">
        <w:rPr>
          <w:b/>
        </w:rPr>
        <w:t>Example</w:t>
      </w:r>
      <w:r w:rsidR="00593986" w:rsidRPr="00593986">
        <w:rPr>
          <w:b/>
        </w:rPr>
        <w:t>s</w:t>
      </w:r>
      <w:r w:rsidRPr="00593986">
        <w:rPr>
          <w:b/>
        </w:rPr>
        <w:t>:</w:t>
      </w:r>
    </w:p>
    <w:p w14:paraId="08C92612" w14:textId="38F4F25A"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diamondArrays(1)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w:t>
      </w:r>
    </w:p>
    <w:p w14:paraId="7BB1D902" w14:textId="28023E23"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diamondArrays(2)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[1]]</w:t>
      </w:r>
    </w:p>
    <w:p w14:paraId="39F3E44F" w14:textId="032DA36C" w:rsidR="006D6097" w:rsidRPr="000A41FC" w:rsidRDefault="006D6097" w:rsidP="00593986">
      <w:pPr>
        <w:spacing w:line="200" w:lineRule="exact"/>
        <w:rPr>
          <w:rFonts w:ascii="Lucida Console" w:hAnsi="Lucida Console"/>
          <w:color w:val="4472C4" w:themeColor="accent1"/>
          <w:sz w:val="20"/>
        </w:rPr>
      </w:pPr>
      <w:r w:rsidRPr="000A41FC">
        <w:rPr>
          <w:rFonts w:ascii="Lucida Console" w:hAnsi="Lucida Console"/>
          <w:color w:val="4472C4" w:themeColor="accent1"/>
          <w:sz w:val="20"/>
        </w:rPr>
        <w:t xml:space="preserve">diamondArrays(5) </w:t>
      </w:r>
      <w:r w:rsidRPr="000A41FC">
        <w:rPr>
          <w:rFonts w:ascii="Segoe UI Symbol" w:hAnsi="Segoe UI Symbol" w:cs="Segoe UI Symbol"/>
          <w:color w:val="4472C4" w:themeColor="accent1"/>
          <w:sz w:val="20"/>
        </w:rPr>
        <w:t>➞</w:t>
      </w:r>
      <w:r w:rsidRPr="000A41FC">
        <w:rPr>
          <w:rFonts w:ascii="Lucida Console" w:hAnsi="Lucida Console"/>
          <w:color w:val="4472C4" w:themeColor="accent1"/>
          <w:sz w:val="20"/>
        </w:rPr>
        <w:t xml:space="preserve"> [[1], [2, 2], [3, 3, 3], [4, 4, 4, 4], [5, 5, 5, 5, 5], [4, 4, 4, 4], [3, 3, 3], [2, 2], [1]]</w:t>
      </w:r>
    </w:p>
    <w:p w14:paraId="3AFA1812" w14:textId="063CA677" w:rsidR="00BA5D1C" w:rsidRDefault="00BA5D1C" w:rsidP="0012177E"/>
    <w:p w14:paraId="2F9876B0" w14:textId="36AD8CAA" w:rsidR="00BA5D1C" w:rsidRPr="00BA5D1C" w:rsidRDefault="00BA5D1C" w:rsidP="00BA5D1C">
      <w:pPr>
        <w:pStyle w:val="Heading1"/>
        <w:rPr>
          <w:b/>
          <w:u w:val="single"/>
        </w:rPr>
      </w:pPr>
      <w:r w:rsidRPr="00BA5D1C">
        <w:rPr>
          <w:b/>
          <w:u w:val="single"/>
        </w:rPr>
        <w:t>Multiplication Tables</w:t>
      </w:r>
    </w:p>
    <w:p w14:paraId="070E1BAE" w14:textId="77777777" w:rsidR="00BA5D1C" w:rsidRPr="00BA5D1C" w:rsidRDefault="00BA5D1C" w:rsidP="00BA5D1C">
      <w:r w:rsidRPr="00BA5D1C">
        <w:t>Your task, is to create N x N multiplication table, of size n provided in parameter.</w:t>
      </w:r>
    </w:p>
    <w:p w14:paraId="43488F3E" w14:textId="77777777" w:rsidR="00BA5D1C" w:rsidRPr="00BA5D1C" w:rsidRDefault="00BA5D1C" w:rsidP="00BA5D1C">
      <w:r w:rsidRPr="00BA5D1C">
        <w:t xml:space="preserve">For example, when n is 5, the multiplication table is: </w:t>
      </w:r>
    </w:p>
    <w:p w14:paraId="51AC1DBB" w14:textId="77777777" w:rsidR="00BA5D1C" w:rsidRPr="00BA5D1C" w:rsidRDefault="00BA5D1C" w:rsidP="00BA5D1C">
      <w:r w:rsidRPr="00BA5D1C">
        <w:t>1, 2, 3, 4, 5</w:t>
      </w:r>
    </w:p>
    <w:p w14:paraId="52FD7177" w14:textId="77777777" w:rsidR="00BA5D1C" w:rsidRPr="00BA5D1C" w:rsidRDefault="00BA5D1C" w:rsidP="00BA5D1C">
      <w:r w:rsidRPr="00BA5D1C">
        <w:t>2, 4, 6, 8, 10</w:t>
      </w:r>
    </w:p>
    <w:p w14:paraId="5FF6B699" w14:textId="77777777" w:rsidR="00BA5D1C" w:rsidRPr="00BA5D1C" w:rsidRDefault="00BA5D1C" w:rsidP="00BA5D1C">
      <w:r w:rsidRPr="00BA5D1C">
        <w:t>3, 6, 9, 12, 15</w:t>
      </w:r>
    </w:p>
    <w:p w14:paraId="16C7F9A8" w14:textId="77777777" w:rsidR="00BA5D1C" w:rsidRPr="00BA5D1C" w:rsidRDefault="00BA5D1C" w:rsidP="00BA5D1C">
      <w:r w:rsidRPr="00BA5D1C">
        <w:t>4, 8, 12, 16, 20</w:t>
      </w:r>
    </w:p>
    <w:p w14:paraId="10C14EFE" w14:textId="77777777" w:rsidR="00BA5D1C" w:rsidRDefault="00BA5D1C" w:rsidP="00BA5D1C">
      <w:r w:rsidRPr="00BA5D1C">
        <w:t>5, 10, 15, 20, 25</w:t>
      </w:r>
    </w:p>
    <w:p w14:paraId="6091C56F" w14:textId="77777777" w:rsidR="0066315F" w:rsidRDefault="00BA5D1C" w:rsidP="00BA5D1C">
      <w:r>
        <w:t xml:space="preserve">Output: </w:t>
      </w:r>
    </w:p>
    <w:p w14:paraId="63001926" w14:textId="36547177" w:rsidR="00BA5D1C" w:rsidRPr="0066315F" w:rsidRDefault="00BA5D1C" w:rsidP="00BA5D1C">
      <w:pPr>
        <w:rPr>
          <w:rFonts w:ascii="Lucida Console" w:hAnsi="Lucida Console"/>
          <w:b/>
          <w:sz w:val="14"/>
        </w:rPr>
      </w:pPr>
      <w:r w:rsidRPr="0066315F">
        <w:rPr>
          <w:rFonts w:ascii="Lucida Console" w:hAnsi="Lucida Console"/>
          <w:b/>
          <w:sz w:val="16"/>
        </w:rPr>
        <w:t>[[1, 2, 3, 4, 5], [2, 4, 6, 8, 10], [3, 6, 9, 12, 15], [4, 8, 12, 16, 20], [5, 10, 15, 20, 25]]</w:t>
      </w:r>
    </w:p>
    <w:p w14:paraId="15D1AD76" w14:textId="77777777" w:rsidR="00BA5D1C" w:rsidRPr="00BD2064" w:rsidRDefault="00BA5D1C" w:rsidP="00BA5D1C">
      <w:pPr>
        <w:rPr>
          <w:b/>
        </w:rPr>
      </w:pPr>
      <w:r w:rsidRPr="00BD2064">
        <w:rPr>
          <w:b/>
        </w:rPr>
        <w:t>Examples:</w:t>
      </w:r>
    </w:p>
    <w:p w14:paraId="27F83580" w14:textId="77777777" w:rsidR="00BA5D1C" w:rsidRPr="000A41FC" w:rsidRDefault="00BA5D1C" w:rsidP="00BA5D1C">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multiplicationTable(1)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w:t>
      </w:r>
    </w:p>
    <w:p w14:paraId="51D89A03" w14:textId="620790A9" w:rsidR="000A41FC" w:rsidRPr="00A52003" w:rsidRDefault="00BA5D1C" w:rsidP="006D6097">
      <w:pPr>
        <w:rPr>
          <w:rFonts w:ascii="Lucida Console" w:hAnsi="Lucida Console"/>
          <w:color w:val="4472C4" w:themeColor="accent1"/>
          <w:sz w:val="18"/>
        </w:rPr>
      </w:pPr>
      <w:r w:rsidRPr="000A41FC">
        <w:rPr>
          <w:rFonts w:ascii="Lucida Console" w:hAnsi="Lucida Console"/>
          <w:color w:val="4472C4" w:themeColor="accent1"/>
          <w:sz w:val="18"/>
        </w:rPr>
        <w:t xml:space="preserve">multiplicationTable(3)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[[1, 2, 3], [2, 4, 6], [3, 6, 9]]</w:t>
      </w:r>
    </w:p>
    <w:p w14:paraId="7B5ABEC4" w14:textId="489A24F6" w:rsidR="000A41FC" w:rsidRPr="000A41FC" w:rsidRDefault="000A41FC" w:rsidP="006D6097">
      <w:pPr>
        <w:rPr>
          <w:b/>
          <w:bCs/>
        </w:rPr>
      </w:pPr>
      <w:r>
        <w:rPr>
          <w:b/>
          <w:bCs/>
        </w:rPr>
        <w:t>Hints:</w:t>
      </w:r>
    </w:p>
    <w:p w14:paraId="4D991BA9" w14:textId="7D9940E0" w:rsidR="00F42D18" w:rsidRPr="000A41FC" w:rsidRDefault="00BA5D1C" w:rsidP="006D6097">
      <w:pPr>
        <w:rPr>
          <w:rFonts w:ascii="Lucida Console" w:hAnsi="Lucida Console"/>
          <w:sz w:val="18"/>
        </w:rPr>
      </w:pPr>
      <w:r w:rsidRPr="000A41FC">
        <w:rPr>
          <w:u w:val="single"/>
        </w:rPr>
        <w:t>C++ function header:</w:t>
      </w:r>
      <w:r w:rsidRPr="000A41FC">
        <w:t xml:space="preserve"> </w:t>
      </w:r>
      <w:r w:rsidRPr="000A41FC">
        <w:rPr>
          <w:rFonts w:ascii="Lucida Console" w:hAnsi="Lucida Console"/>
          <w:sz w:val="20"/>
        </w:rPr>
        <w:t>vector&lt;vector&lt;int&gt;&gt; multiplicationTable(int n)</w:t>
      </w:r>
    </w:p>
    <w:p w14:paraId="62CD7DFA" w14:textId="50181F2C" w:rsidR="00BD2064" w:rsidRPr="000A41FC" w:rsidRDefault="00BD2064" w:rsidP="00BD2064">
      <w:pPr>
        <w:rPr>
          <w:rFonts w:ascii="Lucida Console" w:hAnsi="Lucida Console"/>
          <w:sz w:val="20"/>
        </w:rPr>
      </w:pPr>
      <w:r w:rsidRPr="000A41FC">
        <w:rPr>
          <w:u w:val="single"/>
        </w:rPr>
        <w:t>C# header:</w:t>
      </w:r>
      <w:r w:rsidRPr="000A41FC">
        <w:t xml:space="preserve"> </w:t>
      </w:r>
      <w:r w:rsidR="000D11C3" w:rsidRPr="000A41FC">
        <w:rPr>
          <w:rFonts w:ascii="Lucida Console" w:hAnsi="Lucida Console"/>
          <w:sz w:val="20"/>
        </w:rPr>
        <w:t>List&lt;List &lt;int&gt;&gt; multiplicationTable(int n)</w:t>
      </w:r>
    </w:p>
    <w:p w14:paraId="4870C3F5" w14:textId="1AC53DA2" w:rsidR="000D11C3" w:rsidRPr="000A41FC" w:rsidRDefault="009E624A" w:rsidP="00BD2064">
      <w:pPr>
        <w:rPr>
          <w:rFonts w:ascii="Lucida Console" w:hAnsi="Lucida Console"/>
          <w:sz w:val="18"/>
          <w:szCs w:val="18"/>
        </w:rPr>
      </w:pPr>
      <w:r w:rsidRPr="000A41FC">
        <w:rPr>
          <w:b/>
        </w:rPr>
        <w:tab/>
        <w:t xml:space="preserve">      </w:t>
      </w:r>
      <w:r w:rsidRPr="000A41FC">
        <w:rPr>
          <w:rFonts w:ascii="Lucida Console" w:hAnsi="Lucida Console"/>
          <w:sz w:val="18"/>
          <w:szCs w:val="18"/>
        </w:rPr>
        <w:t>int[,] multiplicationTable(int n)</w:t>
      </w:r>
    </w:p>
    <w:p w14:paraId="0BE0FE1E" w14:textId="4C9C82F6" w:rsidR="00E5561C" w:rsidRDefault="00E5561C" w:rsidP="00E5561C">
      <w:pPr>
        <w:pStyle w:val="Heading1"/>
        <w:rPr>
          <w:b/>
          <w:u w:val="single"/>
        </w:rPr>
      </w:pPr>
      <w:r>
        <w:rPr>
          <w:b/>
          <w:u w:val="single"/>
        </w:rPr>
        <w:t>Reverse the List</w:t>
      </w:r>
    </w:p>
    <w:p w14:paraId="7D148E81" w14:textId="54500C7F" w:rsidR="00F42D18" w:rsidRPr="00E5561C" w:rsidRDefault="00E5561C">
      <w:r>
        <w:rPr>
          <w:b/>
          <w:bCs/>
        </w:rPr>
        <w:t xml:space="preserve">Task: </w:t>
      </w:r>
      <w:r>
        <w:t xml:space="preserve">Write a function that will reverse a linked list </w:t>
      </w:r>
      <w:r w:rsidR="00F42D18">
        <w:rPr>
          <w:b/>
          <w:u w:val="single"/>
        </w:rPr>
        <w:br w:type="page"/>
      </w:r>
    </w:p>
    <w:p w14:paraId="1C8AAE26" w14:textId="4489FF51" w:rsidR="00F42D18" w:rsidRDefault="00F42D18" w:rsidP="00F42D18">
      <w:pPr>
        <w:pStyle w:val="Heading1"/>
        <w:rPr>
          <w:b/>
          <w:u w:val="single"/>
        </w:rPr>
      </w:pPr>
      <w:r w:rsidRPr="00F42D18">
        <w:rPr>
          <w:b/>
          <w:u w:val="single"/>
        </w:rPr>
        <w:lastRenderedPageBreak/>
        <w:t>Solve a Linear Equation</w:t>
      </w:r>
    </w:p>
    <w:p w14:paraId="50210C4B" w14:textId="1D53AEE2" w:rsidR="00F42D18" w:rsidRDefault="00F42D18" w:rsidP="00F42D18">
      <w:r>
        <w:t>The function is given a string representing a linear equation with one unknown. Find the value of x that is a valid solution of the equation. Return the st</w:t>
      </w:r>
      <w:r w:rsidR="007E19FB">
        <w:t>r</w:t>
      </w:r>
      <w:r>
        <w:t>ing x=val. Three outcomes are possible:</w:t>
      </w:r>
    </w:p>
    <w:p w14:paraId="1EE16826" w14:textId="77777777" w:rsidR="00F42D18" w:rsidRDefault="00F42D18" w:rsidP="00F42D18">
      <w:pPr>
        <w:pStyle w:val="ListParagraph"/>
        <w:numPr>
          <w:ilvl w:val="0"/>
          <w:numId w:val="8"/>
        </w:numPr>
        <w:spacing w:line="200" w:lineRule="exact"/>
      </w:pPr>
      <w:r>
        <w:t>x_val is an integer or a float (round x_val to 2 decimals)</w:t>
      </w:r>
    </w:p>
    <w:p w14:paraId="4865378C" w14:textId="77777777" w:rsidR="00F42D18" w:rsidRDefault="00F42D18" w:rsidP="00F42D18">
      <w:pPr>
        <w:pStyle w:val="ListParagraph"/>
        <w:numPr>
          <w:ilvl w:val="0"/>
          <w:numId w:val="8"/>
        </w:numPr>
        <w:spacing w:line="200" w:lineRule="exact"/>
      </w:pPr>
      <w:r>
        <w:t>"Infinite solutions" for situations 0*x=0</w:t>
      </w:r>
    </w:p>
    <w:p w14:paraId="323A6A73" w14:textId="77777777" w:rsidR="00F42D18" w:rsidRDefault="00F42D18" w:rsidP="00F42D18">
      <w:pPr>
        <w:pStyle w:val="ListParagraph"/>
        <w:numPr>
          <w:ilvl w:val="0"/>
          <w:numId w:val="8"/>
        </w:numPr>
        <w:spacing w:line="200" w:lineRule="exact"/>
      </w:pPr>
      <w:r>
        <w:t>"No solution" for situations 0*x=num, (num != 0)</w:t>
      </w:r>
    </w:p>
    <w:p w14:paraId="4B0076CD" w14:textId="77777777" w:rsidR="00F42D18" w:rsidRDefault="00F42D18" w:rsidP="00F42D18">
      <w:pPr>
        <w:rPr>
          <w:b/>
        </w:rPr>
      </w:pPr>
      <w:r>
        <w:rPr>
          <w:b/>
        </w:rPr>
        <w:t>Examples:</w:t>
      </w:r>
    </w:p>
    <w:p w14:paraId="1BEB63C7" w14:textId="281DCA52"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FindX("4x-7=x+11")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"x=6"</w:t>
      </w:r>
    </w:p>
    <w:p w14:paraId="5EDA0E58" w14:textId="5B4CB08C" w:rsidR="00F42D18" w:rsidRPr="000A41FC" w:rsidRDefault="00F42D18" w:rsidP="00F42D18">
      <w:pPr>
        <w:rPr>
          <w:rFonts w:ascii="Lucida Console" w:hAnsi="Lucida Console"/>
          <w:color w:val="4472C4" w:themeColor="accent1"/>
        </w:rPr>
      </w:pPr>
      <w:r w:rsidRPr="000A41FC">
        <w:rPr>
          <w:rFonts w:ascii="Lucida Console" w:hAnsi="Lucida Console"/>
          <w:color w:val="4472C4" w:themeColor="accent1"/>
        </w:rPr>
        <w:t xml:space="preserve">FindX("3x=2x+x")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"Infinite solutions"</w:t>
      </w:r>
    </w:p>
    <w:p w14:paraId="388342AC" w14:textId="176EDA77" w:rsidR="00F42D18" w:rsidRPr="000A41FC" w:rsidRDefault="00F42D18" w:rsidP="00F4730F">
      <w:pPr>
        <w:rPr>
          <w:rFonts w:ascii="Lucida Console" w:hAnsi="Lucida Console"/>
          <w:color w:val="4472C4" w:themeColor="accent1"/>
        </w:rPr>
      </w:pPr>
      <w:r w:rsidRPr="000A41FC">
        <w:rPr>
          <w:rFonts w:ascii="Lucida Console" w:hAnsi="Lucida Console"/>
          <w:color w:val="4472C4" w:themeColor="accent1"/>
        </w:rPr>
        <w:t xml:space="preserve">FindX("3x=3x+2") </w:t>
      </w:r>
      <w:r w:rsidRPr="000A41FC">
        <w:rPr>
          <w:rFonts w:ascii="Segoe UI Symbol" w:hAnsi="Segoe UI Symbol" w:cs="Segoe UI Symbol"/>
          <w:color w:val="4472C4" w:themeColor="accent1"/>
        </w:rPr>
        <w:t>➞</w:t>
      </w:r>
      <w:r w:rsidRPr="000A41FC">
        <w:rPr>
          <w:rFonts w:ascii="Lucida Console" w:hAnsi="Lucida Console"/>
          <w:color w:val="4472C4" w:themeColor="accent1"/>
        </w:rPr>
        <w:t xml:space="preserve"> "No solution"</w:t>
      </w:r>
    </w:p>
    <w:p w14:paraId="5681C79F" w14:textId="26E4602D" w:rsidR="00F42D18" w:rsidRDefault="00F42D18" w:rsidP="00F4730F">
      <w:r>
        <w:rPr>
          <w:b/>
        </w:rPr>
        <w:t xml:space="preserve">Notes: </w:t>
      </w:r>
      <w:r>
        <w:t xml:space="preserve">All </w:t>
      </w:r>
      <w:r w:rsidR="00F4730F">
        <w:t>input numbers should only</w:t>
      </w:r>
      <w:r>
        <w:t xml:space="preserve"> have at most 3 digits.</w:t>
      </w:r>
    </w:p>
    <w:p w14:paraId="5023A0A9" w14:textId="3C4B5BD4" w:rsidR="00F42D18" w:rsidRDefault="005A22E8" w:rsidP="00F42D18">
      <w:pPr>
        <w:pStyle w:val="Heading1"/>
        <w:rPr>
          <w:b/>
          <w:u w:val="single"/>
        </w:rPr>
      </w:pPr>
      <w:r>
        <w:rPr>
          <w:b/>
          <w:u w:val="single"/>
        </w:rPr>
        <w:t>String Cycling</w:t>
      </w:r>
    </w:p>
    <w:p w14:paraId="01D76058" w14:textId="0584DF7A" w:rsidR="00F42D18" w:rsidRDefault="009D3756" w:rsidP="00F42D18">
      <w:r w:rsidRPr="009D3756">
        <w:t>Given two strings, repeatedly cycle through all of the letters in the first string until it is the same length as the second string.</w:t>
      </w:r>
    </w:p>
    <w:p w14:paraId="3E97C77E" w14:textId="77777777" w:rsidR="00F42D18" w:rsidRDefault="00F42D18" w:rsidP="00F42D18">
      <w:pPr>
        <w:rPr>
          <w:b/>
          <w:u w:val="single"/>
        </w:rPr>
      </w:pPr>
      <w:r>
        <w:rPr>
          <w:b/>
          <w:u w:val="single"/>
        </w:rPr>
        <w:t>Examples:</w:t>
      </w:r>
    </w:p>
    <w:p w14:paraId="2CE7957E" w14:textId="0879C9BC"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stringCycling("abc", "hello")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"abcab"</w:t>
      </w:r>
    </w:p>
    <w:p w14:paraId="0E7C44A7" w14:textId="6E27D095" w:rsidR="009D3756"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stringCycling("programming", "edabit")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"progra"</w:t>
      </w:r>
    </w:p>
    <w:p w14:paraId="7EED638D" w14:textId="3361F407" w:rsidR="00A268EF" w:rsidRPr="00C17156" w:rsidRDefault="009D3756" w:rsidP="009D3756">
      <w:pPr>
        <w:spacing w:line="200" w:lineRule="exact"/>
        <w:rPr>
          <w:rFonts w:ascii="Lucida Console" w:hAnsi="Lucida Console"/>
          <w:color w:val="4472C4" w:themeColor="accent1"/>
          <w:sz w:val="20"/>
        </w:rPr>
      </w:pPr>
      <w:r w:rsidRPr="00C17156">
        <w:rPr>
          <w:rFonts w:ascii="Lucida Console" w:hAnsi="Lucida Console"/>
          <w:color w:val="4472C4" w:themeColor="accent1"/>
          <w:sz w:val="20"/>
        </w:rPr>
        <w:t xml:space="preserve">stringCycling("ha", "good morning") </w:t>
      </w:r>
      <w:r w:rsidRPr="00C17156">
        <w:rPr>
          <w:rFonts w:ascii="Segoe UI Symbol" w:hAnsi="Segoe UI Symbol" w:cs="Segoe UI Symbol"/>
          <w:color w:val="4472C4" w:themeColor="accent1"/>
          <w:sz w:val="20"/>
        </w:rPr>
        <w:t>➞</w:t>
      </w:r>
      <w:r w:rsidRPr="00C17156">
        <w:rPr>
          <w:rFonts w:ascii="Lucida Console" w:hAnsi="Lucida Console"/>
          <w:color w:val="4472C4" w:themeColor="accent1"/>
          <w:sz w:val="20"/>
        </w:rPr>
        <w:t xml:space="preserve"> "hahahahahaha"</w:t>
      </w:r>
    </w:p>
    <w:p w14:paraId="518459B7" w14:textId="202B8472" w:rsidR="00A268EF" w:rsidRDefault="00A268EF" w:rsidP="00A268EF">
      <w:pPr>
        <w:pStyle w:val="Heading1"/>
        <w:rPr>
          <w:b/>
          <w:u w:val="single"/>
        </w:rPr>
      </w:pPr>
      <w:r>
        <w:rPr>
          <w:b/>
          <w:u w:val="single"/>
        </w:rPr>
        <w:t>Mini Peaks</w:t>
      </w:r>
    </w:p>
    <w:p w14:paraId="5D72A582" w14:textId="59A40C76" w:rsidR="00A268EF" w:rsidRDefault="00E53F40" w:rsidP="00A268EF">
      <w:r w:rsidRPr="00E53F40">
        <w:t>Write a function</w:t>
      </w:r>
      <w:r>
        <w:t xml:space="preserve">, </w:t>
      </w:r>
      <w:r w:rsidRPr="00E53F40">
        <w:rPr>
          <w:rFonts w:ascii="Lucida Console" w:hAnsi="Lucida Console"/>
          <w:sz w:val="18"/>
        </w:rPr>
        <w:t>vector&lt;int&gt; miniPeaks(vector&lt;int&gt; arr)</w:t>
      </w:r>
      <w:r>
        <w:t xml:space="preserve">, </w:t>
      </w:r>
      <w:r w:rsidRPr="00E53F40">
        <w:t>that returns all the elements in an array that are strictly greater than their adjacent left and right neighbors.</w:t>
      </w:r>
      <w:r w:rsidR="001919C1">
        <w:t xml:space="preserve"> If no such numbers exist, return an empty array. Do not count boundary numbers, since they only have one left/right neighbor.</w:t>
      </w:r>
    </w:p>
    <w:p w14:paraId="124458E0" w14:textId="77777777" w:rsidR="00A268EF" w:rsidRDefault="00A268EF" w:rsidP="00A268EF">
      <w:pPr>
        <w:rPr>
          <w:b/>
          <w:u w:val="single"/>
        </w:rPr>
      </w:pPr>
      <w:r>
        <w:rPr>
          <w:b/>
          <w:u w:val="single"/>
        </w:rPr>
        <w:t>Examples:</w:t>
      </w:r>
    </w:p>
    <w:p w14:paraId="5D9319B8" w14:textId="0E42C84E" w:rsidR="001919C1" w:rsidRPr="00C17156" w:rsidRDefault="001919C1" w:rsidP="00F4730F">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miniPeaks([4, 5, 2, 1, 4, 9, 7, 2])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9]</w:t>
      </w:r>
    </w:p>
    <w:p w14:paraId="32E01C17" w14:textId="7A08AC40" w:rsidR="001919C1" w:rsidRPr="00C17156" w:rsidRDefault="001919C1" w:rsidP="001919C1">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1, 1, 3, 2, 5, 4, 4])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[2, 3, 5]</w:t>
      </w:r>
    </w:p>
    <w:p w14:paraId="031DF6FA" w14:textId="0FD30184" w:rsidR="006D6097" w:rsidRDefault="001919C1" w:rsidP="00E4793E">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miniPeaks([1, 2, 3, 4, 5, 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3F4C3AD4" w14:textId="00C39CAA" w:rsidR="00E5561C" w:rsidRDefault="00F4730F" w:rsidP="00E5561C">
      <w:pPr>
        <w:pStyle w:val="Heading1"/>
        <w:rPr>
          <w:b/>
          <w:u w:val="single"/>
        </w:rPr>
      </w:pPr>
      <w:r>
        <w:rPr>
          <w:b/>
          <w:u w:val="single"/>
        </w:rPr>
        <w:t>Longest Common String</w:t>
      </w:r>
    </w:p>
    <w:p w14:paraId="1942F10A" w14:textId="0DD1DB3E" w:rsidR="00F4730F" w:rsidRDefault="00E5561C" w:rsidP="00E5561C">
      <w:r>
        <w:rPr>
          <w:b/>
          <w:bCs/>
        </w:rPr>
        <w:t xml:space="preserve">Task: </w:t>
      </w:r>
      <w:r w:rsidR="00F4730F" w:rsidRPr="00F4730F">
        <w:t xml:space="preserve">Given two strings, write a program that efficiently finds the longest common </w:t>
      </w:r>
      <w:r w:rsidR="00F4730F">
        <w:t>substring</w:t>
      </w:r>
      <w:r w:rsidR="00F4730F" w:rsidRPr="00F4730F">
        <w:t>.</w:t>
      </w:r>
      <w:r w:rsidR="00F4730F">
        <w:t xml:space="preserve"> If there are no common substrings, return an empty string</w:t>
      </w:r>
      <w:r w:rsidR="0048300E">
        <w:t>.</w:t>
      </w:r>
    </w:p>
    <w:p w14:paraId="64C8B11E" w14:textId="77777777" w:rsidR="00F4730F" w:rsidRDefault="00F4730F" w:rsidP="00E5561C">
      <w:pPr>
        <w:rPr>
          <w:b/>
          <w:bCs/>
        </w:rPr>
      </w:pPr>
      <w:r>
        <w:rPr>
          <w:b/>
          <w:bCs/>
        </w:rPr>
        <w:t xml:space="preserve">Example: </w:t>
      </w:r>
    </w:p>
    <w:p w14:paraId="6B94A1F9" w14:textId="6473FC2F"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longestCommonString(“Secretary”,”Intersection”)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r w:rsidR="0048300E">
        <w:rPr>
          <w:rFonts w:ascii="Lucida Console" w:hAnsi="Lucida Console" w:cs="Segoe UI Symbol"/>
          <w:color w:val="4472C4" w:themeColor="accent1"/>
          <w:sz w:val="18"/>
        </w:rPr>
        <w:t>s</w:t>
      </w:r>
      <w:r w:rsidR="00AE1565" w:rsidRPr="0048300E">
        <w:rPr>
          <w:rFonts w:ascii="Lucida Console" w:hAnsi="Lucida Console" w:cs="Segoe UI Symbol"/>
          <w:color w:val="4472C4" w:themeColor="accent1"/>
          <w:sz w:val="18"/>
        </w:rPr>
        <w:t>ect</w:t>
      </w:r>
      <w:r w:rsidRPr="0048300E">
        <w:rPr>
          <w:rFonts w:ascii="Lucida Console" w:hAnsi="Lucida Console" w:cs="Segoe UI Symbol"/>
          <w:color w:val="4472C4" w:themeColor="accent1"/>
          <w:sz w:val="18"/>
        </w:rPr>
        <w:t>”</w:t>
      </w:r>
    </w:p>
    <w:p w14:paraId="4BC245DC" w14:textId="7C4507A9" w:rsidR="00F4730F" w:rsidRPr="0048300E" w:rsidRDefault="00F4730F" w:rsidP="00E5561C">
      <w:pPr>
        <w:rPr>
          <w:rFonts w:ascii="Lucida Console" w:hAnsi="Lucida Console" w:cs="Segoe UI Symbol"/>
          <w:color w:val="4472C4" w:themeColor="accent1"/>
          <w:sz w:val="18"/>
        </w:rPr>
      </w:pPr>
      <w:r w:rsidRPr="0048300E">
        <w:rPr>
          <w:rFonts w:ascii="Lucida Console" w:hAnsi="Lucida Console"/>
          <w:color w:val="4472C4" w:themeColor="accent1"/>
          <w:sz w:val="18"/>
          <w:szCs w:val="18"/>
        </w:rPr>
        <w:t xml:space="preserve">longestCommonString(“Polymorphism”,”Abundant”) </w:t>
      </w:r>
      <w:r w:rsidRPr="0048300E">
        <w:rPr>
          <w:rFonts w:ascii="Segoe UI Symbol" w:hAnsi="Segoe UI Symbol" w:cs="Segoe UI Symbol"/>
          <w:color w:val="4472C4" w:themeColor="accent1"/>
          <w:sz w:val="18"/>
        </w:rPr>
        <w:t>➞</w:t>
      </w:r>
      <w:r w:rsidRPr="0048300E">
        <w:rPr>
          <w:rFonts w:ascii="Lucida Console" w:hAnsi="Lucida Console" w:cs="Segoe UI Symbol"/>
          <w:color w:val="4472C4" w:themeColor="accent1"/>
          <w:sz w:val="18"/>
        </w:rPr>
        <w:t xml:space="preserve"> “”</w:t>
      </w:r>
    </w:p>
    <w:p w14:paraId="710C74FD" w14:textId="12BFD7DB" w:rsidR="00E43566" w:rsidRDefault="00E43566" w:rsidP="00E43566">
      <w:pPr>
        <w:pStyle w:val="Heading1"/>
        <w:rPr>
          <w:b/>
          <w:u w:val="single"/>
        </w:rPr>
      </w:pPr>
      <w:r>
        <w:rPr>
          <w:b/>
          <w:u w:val="single"/>
        </w:rPr>
        <w:lastRenderedPageBreak/>
        <w:t>Prime Numbers</w:t>
      </w:r>
    </w:p>
    <w:p w14:paraId="09221E08" w14:textId="6D5EB3C0" w:rsidR="00E43566" w:rsidRPr="007E0B01" w:rsidRDefault="00E43566" w:rsidP="007E0B01">
      <w:r>
        <w:rPr>
          <w:b/>
        </w:rPr>
        <w:t xml:space="preserve">Task: </w:t>
      </w:r>
      <w:r w:rsidRPr="00073BED">
        <w:t>Create a function that returns true if a number is prime, and false otherwise. A prime number is any positive integer that is evenly divisible by only two divisors: 1 and itself.</w:t>
      </w:r>
      <w:r>
        <w:t xml:space="preserve"> </w:t>
      </w:r>
      <w:r w:rsidRPr="00073BED">
        <w:t>1 is not considered a prime number.</w:t>
      </w:r>
    </w:p>
    <w:p w14:paraId="7CE6C7A8" w14:textId="77777777" w:rsidR="00E43566" w:rsidRDefault="00E43566" w:rsidP="00E43566">
      <w:pPr>
        <w:pStyle w:val="Heading1"/>
        <w:rPr>
          <w:b/>
          <w:u w:val="single"/>
        </w:rPr>
      </w:pPr>
      <w:r>
        <w:rPr>
          <w:b/>
          <w:u w:val="single"/>
        </w:rPr>
        <w:t>Interprime Numbers</w:t>
      </w:r>
    </w:p>
    <w:p w14:paraId="3C86856C" w14:textId="77777777" w:rsidR="00E43566" w:rsidRDefault="00E43566" w:rsidP="00E43566">
      <w:r>
        <w:t>An interprime number is a composite number which is equidistant from two consecutive primes. For example, the interprime 6 is 1 point after 5, a prime, and 1 point before the next prime, 7. Another interprime is 93, which lies midway between primes 89 and 97.</w:t>
      </w:r>
    </w:p>
    <w:p w14:paraId="0FB950C9" w14:textId="77777777" w:rsidR="00E43566" w:rsidRDefault="00E43566" w:rsidP="00E43566">
      <w:r>
        <w:rPr>
          <w:b/>
        </w:rPr>
        <w:t>Task:</w:t>
      </w:r>
      <w:r>
        <w:t xml:space="preserve"> Create a function that takes a number </w:t>
      </w:r>
      <w:r w:rsidRPr="000B3C5E">
        <w:rPr>
          <w:b/>
        </w:rPr>
        <w:t>n</w:t>
      </w:r>
      <w:r>
        <w:t xml:space="preserve"> as input. If </w:t>
      </w:r>
      <w:r w:rsidRPr="000B3C5E">
        <w:rPr>
          <w:b/>
        </w:rPr>
        <w:t>n</w:t>
      </w:r>
      <w:r>
        <w:t xml:space="preserve"> is an interprime number, return an array containing the two consecutive primes between which it lies. If it isn't, return an empty array.</w:t>
      </w:r>
    </w:p>
    <w:p w14:paraId="535CEC9C" w14:textId="77777777" w:rsidR="00E43566" w:rsidRDefault="00E43566" w:rsidP="00E43566">
      <w:pPr>
        <w:rPr>
          <w:b/>
          <w:u w:val="single"/>
        </w:rPr>
      </w:pPr>
      <w:r>
        <w:rPr>
          <w:b/>
          <w:u w:val="single"/>
        </w:rPr>
        <w:t>Examples:</w:t>
      </w:r>
    </w:p>
    <w:p w14:paraId="2EEE025A"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interprime(6)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[5, 7]</w:t>
      </w:r>
    </w:p>
    <w:p w14:paraId="7BDCFCD3"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interprime(9)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[7, 11]</w:t>
      </w:r>
    </w:p>
    <w:p w14:paraId="67DC2B74" w14:textId="77777777" w:rsidR="00E43566" w:rsidRPr="00C17156" w:rsidRDefault="00E43566" w:rsidP="00C17156">
      <w:pPr>
        <w:spacing w:line="200" w:lineRule="exact"/>
        <w:rPr>
          <w:rFonts w:ascii="Lucida Console" w:hAnsi="Lucida Console"/>
          <w:color w:val="4472C4" w:themeColor="accent1"/>
          <w:sz w:val="18"/>
        </w:rPr>
      </w:pPr>
      <w:r w:rsidRPr="00C17156">
        <w:rPr>
          <w:rFonts w:ascii="Lucida Console" w:hAnsi="Lucida Console"/>
          <w:color w:val="4472C4" w:themeColor="accent1"/>
          <w:sz w:val="18"/>
        </w:rPr>
        <w:t xml:space="preserve">interprime(8) </w:t>
      </w:r>
      <w:r w:rsidRPr="00C17156">
        <w:rPr>
          <w:rFonts w:ascii="Segoe UI Symbol" w:hAnsi="Segoe UI Symbol" w:cs="Segoe UI Symbol"/>
          <w:color w:val="4472C4" w:themeColor="accent1"/>
          <w:sz w:val="18"/>
        </w:rPr>
        <w:t>➞</w:t>
      </w:r>
      <w:r w:rsidRPr="00C17156">
        <w:rPr>
          <w:rFonts w:ascii="Lucida Console" w:hAnsi="Lucida Console"/>
          <w:color w:val="4472C4" w:themeColor="accent1"/>
          <w:sz w:val="18"/>
        </w:rPr>
        <w:t xml:space="preserve"> []</w:t>
      </w:r>
    </w:p>
    <w:p w14:paraId="573E7F2B" w14:textId="0D2C08EA" w:rsidR="00FE0AE6" w:rsidRDefault="00E43566" w:rsidP="00C17156">
      <w:r>
        <w:rPr>
          <w:b/>
          <w:u w:val="single"/>
        </w:rPr>
        <w:t xml:space="preserve">Notes: </w:t>
      </w:r>
      <w:r w:rsidRPr="000B3C5E">
        <w:t>Interprimes cannot be prime themselves (otherwise the primes would not have been consecutive).</w:t>
      </w:r>
    </w:p>
    <w:p w14:paraId="18AC210B" w14:textId="363D8276" w:rsidR="00FE0AE6" w:rsidRDefault="002F2927" w:rsidP="00FE0AE6">
      <w:pPr>
        <w:pStyle w:val="Heading1"/>
        <w:rPr>
          <w:b/>
          <w:u w:val="single"/>
        </w:rPr>
      </w:pPr>
      <w:r>
        <w:rPr>
          <w:b/>
          <w:bCs/>
          <w:u w:val="single"/>
        </w:rPr>
        <w:t>Missing Alphabets</w:t>
      </w:r>
    </w:p>
    <w:p w14:paraId="1E7C525A" w14:textId="759FA5AB" w:rsidR="00FE0AE6" w:rsidRPr="008B0EF1" w:rsidRDefault="00FE0AE6" w:rsidP="00FE0AE6">
      <w:r>
        <w:rPr>
          <w:b/>
          <w:bCs/>
        </w:rPr>
        <w:t xml:space="preserve">Task: </w:t>
      </w:r>
      <w:r w:rsidR="002F2927" w:rsidRPr="002F2927">
        <w:t>Create a function that takes a string</w:t>
      </w:r>
      <w:r w:rsidR="002F2927">
        <w:t xml:space="preserve"> </w:t>
      </w:r>
      <w:r w:rsidR="002F2927" w:rsidRPr="002F2927">
        <w:t>containing only letters from a to z</w:t>
      </w:r>
      <w:r w:rsidR="006C0FC2">
        <w:t xml:space="preserve"> </w:t>
      </w:r>
      <w:r w:rsidR="002F2927" w:rsidRPr="002F2927">
        <w:t>and returns the missing letter(s) in alphabetical order a-z.</w:t>
      </w:r>
    </w:p>
    <w:p w14:paraId="23562712" w14:textId="77777777" w:rsidR="001C3A86" w:rsidRDefault="00FE0AE6" w:rsidP="001C3A86">
      <w:pPr>
        <w:rPr>
          <w:b/>
          <w:bCs/>
        </w:rPr>
      </w:pPr>
      <w:r>
        <w:rPr>
          <w:b/>
          <w:bCs/>
        </w:rPr>
        <w:t xml:space="preserve">Examples: </w:t>
      </w:r>
    </w:p>
    <w:p w14:paraId="5F7D080D" w14:textId="3ED242B6"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MissingAlphabets("abcdefghijklmnopqrstuvwxy")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w:t>
      </w:r>
    </w:p>
    <w:p w14:paraId="63A3F58D" w14:textId="3B25A70B"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"z" is missing.</w:t>
      </w:r>
    </w:p>
    <w:p w14:paraId="240FFCAA" w14:textId="77777777"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MissingAlphabets("aabbccddeeffgghhiijjkkllmmnnooppqqrrssttuuvvwwxxyy")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"zz"</w:t>
      </w:r>
    </w:p>
    <w:p w14:paraId="459C9490" w14:textId="2E86321B" w:rsidR="001C3A8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Given string has a set of two alphabets so output will be "zz"</w:t>
      </w:r>
    </w:p>
    <w:p w14:paraId="227018BE" w14:textId="22FC2989" w:rsidR="00FE0AE6" w:rsidRPr="001C3A86" w:rsidRDefault="001C3A86" w:rsidP="001C3A86">
      <w:pPr>
        <w:rPr>
          <w:rFonts w:ascii="Lucida Console" w:hAnsi="Lucida Console"/>
          <w:color w:val="4472C4" w:themeColor="accent1"/>
          <w:sz w:val="18"/>
          <w:szCs w:val="18"/>
        </w:rPr>
      </w:pPr>
      <w:r w:rsidRPr="001C3A86">
        <w:rPr>
          <w:rFonts w:ascii="Lucida Console" w:hAnsi="Lucida Console"/>
          <w:color w:val="4472C4" w:themeColor="accent1"/>
          <w:sz w:val="18"/>
          <w:szCs w:val="18"/>
        </w:rPr>
        <w:t xml:space="preserve">MissingAlphabets("edabit") </w:t>
      </w:r>
      <w:r w:rsidRPr="001C3A86">
        <w:rPr>
          <w:rFonts w:ascii="Segoe UI Symbol" w:hAnsi="Segoe UI Symbol" w:cs="Segoe UI Symbol"/>
          <w:color w:val="4472C4" w:themeColor="accent1"/>
          <w:sz w:val="18"/>
          <w:szCs w:val="18"/>
        </w:rPr>
        <w:t>➞</w:t>
      </w:r>
      <w:r w:rsidRPr="001C3A86">
        <w:rPr>
          <w:rFonts w:ascii="Lucida Console" w:hAnsi="Lucida Console"/>
          <w:color w:val="4472C4" w:themeColor="accent1"/>
          <w:sz w:val="18"/>
          <w:szCs w:val="18"/>
        </w:rPr>
        <w:t xml:space="preserve"> "cfghjklmnopqrsuvwxyz"</w:t>
      </w:r>
    </w:p>
    <w:p w14:paraId="417206E4" w14:textId="19961594" w:rsidR="00FE0AE6" w:rsidRPr="003A7D85" w:rsidRDefault="00FE0AE6" w:rsidP="00FE0AE6">
      <w:pPr>
        <w:rPr>
          <w:b/>
          <w:bCs/>
        </w:rPr>
      </w:pPr>
      <w:r>
        <w:rPr>
          <w:b/>
          <w:bCs/>
        </w:rPr>
        <w:t>Note:</w:t>
      </w:r>
      <w:r w:rsidR="001C3A86" w:rsidRPr="001C3A86">
        <w:t xml:space="preserve"> If the string contains all letters from a-z, return an empty string ""</w:t>
      </w:r>
    </w:p>
    <w:p w14:paraId="08F95350" w14:textId="77777777" w:rsidR="007E0B01" w:rsidRDefault="007E0B01" w:rsidP="007E0B01">
      <w:pPr>
        <w:pStyle w:val="Heading1"/>
        <w:rPr>
          <w:b/>
          <w:u w:val="single"/>
        </w:rPr>
      </w:pPr>
      <w:r>
        <w:rPr>
          <w:b/>
          <w:u w:val="single"/>
        </w:rPr>
        <w:t>Triangle Words</w:t>
      </w:r>
    </w:p>
    <w:p w14:paraId="5FFDCB2C" w14:textId="77777777" w:rsidR="007E0B01" w:rsidRPr="00E86E7A" w:rsidRDefault="007E0B01" w:rsidP="007E0B01">
      <w:pPr>
        <w:rPr>
          <w:b/>
          <w:bCs/>
        </w:rPr>
      </w:pPr>
      <w:r>
        <w:t xml:space="preserve">The nth term of the sequence of triangle numbers is given by, t(n) = ½n(n+1); so the first ten triangle numbers are: </w:t>
      </w:r>
      <w:r w:rsidRPr="00E86E7A">
        <w:rPr>
          <w:b/>
          <w:bCs/>
        </w:rPr>
        <w:t>1, 3, 6, 10, 15, 21, 28, 36, 45, 55, ...</w:t>
      </w:r>
    </w:p>
    <w:p w14:paraId="26685025" w14:textId="77777777" w:rsidR="007E0B01" w:rsidRPr="00E86E7A" w:rsidRDefault="007E0B01" w:rsidP="007E0B01">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056E3DA5" w14:textId="32556087" w:rsidR="006D6097" w:rsidRPr="00E860BC" w:rsidRDefault="007E0B01">
      <w:r>
        <w:rPr>
          <w:b/>
          <w:bCs/>
        </w:rPr>
        <w:t xml:space="preserve">Task: </w:t>
      </w:r>
      <w:r w:rsidRPr="00E86E7A">
        <w:t>Write a function that will take in a string and return whether the word is a triangle word or not</w:t>
      </w:r>
      <w:r w:rsidR="00E860BC">
        <w:t>.</w:t>
      </w:r>
    </w:p>
    <w:p w14:paraId="760DE9A5" w14:textId="349F3189" w:rsidR="006D6097" w:rsidRDefault="00C84D50" w:rsidP="0012177E">
      <w:pPr>
        <w:pStyle w:val="Heading1"/>
        <w:rPr>
          <w:b/>
          <w:u w:val="single"/>
        </w:rPr>
      </w:pPr>
      <w:r>
        <w:rPr>
          <w:b/>
          <w:u w:val="single"/>
        </w:rPr>
        <w:lastRenderedPageBreak/>
        <w:t>Array of Multiples</w:t>
      </w:r>
    </w:p>
    <w:p w14:paraId="5A3C2145" w14:textId="41E2342F" w:rsidR="00C84D50" w:rsidRDefault="00C84D50" w:rsidP="00C84D50">
      <w:r w:rsidRPr="00C84D50">
        <w:t>Create a function that takes two numbers as arguments (num, length) and returns an array of multiples of num until the array length reaches length.</w:t>
      </w:r>
    </w:p>
    <w:p w14:paraId="1DF8B4D6" w14:textId="307CEFD0" w:rsidR="00C84D50" w:rsidRPr="00962177" w:rsidRDefault="00C84D50" w:rsidP="00C84D50">
      <w:pPr>
        <w:rPr>
          <w:b/>
        </w:rPr>
      </w:pPr>
      <w:r w:rsidRPr="00962177">
        <w:rPr>
          <w:b/>
        </w:rPr>
        <w:t>Examples:</w:t>
      </w:r>
    </w:p>
    <w:p w14:paraId="40C11982" w14:textId="4BC57726"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arrayOfMultiples(7, 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14, 21, 28, 35]</w:t>
      </w:r>
    </w:p>
    <w:p w14:paraId="508F1F12" w14:textId="7178C9CA"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arrayOfMultiples(12, 10)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[12, 24, 36, 48, 60, 72, 84, 96, 108, 120]</w:t>
      </w:r>
    </w:p>
    <w:p w14:paraId="4CF26B86" w14:textId="2D166E33" w:rsidR="00C84D50" w:rsidRPr="00CC3268" w:rsidRDefault="00C84D50" w:rsidP="00C84D50">
      <w:pPr>
        <w:rPr>
          <w:rFonts w:ascii="Lucida Console" w:hAnsi="Lucida Console"/>
          <w:color w:val="4472C4" w:themeColor="accent1"/>
          <w:sz w:val="20"/>
        </w:rPr>
      </w:pPr>
      <w:r w:rsidRPr="00CC3268">
        <w:rPr>
          <w:rFonts w:ascii="Lucida Console" w:hAnsi="Lucida Console"/>
          <w:color w:val="4472C4" w:themeColor="accent1"/>
          <w:sz w:val="20"/>
        </w:rPr>
        <w:t xml:space="preserve">arrayOfMultiples(17, 6)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[17, 34, 51, 68, 85, 102]</w:t>
      </w:r>
    </w:p>
    <w:p w14:paraId="508E684D" w14:textId="41A09F90" w:rsidR="00F41C95" w:rsidRPr="00962177" w:rsidRDefault="00F41C95" w:rsidP="00F41C95">
      <w:pPr>
        <w:rPr>
          <w:i/>
        </w:rPr>
      </w:pPr>
      <w:r w:rsidRPr="00962177">
        <w:rPr>
          <w:i/>
        </w:rPr>
        <w:t>Note that “num” is also included in the result</w:t>
      </w:r>
    </w:p>
    <w:p w14:paraId="4A163A25" w14:textId="51C16752" w:rsidR="00F41C95" w:rsidRDefault="00F41C95" w:rsidP="00F41C95"/>
    <w:p w14:paraId="69227B2B" w14:textId="7D2E32C2" w:rsidR="00F41C95" w:rsidRPr="00962177" w:rsidRDefault="00F41C95" w:rsidP="00962177">
      <w:pPr>
        <w:pStyle w:val="Heading1"/>
        <w:rPr>
          <w:b/>
          <w:u w:val="single"/>
        </w:rPr>
      </w:pPr>
      <w:r w:rsidRPr="00F41C95">
        <w:rPr>
          <w:b/>
          <w:u w:val="single"/>
        </w:rPr>
        <w:t>Positive Count / Negative Sum</w:t>
      </w:r>
    </w:p>
    <w:p w14:paraId="1973F55F" w14:textId="6F17545A" w:rsidR="00F41C95" w:rsidRPr="00962177" w:rsidRDefault="00F41C95" w:rsidP="00F41C95">
      <w:pPr>
        <w:rPr>
          <w:b/>
        </w:rPr>
      </w:pPr>
      <w:r w:rsidRPr="00962177">
        <w:rPr>
          <w:b/>
        </w:rPr>
        <w:t>Examples:</w:t>
      </w:r>
    </w:p>
    <w:p w14:paraId="224F06B5" w14:textId="77777777"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countPosSumNeg([1, 2, 3, 4, 5, 6, 7, 8, 9, 10, -11, -12, -13, -14, -15])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[10, -65]</w:t>
      </w:r>
    </w:p>
    <w:p w14:paraId="4556AFA3" w14:textId="2188220A"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countPosSumNeg([92, 6, 73, -77, 81, -90, 99, 8, -85, 34])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[7, -252]</w:t>
      </w:r>
    </w:p>
    <w:p w14:paraId="011B6020" w14:textId="7E8E8C95"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countPosSumNeg([91, -4, 80, -73, -28])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[2, -105]</w:t>
      </w:r>
    </w:p>
    <w:p w14:paraId="6D0BF4E8" w14:textId="34348B99" w:rsidR="00F41C95" w:rsidRPr="00CC3268" w:rsidRDefault="00F41C95" w:rsidP="00F41C95">
      <w:pPr>
        <w:rPr>
          <w:rFonts w:ascii="Lucida Console" w:hAnsi="Lucida Console"/>
          <w:color w:val="4472C4" w:themeColor="accent1"/>
          <w:sz w:val="20"/>
        </w:rPr>
      </w:pPr>
      <w:r w:rsidRPr="00CC3268">
        <w:rPr>
          <w:rFonts w:ascii="Lucida Console" w:hAnsi="Lucida Console"/>
          <w:color w:val="4472C4" w:themeColor="accent1"/>
          <w:sz w:val="20"/>
        </w:rPr>
        <w:t xml:space="preserve">countPosSumNeg([]) </w:t>
      </w:r>
      <w:r w:rsidRPr="00CC3268">
        <w:rPr>
          <w:rFonts w:ascii="Segoe UI Symbol" w:hAnsi="Segoe UI Symbol" w:cs="Segoe UI Symbol"/>
          <w:color w:val="4472C4" w:themeColor="accent1"/>
          <w:sz w:val="20"/>
        </w:rPr>
        <w:t>➞</w:t>
      </w:r>
      <w:r w:rsidRPr="00CC3268">
        <w:rPr>
          <w:rFonts w:ascii="Lucida Console" w:hAnsi="Lucida Console"/>
          <w:color w:val="4472C4" w:themeColor="accent1"/>
          <w:sz w:val="20"/>
        </w:rPr>
        <w:t xml:space="preserve"> []</w:t>
      </w:r>
    </w:p>
    <w:p w14:paraId="04A9106C" w14:textId="705E3DCD" w:rsidR="00F41C95" w:rsidRPr="00962177" w:rsidRDefault="00F41C95" w:rsidP="00F41C95">
      <w:pPr>
        <w:rPr>
          <w:b/>
        </w:rPr>
      </w:pPr>
      <w:r w:rsidRPr="00962177">
        <w:rPr>
          <w:b/>
        </w:rPr>
        <w:t>Note</w:t>
      </w:r>
      <w:r w:rsidR="00962177">
        <w:rPr>
          <w:b/>
        </w:rPr>
        <w:t>s</w:t>
      </w:r>
      <w:r w:rsidRPr="00962177">
        <w:rPr>
          <w:b/>
        </w:rPr>
        <w:t>:</w:t>
      </w:r>
    </w:p>
    <w:p w14:paraId="0BAAA399" w14:textId="64E7C18B" w:rsidR="00F41C95" w:rsidRDefault="00F41C95" w:rsidP="00F41C95">
      <w:pPr>
        <w:pStyle w:val="ListParagraph"/>
        <w:numPr>
          <w:ilvl w:val="0"/>
          <w:numId w:val="3"/>
        </w:numPr>
      </w:pPr>
      <w:r>
        <w:t>If given an empty array, return an empty array: []</w:t>
      </w:r>
    </w:p>
    <w:p w14:paraId="7165B538" w14:textId="11A93B03" w:rsidR="001C3A86" w:rsidRDefault="00F41C95" w:rsidP="001C3A86">
      <w:pPr>
        <w:pStyle w:val="ListParagraph"/>
        <w:numPr>
          <w:ilvl w:val="0"/>
          <w:numId w:val="3"/>
        </w:numPr>
      </w:pPr>
      <w:r>
        <w:t>0 is not positive</w:t>
      </w:r>
    </w:p>
    <w:p w14:paraId="24499F02" w14:textId="77777777" w:rsidR="001C3A86" w:rsidRDefault="001C3A86" w:rsidP="001C3A86"/>
    <w:p w14:paraId="369F2EE1" w14:textId="513D937E" w:rsidR="000A3E7A" w:rsidRDefault="000A3E7A" w:rsidP="000A3E7A">
      <w:pPr>
        <w:pStyle w:val="Heading1"/>
        <w:rPr>
          <w:b/>
          <w:u w:val="single"/>
        </w:rPr>
      </w:pPr>
      <w:r>
        <w:rPr>
          <w:b/>
          <w:u w:val="single"/>
        </w:rPr>
        <w:t>Expanded Form of a Number</w:t>
      </w:r>
    </w:p>
    <w:p w14:paraId="1BE0758B" w14:textId="6DB3B6F8" w:rsidR="000A3E7A" w:rsidRDefault="000A3E7A" w:rsidP="000A3E7A">
      <w:r>
        <w:t>Create a function that expands a number into a string as shown below:</w:t>
      </w:r>
    </w:p>
    <w:p w14:paraId="0D0A114B" w14:textId="77777777" w:rsidR="000A3E7A" w:rsidRDefault="000A3E7A" w:rsidP="000A3E7A">
      <w:r>
        <w:t xml:space="preserve">25 </w:t>
      </w:r>
      <w:r>
        <w:rPr>
          <w:rFonts w:ascii="Segoe UI Symbol" w:hAnsi="Segoe UI Symbol" w:cs="Segoe UI Symbol"/>
        </w:rPr>
        <w:t>➞</w:t>
      </w:r>
      <w:r>
        <w:t xml:space="preserve"> "20 + 5"</w:t>
      </w:r>
    </w:p>
    <w:p w14:paraId="56461BC6" w14:textId="77777777" w:rsidR="000A3E7A" w:rsidRDefault="000A3E7A" w:rsidP="000A3E7A">
      <w:r>
        <w:t xml:space="preserve">70701 </w:t>
      </w:r>
      <w:r>
        <w:rPr>
          <w:rFonts w:ascii="Segoe UI Symbol" w:hAnsi="Segoe UI Symbol" w:cs="Segoe UI Symbol"/>
        </w:rPr>
        <w:t>➞</w:t>
      </w:r>
      <w:r>
        <w:t xml:space="preserve"> "70000 + 700 + 1"</w:t>
      </w:r>
    </w:p>
    <w:p w14:paraId="13D62C15" w14:textId="5AA4573D" w:rsidR="000A3E7A" w:rsidRDefault="000A3E7A" w:rsidP="000A3E7A">
      <w:r>
        <w:t xml:space="preserve">685 </w:t>
      </w:r>
      <w:r>
        <w:rPr>
          <w:rFonts w:ascii="Segoe UI Symbol" w:hAnsi="Segoe UI Symbol" w:cs="Segoe UI Symbol"/>
        </w:rPr>
        <w:t>➞</w:t>
      </w:r>
      <w:r>
        <w:t xml:space="preserve"> "600 + 80 + 5"</w:t>
      </w:r>
    </w:p>
    <w:p w14:paraId="1A65D9E7" w14:textId="77777777" w:rsidR="000A3E7A" w:rsidRDefault="000A3E7A" w:rsidP="000A3E7A">
      <w:pPr>
        <w:rPr>
          <w:b/>
          <w:u w:val="single"/>
        </w:rPr>
      </w:pPr>
      <w:r>
        <w:rPr>
          <w:b/>
          <w:u w:val="single"/>
        </w:rPr>
        <w:t>Examples:</w:t>
      </w:r>
    </w:p>
    <w:p w14:paraId="7270A492" w14:textId="19927775"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expandedForm(70304)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"70000 + 300 + 4"</w:t>
      </w:r>
    </w:p>
    <w:p w14:paraId="0264EC04" w14:textId="622AA896" w:rsidR="000A3E7A" w:rsidRPr="00CC3268" w:rsidRDefault="000A3E7A" w:rsidP="000A3E7A">
      <w:pPr>
        <w:rPr>
          <w:rFonts w:ascii="Lucida Console" w:hAnsi="Lucida Console"/>
          <w:color w:val="4472C4" w:themeColor="accent1"/>
          <w:sz w:val="18"/>
        </w:rPr>
      </w:pPr>
      <w:r w:rsidRPr="00CC3268">
        <w:rPr>
          <w:rFonts w:ascii="Lucida Console" w:hAnsi="Lucida Console"/>
          <w:color w:val="4472C4" w:themeColor="accent1"/>
          <w:sz w:val="18"/>
        </w:rPr>
        <w:t xml:space="preserve">expandedForm(1037903)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"1000000 + 30000 + 7000 + 900 + 3"</w:t>
      </w:r>
    </w:p>
    <w:p w14:paraId="4BB60547" w14:textId="677FDB18" w:rsidR="00FF6528" w:rsidRDefault="000A3E7A">
      <w:r w:rsidRPr="00CC3268">
        <w:rPr>
          <w:rFonts w:ascii="Lucida Console" w:hAnsi="Lucida Console"/>
          <w:color w:val="4472C4" w:themeColor="accent1"/>
          <w:sz w:val="18"/>
        </w:rPr>
        <w:t xml:space="preserve">expandedForm(802539)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"800000 + 2000 + 500 + 30 + 9"</w:t>
      </w:r>
      <w:r w:rsidR="00FF6528">
        <w:br w:type="page"/>
      </w:r>
    </w:p>
    <w:p w14:paraId="12F8A41D" w14:textId="65FEFACC" w:rsidR="00FF6528" w:rsidRDefault="002A0A7F" w:rsidP="00FF6528">
      <w:pPr>
        <w:pStyle w:val="Heading1"/>
        <w:rPr>
          <w:b/>
          <w:u w:val="single"/>
        </w:rPr>
      </w:pPr>
      <w:r>
        <w:rPr>
          <w:b/>
          <w:u w:val="single"/>
        </w:rPr>
        <w:lastRenderedPageBreak/>
        <w:t>Consecutive Numbers</w:t>
      </w:r>
    </w:p>
    <w:p w14:paraId="67BCA34E" w14:textId="355E68BF" w:rsidR="00FF6528" w:rsidRPr="000E1FAF" w:rsidRDefault="000E1FAF" w:rsidP="00FF6528">
      <w:r>
        <w:rPr>
          <w:b/>
        </w:rPr>
        <w:t xml:space="preserve">Task: </w:t>
      </w:r>
      <w:r w:rsidRPr="000E1FAF">
        <w:t xml:space="preserve">Create a function that determines whether elements in an array can be re-arranged to form a consecutive list of numbers where each number appears </w:t>
      </w:r>
      <w:r w:rsidRPr="000E1FAF">
        <w:rPr>
          <w:i/>
        </w:rPr>
        <w:t>exactly once</w:t>
      </w:r>
      <w:r w:rsidRPr="000E1FAF">
        <w:t>.</w:t>
      </w:r>
    </w:p>
    <w:p w14:paraId="4AD1DF12" w14:textId="2B8FD0AF" w:rsidR="00FF6528" w:rsidRDefault="00FF6528" w:rsidP="00FF6528">
      <w:pPr>
        <w:rPr>
          <w:b/>
          <w:u w:val="single"/>
        </w:rPr>
      </w:pPr>
      <w:r>
        <w:rPr>
          <w:b/>
          <w:u w:val="single"/>
        </w:rPr>
        <w:t>Examples:</w:t>
      </w:r>
    </w:p>
    <w:p w14:paraId="0DC94774" w14:textId="75525CE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ConsecNum([5, 1, 4, 3, 2])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true</w:t>
      </w:r>
    </w:p>
    <w:p w14:paraId="545B7FC6" w14:textId="1F648C18"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Can be re-arranged to form [1, 2, 3, 4, 5]</w:t>
      </w:r>
    </w:p>
    <w:p w14:paraId="52E8DFC1" w14:textId="279878F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1, 4, 3, 2, 8])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4ADCD8FD" w14:textId="752500B1" w:rsidR="000E1FAF"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ConsecNum ([5, 6, 7, 8, 9, 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false</w:t>
      </w:r>
    </w:p>
    <w:p w14:paraId="7067996A" w14:textId="4DA2925C" w:rsidR="00FF6528" w:rsidRPr="00CC3268" w:rsidRDefault="000E1FAF" w:rsidP="000E1FAF">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9 appears twice</w:t>
      </w:r>
    </w:p>
    <w:p w14:paraId="70D5A325" w14:textId="77777777" w:rsidR="000E1FAF" w:rsidRPr="000E1FAF" w:rsidRDefault="000E1FAF" w:rsidP="000E1FAF">
      <w:pPr>
        <w:spacing w:line="180" w:lineRule="exact"/>
        <w:rPr>
          <w:rFonts w:ascii="Lucida Console" w:hAnsi="Lucida Console"/>
          <w:sz w:val="18"/>
        </w:rPr>
      </w:pPr>
    </w:p>
    <w:p w14:paraId="5DA783CE" w14:textId="3A524A80" w:rsidR="002A0A7F" w:rsidRDefault="00AA425E" w:rsidP="002A0A7F">
      <w:pPr>
        <w:pStyle w:val="Heading1"/>
        <w:rPr>
          <w:b/>
          <w:u w:val="single"/>
        </w:rPr>
      </w:pPr>
      <w:r>
        <w:rPr>
          <w:b/>
          <w:u w:val="single"/>
        </w:rPr>
        <w:t xml:space="preserve">Parabolic </w:t>
      </w:r>
      <w:r w:rsidR="00073829">
        <w:rPr>
          <w:b/>
          <w:u w:val="single"/>
        </w:rPr>
        <w:t xml:space="preserve">Javelin </w:t>
      </w:r>
      <w:r>
        <w:rPr>
          <w:b/>
          <w:u w:val="single"/>
        </w:rPr>
        <w:t>Throw</w:t>
      </w:r>
    </w:p>
    <w:p w14:paraId="7E7853B8" w14:textId="09B05A09" w:rsidR="002A0A7F" w:rsidRDefault="00AA425E" w:rsidP="002A0A7F">
      <w:r>
        <w:rPr>
          <w:b/>
        </w:rPr>
        <w:t xml:space="preserve">Task: </w:t>
      </w:r>
      <w:r w:rsidRPr="00AA425E">
        <w:t>Write a function that takes initial speed (v in m/s) and throw angle (a in degrees) and returns the maximum height and maximum range reached by javelin as a string.</w:t>
      </w:r>
      <w:r w:rsidR="00CC3268">
        <w:t xml:space="preserve"> </w:t>
      </w:r>
      <w:r w:rsidR="00894A2B">
        <w:t>Assume there is no air resistance.</w:t>
      </w:r>
    </w:p>
    <w:p w14:paraId="6930AA89" w14:textId="77777777" w:rsidR="002A0A7F" w:rsidRDefault="002A0A7F" w:rsidP="002A0A7F">
      <w:pPr>
        <w:rPr>
          <w:b/>
          <w:u w:val="single"/>
        </w:rPr>
      </w:pPr>
      <w:r>
        <w:rPr>
          <w:b/>
          <w:u w:val="single"/>
        </w:rPr>
        <w:t>Examples:</w:t>
      </w:r>
    </w:p>
    <w:p w14:paraId="2E87651C" w14:textId="2141F371"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javelinThrow(36.7, 45)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"Ymax=34m, Xmax=137m"</w:t>
      </w:r>
    </w:p>
    <w:p w14:paraId="4C59C223" w14:textId="255DF9B9" w:rsidR="00AA425E"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javelinThrow(51.3, 20)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"Ymax=16m, Xmax=172m"</w:t>
      </w:r>
    </w:p>
    <w:p w14:paraId="0B0B2ACE" w14:textId="2A79A583" w:rsidR="002A0A7F" w:rsidRPr="00CC3268" w:rsidRDefault="00AA425E" w:rsidP="00AA425E">
      <w:pPr>
        <w:spacing w:line="180" w:lineRule="exact"/>
        <w:rPr>
          <w:rFonts w:ascii="Lucida Console" w:hAnsi="Lucida Console"/>
          <w:color w:val="4472C4" w:themeColor="accent1"/>
          <w:sz w:val="18"/>
        </w:rPr>
      </w:pPr>
      <w:r w:rsidRPr="00CC3268">
        <w:rPr>
          <w:rFonts w:ascii="Lucida Console" w:hAnsi="Lucida Console"/>
          <w:color w:val="4472C4" w:themeColor="accent1"/>
          <w:sz w:val="18"/>
        </w:rPr>
        <w:t xml:space="preserve">javelinThrow(100.1, 89) </w:t>
      </w:r>
      <w:r w:rsidRPr="00CC3268">
        <w:rPr>
          <w:rFonts w:ascii="Segoe UI Symbol" w:hAnsi="Segoe UI Symbol" w:cs="Segoe UI Symbol"/>
          <w:color w:val="4472C4" w:themeColor="accent1"/>
          <w:sz w:val="18"/>
        </w:rPr>
        <w:t>➞</w:t>
      </w:r>
      <w:r w:rsidRPr="00CC3268">
        <w:rPr>
          <w:rFonts w:ascii="Lucida Console" w:hAnsi="Lucida Console"/>
          <w:color w:val="4472C4" w:themeColor="accent1"/>
          <w:sz w:val="18"/>
        </w:rPr>
        <w:t xml:space="preserve"> "Ymax=511m, Xmax=36m"</w:t>
      </w:r>
    </w:p>
    <w:p w14:paraId="4675DCEE" w14:textId="77777777" w:rsidR="002A0A7F" w:rsidRDefault="002A0A7F" w:rsidP="002A0A7F">
      <w:pPr>
        <w:rPr>
          <w:b/>
          <w:u w:val="single"/>
        </w:rPr>
      </w:pPr>
      <w:r>
        <w:rPr>
          <w:b/>
          <w:u w:val="single"/>
        </w:rPr>
        <w:t>Notes:</w:t>
      </w:r>
    </w:p>
    <w:p w14:paraId="72AC27B4" w14:textId="77777777" w:rsidR="00AA425E" w:rsidRPr="00AA425E" w:rsidRDefault="00AA425E" w:rsidP="00AA425E">
      <w:pPr>
        <w:pStyle w:val="ListParagraph"/>
        <w:numPr>
          <w:ilvl w:val="0"/>
          <w:numId w:val="11"/>
        </w:numPr>
      </w:pPr>
      <w:r w:rsidRPr="00AA425E">
        <w:t>Javelin starts moving at h=0m.</w:t>
      </w:r>
    </w:p>
    <w:p w14:paraId="517C2903" w14:textId="77777777" w:rsidR="00AA425E" w:rsidRPr="00AA425E" w:rsidRDefault="00AA425E" w:rsidP="00AA425E">
      <w:pPr>
        <w:pStyle w:val="ListParagraph"/>
        <w:numPr>
          <w:ilvl w:val="0"/>
          <w:numId w:val="11"/>
        </w:numPr>
      </w:pPr>
      <w:r w:rsidRPr="00AA425E">
        <w:t>Gravitational acceleration is g=9.81 m/s^2.</w:t>
      </w:r>
    </w:p>
    <w:p w14:paraId="7A605B9D" w14:textId="75CD3DC8" w:rsidR="002A0A7F" w:rsidRDefault="00AA425E" w:rsidP="00AA425E">
      <w:pPr>
        <w:pStyle w:val="ListParagraph"/>
        <w:numPr>
          <w:ilvl w:val="0"/>
          <w:numId w:val="11"/>
        </w:numPr>
      </w:pPr>
      <w:r w:rsidRPr="00AA425E">
        <w:t>All results should be rounded to the nearest whole number.</w:t>
      </w:r>
    </w:p>
    <w:p w14:paraId="5B937CC7" w14:textId="385C9DA0" w:rsidR="00894A2B" w:rsidRDefault="00CC3268" w:rsidP="00894A2B">
      <w:pPr>
        <w:pStyle w:val="ListParagraph"/>
        <w:numPr>
          <w:ilvl w:val="0"/>
          <w:numId w:val="11"/>
        </w:numPr>
      </w:pPr>
      <w:r>
        <w:t>When an object in projectile motion reaches its maximum height, vertical velocity = 0</w:t>
      </w:r>
    </w:p>
    <w:p w14:paraId="5417DE16" w14:textId="77777777" w:rsidR="005C3054" w:rsidRPr="00AA425E" w:rsidRDefault="005C3054" w:rsidP="00530783">
      <w:pPr>
        <w:pStyle w:val="ListParagraph"/>
      </w:pPr>
    </w:p>
    <w:p w14:paraId="7D90E87A" w14:textId="19BDB848" w:rsidR="002A0A7F" w:rsidRDefault="00B338D1" w:rsidP="002A0A7F">
      <w:pPr>
        <w:pStyle w:val="Heading1"/>
        <w:rPr>
          <w:b/>
          <w:u w:val="single"/>
        </w:rPr>
      </w:pPr>
      <w:r>
        <w:rPr>
          <w:b/>
          <w:u w:val="single"/>
        </w:rPr>
        <w:t>Unique Characters</w:t>
      </w:r>
    </w:p>
    <w:p w14:paraId="3B339372" w14:textId="37CA20EE" w:rsidR="002A0A7F" w:rsidRPr="00B338D1" w:rsidRDefault="00B338D1" w:rsidP="002A0A7F">
      <w:r>
        <w:rPr>
          <w:b/>
        </w:rPr>
        <w:t>Task:</w:t>
      </w:r>
      <w:r>
        <w:t xml:space="preserve"> </w:t>
      </w:r>
      <w:r w:rsidRPr="00B338D1">
        <w:t>Given two strings, create a function that returns the total number of unique characters from the combined string.</w:t>
      </w:r>
    </w:p>
    <w:p w14:paraId="44AC5175" w14:textId="77777777" w:rsidR="002A0A7F" w:rsidRDefault="002A0A7F" w:rsidP="002A0A7F">
      <w:pPr>
        <w:rPr>
          <w:b/>
          <w:u w:val="single"/>
        </w:rPr>
      </w:pPr>
      <w:r>
        <w:rPr>
          <w:b/>
          <w:u w:val="single"/>
        </w:rPr>
        <w:t>Examples:</w:t>
      </w:r>
    </w:p>
    <w:p w14:paraId="69E0B640"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countUnique("apple", "play")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6CBCB034"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"appleplay" has 5 unique characters:</w:t>
      </w:r>
    </w:p>
    <w:p w14:paraId="0640B49C" w14:textId="4182BC68"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"e", "l", "p", "y"</w:t>
      </w:r>
    </w:p>
    <w:p w14:paraId="7B5D78AB"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countUnique("sore", "zebra")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7</w:t>
      </w:r>
    </w:p>
    <w:p w14:paraId="4BEB3A92" w14:textId="77777777"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"sorezebra" has 7 unique characters:</w:t>
      </w:r>
    </w:p>
    <w:p w14:paraId="2B4955A2" w14:textId="050C3CBC" w:rsidR="00F42431"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"a", "b", "e", "o", "r", "s", "z"</w:t>
      </w:r>
    </w:p>
    <w:p w14:paraId="21BDD590" w14:textId="3766FD32" w:rsidR="002A0A7F" w:rsidRPr="00A52003" w:rsidRDefault="00F42431" w:rsidP="00F42431">
      <w:pPr>
        <w:spacing w:line="160" w:lineRule="exact"/>
        <w:rPr>
          <w:rFonts w:ascii="Lucida Console" w:hAnsi="Lucida Console"/>
          <w:color w:val="4472C4" w:themeColor="accent1"/>
          <w:sz w:val="18"/>
        </w:rPr>
      </w:pPr>
      <w:r w:rsidRPr="00A52003">
        <w:rPr>
          <w:rFonts w:ascii="Lucida Console" w:hAnsi="Lucida Console"/>
          <w:color w:val="4472C4" w:themeColor="accent1"/>
          <w:sz w:val="18"/>
        </w:rPr>
        <w:t xml:space="preserve">countUnique("a", "soup")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w:t>
      </w:r>
    </w:p>
    <w:p w14:paraId="5167EB3E" w14:textId="39B5DC6A" w:rsidR="002A0A7F" w:rsidRPr="00801BCD" w:rsidRDefault="002A0A7F" w:rsidP="00FF6528">
      <w:r>
        <w:rPr>
          <w:b/>
          <w:u w:val="single"/>
        </w:rPr>
        <w:t>Notes:</w:t>
      </w:r>
      <w:r w:rsidR="00F42431">
        <w:t xml:space="preserve"> </w:t>
      </w:r>
      <w:r w:rsidR="00F42431" w:rsidRPr="00F42431">
        <w:t xml:space="preserve">All </w:t>
      </w:r>
      <w:r w:rsidR="00F42431">
        <w:t xml:space="preserve">input should </w:t>
      </w:r>
      <w:r w:rsidR="00F42431" w:rsidRPr="00F42431">
        <w:t>be lower case</w:t>
      </w:r>
      <w:r w:rsidR="00F42431">
        <w:rPr>
          <w:b/>
          <w:u w:val="single"/>
        </w:rPr>
        <w:br w:type="page"/>
      </w:r>
    </w:p>
    <w:p w14:paraId="07DCD12C" w14:textId="47D134DF" w:rsidR="002A0A7F" w:rsidRDefault="00B338D1" w:rsidP="002A0A7F">
      <w:pPr>
        <w:pStyle w:val="Heading1"/>
        <w:rPr>
          <w:b/>
          <w:u w:val="single"/>
        </w:rPr>
      </w:pPr>
      <w:r>
        <w:rPr>
          <w:b/>
          <w:u w:val="single"/>
        </w:rPr>
        <w:lastRenderedPageBreak/>
        <w:t>Quadratic Equation</w:t>
      </w:r>
    </w:p>
    <w:p w14:paraId="00AE0060" w14:textId="2A96C638" w:rsidR="003204B0" w:rsidRDefault="003204B0" w:rsidP="003204B0">
      <w:r>
        <w:t xml:space="preserve">Create a function to find only the root value of </w:t>
      </w:r>
      <w:r w:rsidRPr="003C6A08">
        <w:rPr>
          <w:b/>
        </w:rPr>
        <w:t>x</w:t>
      </w:r>
      <w:r>
        <w:t xml:space="preserve"> in any quadratic equation ax^2 + bx + c. The function will take three arguments:</w:t>
      </w:r>
    </w:p>
    <w:p w14:paraId="2E511BBF" w14:textId="77777777" w:rsidR="003204B0" w:rsidRDefault="003204B0" w:rsidP="003204B0">
      <w:pPr>
        <w:pStyle w:val="ListParagraph"/>
        <w:numPr>
          <w:ilvl w:val="0"/>
          <w:numId w:val="18"/>
        </w:numPr>
      </w:pPr>
      <w:r w:rsidRPr="003204B0">
        <w:rPr>
          <w:b/>
        </w:rPr>
        <w:t>a</w:t>
      </w:r>
      <w:r>
        <w:t xml:space="preserve"> as the coefficient of </w:t>
      </w:r>
      <w:r w:rsidRPr="003204B0">
        <w:rPr>
          <w:b/>
        </w:rPr>
        <w:t>x^2</w:t>
      </w:r>
    </w:p>
    <w:p w14:paraId="78A2430E" w14:textId="77777777" w:rsidR="003204B0" w:rsidRPr="003204B0" w:rsidRDefault="003204B0" w:rsidP="003204B0">
      <w:pPr>
        <w:pStyle w:val="ListParagraph"/>
        <w:numPr>
          <w:ilvl w:val="0"/>
          <w:numId w:val="18"/>
        </w:numPr>
        <w:rPr>
          <w:b/>
        </w:rPr>
      </w:pPr>
      <w:r w:rsidRPr="003204B0">
        <w:rPr>
          <w:b/>
        </w:rPr>
        <w:t>b</w:t>
      </w:r>
      <w:r>
        <w:t xml:space="preserve"> as the coefficient of </w:t>
      </w:r>
      <w:r w:rsidRPr="003204B0">
        <w:rPr>
          <w:b/>
        </w:rPr>
        <w:t>x</w:t>
      </w:r>
    </w:p>
    <w:p w14:paraId="6E5BD226" w14:textId="03F35F2C" w:rsidR="00145909" w:rsidRDefault="003204B0" w:rsidP="003204B0">
      <w:pPr>
        <w:pStyle w:val="ListParagraph"/>
        <w:numPr>
          <w:ilvl w:val="0"/>
          <w:numId w:val="18"/>
        </w:numPr>
      </w:pPr>
      <w:r w:rsidRPr="003204B0">
        <w:rPr>
          <w:b/>
        </w:rPr>
        <w:t>c</w:t>
      </w:r>
      <w:r>
        <w:t xml:space="preserve"> as the constant term</w:t>
      </w:r>
    </w:p>
    <w:p w14:paraId="704614A8" w14:textId="0BAC5C41" w:rsidR="002A0A7F" w:rsidRDefault="002A0A7F" w:rsidP="002A0A7F">
      <w:pPr>
        <w:rPr>
          <w:b/>
          <w:u w:val="single"/>
        </w:rPr>
      </w:pPr>
      <w:r>
        <w:rPr>
          <w:b/>
          <w:u w:val="single"/>
        </w:rPr>
        <w:t>Examples:</w:t>
      </w:r>
    </w:p>
    <w:p w14:paraId="4B93683E" w14:textId="6B8B70C2" w:rsidR="002A0A7F"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-12, -28)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14</w:t>
      </w:r>
    </w:p>
    <w:p w14:paraId="5F71B351" w14:textId="6BF2C1C5"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quadraticEquation(2, -7,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3</w:t>
      </w:r>
    </w:p>
    <w:p w14:paraId="5B00A0E5" w14:textId="59514338" w:rsidR="003C6A08" w:rsidRPr="00A52003" w:rsidRDefault="003C6A08" w:rsidP="003C6A08">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quadraticEquation(1, 2,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23BA623B" w14:textId="2660B9E6" w:rsidR="00F42431" w:rsidRDefault="002A0A7F" w:rsidP="00F42431">
      <w:pPr>
        <w:rPr>
          <w:b/>
          <w:u w:val="single"/>
        </w:rPr>
      </w:pPr>
      <w:r>
        <w:rPr>
          <w:b/>
          <w:u w:val="single"/>
        </w:rPr>
        <w:t>Notes:</w:t>
      </w:r>
    </w:p>
    <w:p w14:paraId="67C86918" w14:textId="7BE8BC9A" w:rsidR="003C6A08" w:rsidRDefault="003C6A08" w:rsidP="003C6A08">
      <w:pPr>
        <w:pStyle w:val="ListParagraph"/>
        <w:numPr>
          <w:ilvl w:val="0"/>
          <w:numId w:val="21"/>
        </w:numPr>
      </w:pPr>
      <w:r w:rsidRPr="003C6A08">
        <w:t>Quadratic equation is always guaranteed to have a root.</w:t>
      </w:r>
    </w:p>
    <w:p w14:paraId="2A986A6A" w14:textId="42046FC5" w:rsidR="003C6A08" w:rsidRPr="003C6A08" w:rsidRDefault="003C6A08" w:rsidP="003C6A08">
      <w:pPr>
        <w:pStyle w:val="ListParagraph"/>
        <w:numPr>
          <w:ilvl w:val="0"/>
          <w:numId w:val="21"/>
        </w:numPr>
      </w:pPr>
      <w:r w:rsidRPr="003C6A08">
        <w:t>Calculate only the root that sums the square root of the discriminant, not the one that subtracts it.</w:t>
      </w:r>
    </w:p>
    <w:p w14:paraId="3F34B4A7" w14:textId="64FF57DC" w:rsidR="00F42431" w:rsidRDefault="003C6A08" w:rsidP="003C6A08">
      <w:pPr>
        <w:pStyle w:val="ListParagraph"/>
        <w:numPr>
          <w:ilvl w:val="0"/>
          <w:numId w:val="21"/>
        </w:numPr>
      </w:pPr>
      <w:r w:rsidRPr="003C6A08">
        <w:t>Round the value / return only integer value.</w:t>
      </w:r>
    </w:p>
    <w:p w14:paraId="32DA7BE6" w14:textId="77777777" w:rsidR="003C6A08" w:rsidRPr="00F42431" w:rsidRDefault="003C6A08" w:rsidP="003C6A08"/>
    <w:p w14:paraId="420D07CD" w14:textId="740FA8AE" w:rsidR="002A0A7F" w:rsidRDefault="00F42431" w:rsidP="002A0A7F">
      <w:pPr>
        <w:rPr>
          <w:rFonts w:asciiTheme="majorHAnsi" w:eastAsiaTheme="majorEastAsia" w:hAnsiTheme="majorHAnsi" w:cstheme="majorBidi"/>
          <w:b/>
          <w:color w:val="2F5496" w:themeColor="accent1" w:themeShade="BF"/>
          <w:sz w:val="32"/>
          <w:szCs w:val="32"/>
          <w:u w:val="single"/>
        </w:rPr>
      </w:pPr>
      <w:r w:rsidRPr="00F42431">
        <w:rPr>
          <w:rFonts w:asciiTheme="majorHAnsi" w:eastAsiaTheme="majorEastAsia" w:hAnsiTheme="majorHAnsi" w:cstheme="majorBidi"/>
          <w:b/>
          <w:color w:val="2F5496" w:themeColor="accent1" w:themeShade="BF"/>
          <w:sz w:val="32"/>
          <w:szCs w:val="32"/>
          <w:u w:val="single"/>
        </w:rPr>
        <w:t>How Many Solutions Does This Quadratic Have?</w:t>
      </w:r>
    </w:p>
    <w:p w14:paraId="17C72169" w14:textId="512FBAE5" w:rsidR="00F42431" w:rsidRDefault="00145909" w:rsidP="00F42431">
      <w:r w:rsidRPr="00F42431">
        <w:t xml:space="preserve">A quadratic equation a x² + b x + c = 0 has either 0, 1, or 2 distinct solutions for real values of </w:t>
      </w:r>
      <w:r w:rsidRPr="00145909">
        <w:rPr>
          <w:b/>
        </w:rPr>
        <w:t>x</w:t>
      </w:r>
      <w:r w:rsidRPr="00F42431">
        <w:t xml:space="preserve">. Given </w:t>
      </w:r>
      <w:r w:rsidRPr="00EE70F2">
        <w:rPr>
          <w:b/>
        </w:rPr>
        <w:t>a</w:t>
      </w:r>
      <w:r w:rsidRPr="00F42431">
        <w:t xml:space="preserve">, </w:t>
      </w:r>
      <w:r w:rsidRPr="00EE70F2">
        <w:rPr>
          <w:b/>
        </w:rPr>
        <w:t>b</w:t>
      </w:r>
      <w:r w:rsidRPr="00F42431">
        <w:t xml:space="preserve"> and </w:t>
      </w:r>
      <w:r w:rsidRPr="00EE70F2">
        <w:rPr>
          <w:b/>
        </w:rPr>
        <w:t>c</w:t>
      </w:r>
      <w:r w:rsidRPr="00F42431">
        <w:t>, you should return the number of solutions to the equation.</w:t>
      </w:r>
    </w:p>
    <w:p w14:paraId="08F111ED" w14:textId="77777777" w:rsidR="002A0A7F" w:rsidRDefault="002A0A7F" w:rsidP="002A0A7F">
      <w:pPr>
        <w:rPr>
          <w:b/>
          <w:u w:val="single"/>
        </w:rPr>
      </w:pPr>
      <w:r>
        <w:rPr>
          <w:b/>
          <w:u w:val="single"/>
        </w:rPr>
        <w:t>Examples:</w:t>
      </w:r>
    </w:p>
    <w:p w14:paraId="20DD84D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w:t>
      </w:r>
    </w:p>
    <w:p w14:paraId="651C761D" w14:textId="78E4FA7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two solutions (x = 1 and x = -1).</w:t>
      </w:r>
    </w:p>
    <w:p w14:paraId="0FEC1493"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0)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w:t>
      </w:r>
    </w:p>
    <w:p w14:paraId="554B7220" w14:textId="3CD2AA88"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0 has one solution (x = 0).</w:t>
      </w:r>
    </w:p>
    <w:p w14:paraId="4A6618E8" w14:textId="77777777" w:rsidR="00145909"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solutions(1, 0, 1)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w:t>
      </w:r>
    </w:p>
    <w:p w14:paraId="23496B65" w14:textId="49D6499B" w:rsidR="002A0A7F" w:rsidRPr="00A52003" w:rsidRDefault="00145909" w:rsidP="00145909">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x² + 1 = 0 has no real solutions.</w:t>
      </w:r>
    </w:p>
    <w:p w14:paraId="52A9C14E" w14:textId="51592E33" w:rsidR="002A0A7F" w:rsidRDefault="002A0A7F" w:rsidP="002A0A7F">
      <w:pPr>
        <w:rPr>
          <w:b/>
          <w:u w:val="single"/>
        </w:rPr>
      </w:pPr>
      <w:r>
        <w:rPr>
          <w:b/>
          <w:u w:val="single"/>
        </w:rPr>
        <w:t>Notes:</w:t>
      </w:r>
    </w:p>
    <w:p w14:paraId="7DB21B82" w14:textId="77777777" w:rsidR="000D28CC" w:rsidRPr="000D28CC" w:rsidRDefault="000D28CC" w:rsidP="000D28CC">
      <w:pPr>
        <w:pStyle w:val="ListParagraph"/>
        <w:numPr>
          <w:ilvl w:val="0"/>
          <w:numId w:val="15"/>
        </w:numPr>
      </w:pPr>
      <w:r w:rsidRPr="000D28CC">
        <w:t>You do not have to calculate the solutions, just return how many there are.</w:t>
      </w:r>
    </w:p>
    <w:p w14:paraId="654E44EC" w14:textId="0CA4A3E6" w:rsidR="000D28CC" w:rsidRDefault="000D28CC" w:rsidP="000D28CC">
      <w:pPr>
        <w:pStyle w:val="ListParagraph"/>
        <w:numPr>
          <w:ilvl w:val="0"/>
          <w:numId w:val="15"/>
        </w:numPr>
      </w:pPr>
      <w:r>
        <w:t>“</w:t>
      </w:r>
      <w:r w:rsidRPr="00EE70F2">
        <w:rPr>
          <w:b/>
        </w:rPr>
        <w:t>a</w:t>
      </w:r>
      <w:r>
        <w:t>”</w:t>
      </w:r>
      <w:r w:rsidRPr="000D28CC">
        <w:t xml:space="preserve"> will always be non-zero.</w:t>
      </w:r>
    </w:p>
    <w:p w14:paraId="49D70844" w14:textId="4C5646ED" w:rsidR="00E5561C" w:rsidRDefault="003B2171" w:rsidP="00E5561C">
      <w:pPr>
        <w:pStyle w:val="Heading1"/>
        <w:rPr>
          <w:b/>
          <w:u w:val="single"/>
        </w:rPr>
      </w:pPr>
      <w:r>
        <w:rPr>
          <w:b/>
          <w:u w:val="single"/>
        </w:rPr>
        <w:t>Palindromic Substring</w:t>
      </w:r>
    </w:p>
    <w:p w14:paraId="1FBE8A76" w14:textId="77777777" w:rsidR="00723FC0" w:rsidRDefault="00E5561C">
      <w:r>
        <w:rPr>
          <w:b/>
          <w:bCs/>
        </w:rPr>
        <w:t>Task:</w:t>
      </w:r>
      <w:r w:rsidR="003B2171">
        <w:rPr>
          <w:b/>
          <w:bCs/>
        </w:rPr>
        <w:t xml:space="preserve"> </w:t>
      </w:r>
      <w:r w:rsidR="003B2171" w:rsidRPr="003B2171">
        <w:t xml:space="preserve">Write a </w:t>
      </w:r>
      <w:r w:rsidR="003B2171">
        <w:t>function</w:t>
      </w:r>
      <w:r w:rsidR="003B2171" w:rsidRPr="003B2171">
        <w:t xml:space="preserve"> that finds the longest palindromic substring of a given string</w:t>
      </w:r>
      <w:r w:rsidR="003B2171">
        <w:t>, if there is none, return an empty string</w:t>
      </w:r>
    </w:p>
    <w:p w14:paraId="6279C787" w14:textId="2A4BA678" w:rsidR="00022484" w:rsidRPr="00E5561C" w:rsidRDefault="00723FC0">
      <w:r>
        <w:rPr>
          <w:b/>
          <w:bCs/>
        </w:rPr>
        <w:t>Example:</w:t>
      </w:r>
      <w:r w:rsidRPr="004C049C">
        <w:rPr>
          <w:b/>
          <w:bCs/>
          <w:sz w:val="24"/>
          <w:szCs w:val="24"/>
        </w:rPr>
        <w:t xml:space="preserve"> </w:t>
      </w:r>
      <w:r w:rsidRPr="004C049C">
        <w:rPr>
          <w:rFonts w:ascii="Lucida Console" w:hAnsi="Lucida Console"/>
          <w:color w:val="4472C4" w:themeColor="accent1"/>
        </w:rPr>
        <w:t>p</w:t>
      </w:r>
      <w:r w:rsidRPr="004C049C">
        <w:rPr>
          <w:rFonts w:ascii="Lucida Console" w:hAnsi="Lucida Console"/>
          <w:color w:val="4472C4" w:themeColor="accent1"/>
          <w:sz w:val="20"/>
          <w:szCs w:val="20"/>
        </w:rPr>
        <w:t>alindromicSubstring(“different”)</w:t>
      </w:r>
      <w:r w:rsidRPr="004C049C">
        <w:rPr>
          <w:rFonts w:ascii="Lucida Console" w:hAnsi="Lucida Console" w:cs="Segoe UI Symbol"/>
          <w:color w:val="4472C4" w:themeColor="accent1"/>
          <w:sz w:val="20"/>
          <w:szCs w:val="20"/>
        </w:rPr>
        <w:t xml:space="preserve"> </w:t>
      </w:r>
      <w:r w:rsidRPr="004C049C">
        <w:rPr>
          <w:rFonts w:ascii="Segoe UI Symbol" w:hAnsi="Segoe UI Symbol" w:cs="Segoe UI Symbol"/>
          <w:color w:val="4472C4" w:themeColor="accent1"/>
          <w:sz w:val="20"/>
          <w:szCs w:val="20"/>
        </w:rPr>
        <w:t>➞</w:t>
      </w:r>
      <w:r w:rsidRPr="004C049C">
        <w:rPr>
          <w:rFonts w:ascii="Lucida Console" w:hAnsi="Lucida Console" w:cs="Segoe UI Symbol"/>
          <w:color w:val="4472C4" w:themeColor="accent1"/>
          <w:sz w:val="20"/>
          <w:szCs w:val="20"/>
        </w:rPr>
        <w:t xml:space="preserve"> “ere”</w:t>
      </w:r>
      <w:r w:rsidR="00022484">
        <w:rPr>
          <w:b/>
          <w:u w:val="single"/>
        </w:rPr>
        <w:br w:type="page"/>
      </w:r>
    </w:p>
    <w:p w14:paraId="0457713C" w14:textId="26A3F122" w:rsidR="00022484" w:rsidRDefault="00022484" w:rsidP="00022484">
      <w:pPr>
        <w:pStyle w:val="Heading1"/>
        <w:rPr>
          <w:b/>
          <w:u w:val="single"/>
        </w:rPr>
      </w:pPr>
      <w:r>
        <w:rPr>
          <w:b/>
          <w:u w:val="single"/>
        </w:rPr>
        <w:lastRenderedPageBreak/>
        <w:t>Vertex of a Quadratic</w:t>
      </w:r>
    </w:p>
    <w:p w14:paraId="299FAF8D" w14:textId="76B90EA6" w:rsidR="00022484" w:rsidRDefault="00022484" w:rsidP="00022484">
      <w:r w:rsidRPr="00022484">
        <w:t>Every quadratic curve y = a x² + b x + c has a vertex point: the turning point where the curve stops heading down and starts going up.</w:t>
      </w:r>
    </w:p>
    <w:p w14:paraId="333DC386" w14:textId="615694C6" w:rsidR="00022484" w:rsidRPr="00022484" w:rsidRDefault="00022484" w:rsidP="00022484">
      <w:r>
        <w:rPr>
          <w:b/>
        </w:rPr>
        <w:t xml:space="preserve">Task: </w:t>
      </w:r>
      <w:r w:rsidRPr="00022484">
        <w:t xml:space="preserve">Given the values </w:t>
      </w:r>
      <w:r w:rsidRPr="00022484">
        <w:rPr>
          <w:b/>
        </w:rPr>
        <w:t>a</w:t>
      </w:r>
      <w:r w:rsidRPr="00022484">
        <w:t xml:space="preserve">, </w:t>
      </w:r>
      <w:r w:rsidRPr="00022484">
        <w:rPr>
          <w:b/>
        </w:rPr>
        <w:t>b</w:t>
      </w:r>
      <w:r w:rsidRPr="00022484">
        <w:t xml:space="preserve"> and </w:t>
      </w:r>
      <w:r w:rsidRPr="00022484">
        <w:rPr>
          <w:b/>
        </w:rPr>
        <w:t>c</w:t>
      </w:r>
      <w:r w:rsidRPr="00022484">
        <w:t xml:space="preserve">, where </w:t>
      </w:r>
      <w:r w:rsidRPr="00022484">
        <w:rPr>
          <w:b/>
        </w:rPr>
        <w:t>a</w:t>
      </w:r>
      <w:r w:rsidRPr="00022484">
        <w:t xml:space="preserve"> is never 0, you need to return the coordinates of the vertex. Return your answers rounded to 2 decimal places</w:t>
      </w:r>
      <w:r w:rsidR="00324505">
        <w:t xml:space="preserve"> (a double)</w:t>
      </w:r>
      <w:r w:rsidRPr="00022484">
        <w:t>.</w:t>
      </w:r>
    </w:p>
    <w:p w14:paraId="6E1E7E83" w14:textId="77777777" w:rsidR="00022484" w:rsidRDefault="00022484" w:rsidP="00022484">
      <w:pPr>
        <w:rPr>
          <w:b/>
          <w:u w:val="single"/>
        </w:rPr>
      </w:pPr>
      <w:r>
        <w:rPr>
          <w:b/>
          <w:u w:val="single"/>
        </w:rPr>
        <w:t>Examples:</w:t>
      </w:r>
    </w:p>
    <w:p w14:paraId="4CFFF250"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1D8C5917" w14:textId="23192E8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2C428639"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0, 25)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25]</w:t>
      </w:r>
    </w:p>
    <w:p w14:paraId="72701E7D" w14:textId="3799D1FA"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y=-x²+25 is at (0, 25).</w:t>
      </w:r>
    </w:p>
    <w:p w14:paraId="524EA894" w14:textId="77777777" w:rsidR="00134AA7" w:rsidRPr="00A52003" w:rsidRDefault="00134AA7" w:rsidP="00134AA7">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FindVertex(1, 10, 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[-5, -21]</w:t>
      </w:r>
    </w:p>
    <w:p w14:paraId="4E1DC0AE" w14:textId="76542B4A" w:rsidR="008B653E" w:rsidRPr="00A52003" w:rsidRDefault="00134AA7"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The vertex of y=x²+10x+4 is at (-5, -21).</w:t>
      </w:r>
    </w:p>
    <w:p w14:paraId="0883284D" w14:textId="04D57E4F" w:rsidR="008B653E" w:rsidRDefault="008B653E" w:rsidP="008B653E">
      <w:pPr>
        <w:pStyle w:val="Heading1"/>
        <w:rPr>
          <w:b/>
          <w:u w:val="single"/>
        </w:rPr>
      </w:pPr>
      <w:r>
        <w:rPr>
          <w:b/>
          <w:u w:val="single"/>
        </w:rPr>
        <w:t>Sum of Quadratic Roots</w:t>
      </w:r>
    </w:p>
    <w:p w14:paraId="2AADB544" w14:textId="53E73F16" w:rsidR="008B653E" w:rsidRDefault="008B653E" w:rsidP="008B653E">
      <w:r>
        <w:rPr>
          <w:b/>
        </w:rPr>
        <w:t xml:space="preserve">Task: </w:t>
      </w:r>
      <w:r w:rsidRPr="008B653E">
        <w:t xml:space="preserve">Given </w:t>
      </w:r>
      <w:r w:rsidRPr="008B653E">
        <w:rPr>
          <w:b/>
        </w:rPr>
        <w:t>a</w:t>
      </w:r>
      <w:r w:rsidRPr="008B653E">
        <w:t xml:space="preserve">, </w:t>
      </w:r>
      <w:r w:rsidRPr="008B653E">
        <w:rPr>
          <w:b/>
        </w:rPr>
        <w:t>b</w:t>
      </w:r>
      <w:r w:rsidRPr="008B653E">
        <w:t xml:space="preserve"> and </w:t>
      </w:r>
      <w:r w:rsidRPr="008B653E">
        <w:rPr>
          <w:b/>
        </w:rPr>
        <w:t>c</w:t>
      </w:r>
      <w:r w:rsidRPr="008B653E">
        <w:t>, find the roots of the equation ax^2 +bx +c and then add them together.</w:t>
      </w:r>
    </w:p>
    <w:p w14:paraId="650FBA62" w14:textId="77777777" w:rsidR="008B653E" w:rsidRDefault="008B653E" w:rsidP="008B653E">
      <w:pPr>
        <w:rPr>
          <w:b/>
          <w:u w:val="single"/>
        </w:rPr>
      </w:pPr>
      <w:r>
        <w:rPr>
          <w:b/>
          <w:u w:val="single"/>
        </w:rPr>
        <w:t>Examples:</w:t>
      </w:r>
    </w:p>
    <w:p w14:paraId="2C5B7F3F" w14:textId="11DFF3EF"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findRootsSum(2, 4, -6)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-2.00</w:t>
      </w:r>
    </w:p>
    <w:p w14:paraId="61AC57B1" w14:textId="579DCF58" w:rsidR="009B6D2B"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findRootsSum(3, 4, -3)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-1.33</w:t>
      </w:r>
    </w:p>
    <w:p w14:paraId="276E22C9" w14:textId="5CA5D43C" w:rsidR="008B653E" w:rsidRPr="00A52003" w:rsidRDefault="009B6D2B" w:rsidP="009B6D2B">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findRootsSum(4, 3, -8)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-0.75</w:t>
      </w:r>
    </w:p>
    <w:p w14:paraId="4739430C" w14:textId="77777777" w:rsidR="008B653E" w:rsidRPr="00AC500A" w:rsidRDefault="008B653E" w:rsidP="008B653E">
      <w:pPr>
        <w:rPr>
          <w:b/>
          <w:u w:val="single"/>
        </w:rPr>
      </w:pPr>
      <w:r>
        <w:rPr>
          <w:b/>
          <w:u w:val="single"/>
        </w:rPr>
        <w:t>Notes:</w:t>
      </w:r>
    </w:p>
    <w:p w14:paraId="2B9E5831" w14:textId="77777777" w:rsidR="009B6D2B" w:rsidRPr="009B6D2B" w:rsidRDefault="009B6D2B" w:rsidP="009B6D2B">
      <w:pPr>
        <w:pStyle w:val="ListParagraph"/>
        <w:numPr>
          <w:ilvl w:val="0"/>
          <w:numId w:val="26"/>
        </w:numPr>
      </w:pPr>
      <w:r w:rsidRPr="009B6D2B">
        <w:t>Round your answer to two decimal places.</w:t>
      </w:r>
    </w:p>
    <w:p w14:paraId="74AA0FC9" w14:textId="77777777" w:rsidR="009B6D2B" w:rsidRPr="009B6D2B" w:rsidRDefault="009B6D2B" w:rsidP="009B6D2B">
      <w:pPr>
        <w:pStyle w:val="ListParagraph"/>
        <w:numPr>
          <w:ilvl w:val="0"/>
          <w:numId w:val="26"/>
        </w:numPr>
      </w:pPr>
      <w:r w:rsidRPr="009B6D2B">
        <w:t>If there is only one real root return 1.</w:t>
      </w:r>
    </w:p>
    <w:p w14:paraId="72177227" w14:textId="3B2C96DE" w:rsidR="008B653E" w:rsidRPr="00134AA7" w:rsidRDefault="009B6D2B" w:rsidP="009B6D2B">
      <w:pPr>
        <w:pStyle w:val="ListParagraph"/>
        <w:numPr>
          <w:ilvl w:val="0"/>
          <w:numId w:val="26"/>
        </w:numPr>
      </w:pPr>
      <w:r w:rsidRPr="009B6D2B">
        <w:t>If there are no real roots, return 0.</w:t>
      </w:r>
    </w:p>
    <w:p w14:paraId="29CA546D" w14:textId="0BA6E712" w:rsidR="00F42431" w:rsidRDefault="00CE7504" w:rsidP="00F42431">
      <w:pPr>
        <w:pStyle w:val="Heading1"/>
        <w:rPr>
          <w:b/>
          <w:u w:val="single"/>
        </w:rPr>
      </w:pPr>
      <w:r>
        <w:rPr>
          <w:b/>
          <w:u w:val="single"/>
        </w:rPr>
        <w:t>Distance to Nearest Vowel</w:t>
      </w:r>
    </w:p>
    <w:p w14:paraId="5215A1FA" w14:textId="43D12A28" w:rsidR="00F42431" w:rsidRPr="00FF0499" w:rsidRDefault="00FF0499" w:rsidP="00F42431">
      <w:r>
        <w:rPr>
          <w:b/>
        </w:rPr>
        <w:t xml:space="preserve">Task: </w:t>
      </w:r>
      <w:r w:rsidRPr="00FF0499">
        <w:t>Write a function that takes in a string and for each character, returns the distance to the nearest vowel in the string. If the character is a vowel itself, return</w:t>
      </w:r>
      <w:r w:rsidRPr="00FF0499">
        <w:rPr>
          <w:b/>
        </w:rPr>
        <w:t xml:space="preserve"> 0</w:t>
      </w:r>
      <w:r w:rsidRPr="00FF0499">
        <w:t>.</w:t>
      </w:r>
    </w:p>
    <w:p w14:paraId="22F3DF7F" w14:textId="77777777" w:rsidR="00F42431" w:rsidRDefault="00F42431" w:rsidP="00F42431">
      <w:pPr>
        <w:rPr>
          <w:b/>
          <w:u w:val="single"/>
        </w:rPr>
      </w:pPr>
      <w:r>
        <w:rPr>
          <w:b/>
          <w:u w:val="single"/>
        </w:rPr>
        <w:t>Examples:</w:t>
      </w:r>
    </w:p>
    <w:p w14:paraId="66D80336" w14:textId="2DEBC249"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DistanceToNearestVowel("aaaaa")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0, 0, 0, 0]</w:t>
      </w:r>
    </w:p>
    <w:p w14:paraId="0556D669" w14:textId="4A22A39E"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DistanceToNearestVowel("babbb")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[1, 0, 1, 2, 3]</w:t>
      </w:r>
    </w:p>
    <w:p w14:paraId="25585057" w14:textId="7C7C5DAD" w:rsidR="006F3A80"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DistanceToNearestVowel("abcdabcd")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[0, 1, 2, 1, 0, 1, 2, 3]</w:t>
      </w:r>
    </w:p>
    <w:p w14:paraId="00D1BF4A" w14:textId="480ED7DF" w:rsidR="00F42431" w:rsidRPr="00A52003" w:rsidRDefault="006F3A80" w:rsidP="006F3A80">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DistanceToNearestVowel("shopper")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[2, 1, 0, 1, 1, 0, 1]</w:t>
      </w:r>
    </w:p>
    <w:p w14:paraId="09A43D8C" w14:textId="0482E5E4" w:rsidR="00F42431" w:rsidRDefault="00F42431" w:rsidP="00F42431">
      <w:pPr>
        <w:rPr>
          <w:b/>
          <w:u w:val="single"/>
        </w:rPr>
      </w:pPr>
      <w:r>
        <w:rPr>
          <w:b/>
          <w:u w:val="single"/>
        </w:rPr>
        <w:t>Notes:</w:t>
      </w:r>
    </w:p>
    <w:p w14:paraId="7F471D9E" w14:textId="77777777" w:rsidR="006F3A80" w:rsidRPr="006F3A80" w:rsidRDefault="006F3A80" w:rsidP="006F3A80">
      <w:pPr>
        <w:pStyle w:val="ListParagraph"/>
        <w:numPr>
          <w:ilvl w:val="0"/>
          <w:numId w:val="22"/>
        </w:numPr>
      </w:pPr>
      <w:r w:rsidRPr="006F3A80">
        <w:t>All input strings will contain at least one vowel.</w:t>
      </w:r>
    </w:p>
    <w:p w14:paraId="6648201F" w14:textId="77777777" w:rsidR="006F3A80" w:rsidRPr="006F3A80" w:rsidRDefault="006F3A80" w:rsidP="006F3A80">
      <w:pPr>
        <w:pStyle w:val="ListParagraph"/>
        <w:numPr>
          <w:ilvl w:val="0"/>
          <w:numId w:val="22"/>
        </w:numPr>
      </w:pPr>
      <w:r w:rsidRPr="006F3A80">
        <w:t>Strings will be lowercased.</w:t>
      </w:r>
    </w:p>
    <w:p w14:paraId="530FE477" w14:textId="66DF8954" w:rsidR="000D0CF9" w:rsidRPr="006228ED" w:rsidRDefault="006F3A80" w:rsidP="006228ED">
      <w:pPr>
        <w:pStyle w:val="ListParagraph"/>
        <w:numPr>
          <w:ilvl w:val="0"/>
          <w:numId w:val="22"/>
        </w:numPr>
      </w:pPr>
      <w:r w:rsidRPr="006F3A80">
        <w:t>Vowels are: a, e, i, o, u.</w:t>
      </w:r>
    </w:p>
    <w:p w14:paraId="46C2E675" w14:textId="60706642" w:rsidR="00F42431" w:rsidRDefault="00022484" w:rsidP="00F42431">
      <w:pPr>
        <w:pStyle w:val="Heading1"/>
        <w:rPr>
          <w:b/>
          <w:u w:val="single"/>
        </w:rPr>
      </w:pPr>
      <w:r>
        <w:rPr>
          <w:b/>
          <w:u w:val="single"/>
        </w:rPr>
        <w:lastRenderedPageBreak/>
        <w:t>Moran Numbers</w:t>
      </w:r>
    </w:p>
    <w:p w14:paraId="460B3B64" w14:textId="66BE587C" w:rsidR="00FD5CC4" w:rsidRDefault="00FD5CC4" w:rsidP="00FD5CC4">
      <w:r>
        <w:t>A Harshad number is a number which is divisible by the sum of its digits. For example, 132 is divisible by 6 (1+3+2).</w:t>
      </w:r>
    </w:p>
    <w:p w14:paraId="7566F271" w14:textId="37F25547" w:rsidR="00022484" w:rsidRPr="00022484" w:rsidRDefault="00FD5CC4" w:rsidP="00FD5CC4">
      <w:r>
        <w:t>A subset of the Harshad numbers are the Moran numbers. Moran numbers yield a prime when divided by the sum of their digits. For example, 133 divided by 7 (1+3+3) yields 19, a prime.</w:t>
      </w:r>
    </w:p>
    <w:p w14:paraId="3E0FE089" w14:textId="6F6F0B9F" w:rsidR="00F42431" w:rsidRPr="00022484" w:rsidRDefault="00022484" w:rsidP="00F42431">
      <w:r>
        <w:rPr>
          <w:b/>
        </w:rPr>
        <w:t>Task:</w:t>
      </w:r>
      <w:r>
        <w:t xml:space="preserve"> </w:t>
      </w:r>
      <w:r w:rsidR="00FD5CC4" w:rsidRPr="00FD5CC4">
        <w:t>Create a function that takes a number and returns "M" if the number is a Moran number, "H" if it is a (non-Moran) Harshad number, or "Neither".</w:t>
      </w:r>
    </w:p>
    <w:p w14:paraId="2452D453" w14:textId="1B996E5B" w:rsidR="00022484" w:rsidRDefault="00F42431" w:rsidP="00022484">
      <w:pPr>
        <w:rPr>
          <w:b/>
          <w:u w:val="single"/>
        </w:rPr>
      </w:pPr>
      <w:r>
        <w:rPr>
          <w:b/>
          <w:u w:val="single"/>
        </w:rPr>
        <w:t>Examples:</w:t>
      </w:r>
    </w:p>
    <w:p w14:paraId="236F0F50" w14:textId="03EAB0F2"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Moran(132)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"H"</w:t>
      </w:r>
    </w:p>
    <w:p w14:paraId="228FC7FE" w14:textId="5D92D927" w:rsidR="00EA27AC" w:rsidRPr="00A52003" w:rsidRDefault="00EA27AC" w:rsidP="00EA27AC">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Moran(133)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"M"</w:t>
      </w:r>
    </w:p>
    <w:p w14:paraId="025A772B" w14:textId="488A0675" w:rsidR="00EA27AC" w:rsidRDefault="00EA27AC" w:rsidP="00A52003">
      <w:pPr>
        <w:spacing w:line="180" w:lineRule="exact"/>
        <w:rPr>
          <w:rFonts w:ascii="Lucida Console" w:hAnsi="Lucida Console"/>
          <w:color w:val="4472C4" w:themeColor="accent1"/>
          <w:sz w:val="18"/>
        </w:rPr>
      </w:pPr>
      <w:r w:rsidRPr="00A52003">
        <w:rPr>
          <w:rFonts w:ascii="Lucida Console" w:hAnsi="Lucida Console"/>
          <w:color w:val="4472C4" w:themeColor="accent1"/>
          <w:sz w:val="18"/>
        </w:rPr>
        <w:t xml:space="preserve">Moran(134) </w:t>
      </w:r>
      <w:r w:rsidRPr="00A52003">
        <w:rPr>
          <w:rFonts w:ascii="Segoe UI Symbol" w:hAnsi="Segoe UI Symbol" w:cs="Segoe UI Symbol"/>
          <w:color w:val="4472C4" w:themeColor="accent1"/>
          <w:sz w:val="18"/>
        </w:rPr>
        <w:t>➞</w:t>
      </w:r>
      <w:r w:rsidRPr="00A52003">
        <w:rPr>
          <w:rFonts w:ascii="Lucida Console" w:hAnsi="Lucida Console"/>
          <w:color w:val="4472C4" w:themeColor="accent1"/>
          <w:sz w:val="18"/>
        </w:rPr>
        <w:t xml:space="preserve"> "Neither"</w:t>
      </w:r>
    </w:p>
    <w:p w14:paraId="72268A32" w14:textId="77777777" w:rsidR="00A52003" w:rsidRPr="00A52003" w:rsidRDefault="00A52003" w:rsidP="00A52003">
      <w:pPr>
        <w:spacing w:line="180" w:lineRule="exact"/>
        <w:rPr>
          <w:rFonts w:ascii="Lucida Console" w:hAnsi="Lucida Console"/>
          <w:color w:val="4472C4" w:themeColor="accent1"/>
          <w:sz w:val="18"/>
        </w:rPr>
      </w:pPr>
    </w:p>
    <w:p w14:paraId="357982B0" w14:textId="19454AD1" w:rsidR="00F42431" w:rsidRDefault="00D92D7A" w:rsidP="00F42431">
      <w:pPr>
        <w:pStyle w:val="Heading1"/>
        <w:rPr>
          <w:b/>
          <w:u w:val="single"/>
        </w:rPr>
      </w:pPr>
      <w:r>
        <w:rPr>
          <w:b/>
          <w:u w:val="single"/>
        </w:rPr>
        <w:t>Nth Fibonacci Number</w:t>
      </w:r>
    </w:p>
    <w:p w14:paraId="11976984" w14:textId="62A4843F" w:rsidR="00F42431" w:rsidRPr="000D0CF9" w:rsidRDefault="0035517F" w:rsidP="00F42431">
      <w:r>
        <w:rPr>
          <w:b/>
        </w:rPr>
        <w:t xml:space="preserve">Task: </w:t>
      </w:r>
      <w:r w:rsidR="000D0CF9" w:rsidRPr="000D0CF9">
        <w:t>Create a function to return the Nth number in the Fibonacci sequence as a string.</w:t>
      </w:r>
    </w:p>
    <w:p w14:paraId="78B7A825" w14:textId="77777777" w:rsidR="00F42431" w:rsidRDefault="00F42431" w:rsidP="00F42431">
      <w:pPr>
        <w:rPr>
          <w:b/>
          <w:u w:val="single"/>
        </w:rPr>
      </w:pPr>
      <w:r>
        <w:rPr>
          <w:b/>
          <w:u w:val="single"/>
        </w:rPr>
        <w:t>Examples:</w:t>
      </w:r>
    </w:p>
    <w:p w14:paraId="6F8095B5" w14:textId="77777777"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Fibonacci(10)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"55"</w:t>
      </w:r>
    </w:p>
    <w:p w14:paraId="35DD378D" w14:textId="32FC3FC2"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Fibonacci(20)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"6765"</w:t>
      </w:r>
    </w:p>
    <w:p w14:paraId="24FAAC3F" w14:textId="1226CAD3"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Fibonacci(30)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"832040"</w:t>
      </w:r>
    </w:p>
    <w:p w14:paraId="2E6F7D3B" w14:textId="753FAFDB"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Fibonacci(40)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"102334155"</w:t>
      </w:r>
    </w:p>
    <w:p w14:paraId="2F7E7EB8" w14:textId="274A4F09" w:rsidR="000D0CF9" w:rsidRPr="00A52003" w:rsidRDefault="000D0CF9" w:rsidP="000D0CF9">
      <w:pPr>
        <w:spacing w:line="180" w:lineRule="exact"/>
        <w:rPr>
          <w:rFonts w:ascii="Lucida Console" w:hAnsi="Lucida Console"/>
          <w:color w:val="4472C4" w:themeColor="accent1"/>
          <w:sz w:val="18"/>
          <w:szCs w:val="18"/>
        </w:rPr>
      </w:pPr>
      <w:r w:rsidRPr="00A52003">
        <w:rPr>
          <w:rFonts w:ascii="Lucida Console" w:hAnsi="Lucida Console"/>
          <w:color w:val="4472C4" w:themeColor="accent1"/>
          <w:sz w:val="18"/>
          <w:szCs w:val="18"/>
        </w:rPr>
        <w:t xml:space="preserve">Fibonacci(50)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"12586269025"</w:t>
      </w:r>
    </w:p>
    <w:p w14:paraId="38BA8050" w14:textId="22D022E0" w:rsidR="00F42431" w:rsidRPr="000D0CF9" w:rsidRDefault="000D0CF9" w:rsidP="000D0CF9">
      <w:pPr>
        <w:spacing w:line="180" w:lineRule="exact"/>
        <w:rPr>
          <w:rFonts w:ascii="Lucida Console" w:hAnsi="Lucida Console"/>
          <w:sz w:val="18"/>
          <w:szCs w:val="18"/>
        </w:rPr>
      </w:pPr>
      <w:r w:rsidRPr="00A52003">
        <w:rPr>
          <w:rFonts w:ascii="Lucida Console" w:hAnsi="Lucida Console"/>
          <w:color w:val="4472C4" w:themeColor="accent1"/>
          <w:sz w:val="18"/>
          <w:szCs w:val="18"/>
        </w:rPr>
        <w:t xml:space="preserve">Fibonacci(60) </w:t>
      </w:r>
      <w:r w:rsidRPr="00A52003">
        <w:rPr>
          <w:rFonts w:ascii="Segoe UI Symbol" w:hAnsi="Segoe UI Symbol" w:cs="Segoe UI Symbol"/>
          <w:color w:val="4472C4" w:themeColor="accent1"/>
          <w:sz w:val="18"/>
          <w:szCs w:val="18"/>
        </w:rPr>
        <w:t>➞</w:t>
      </w:r>
      <w:r w:rsidRPr="00A52003">
        <w:rPr>
          <w:rFonts w:ascii="Lucida Console" w:hAnsi="Lucida Console"/>
          <w:color w:val="4472C4" w:themeColor="accent1"/>
          <w:sz w:val="18"/>
          <w:szCs w:val="18"/>
        </w:rPr>
        <w:t xml:space="preserve"> "1548008755920"</w:t>
      </w:r>
    </w:p>
    <w:p w14:paraId="65D9540D" w14:textId="57E50927" w:rsidR="00F42431" w:rsidRPr="0035517F" w:rsidRDefault="00F42431" w:rsidP="00F42431">
      <w:r>
        <w:rPr>
          <w:b/>
          <w:u w:val="single"/>
        </w:rPr>
        <w:t>Notes:</w:t>
      </w:r>
      <w:r w:rsidR="0035517F" w:rsidRPr="00340A14">
        <w:rPr>
          <w:b/>
        </w:rPr>
        <w:t xml:space="preserve"> </w:t>
      </w:r>
      <w:r w:rsidR="0035517F" w:rsidRPr="0035517F">
        <w:t xml:space="preserve">This function is expected to calculate numbers greater than </w:t>
      </w:r>
      <w:r w:rsidR="0035517F" w:rsidRPr="006F33DD">
        <w:rPr>
          <w:rFonts w:ascii="Lucida Console" w:hAnsi="Lucida Console"/>
          <w:b/>
          <w:sz w:val="18"/>
        </w:rPr>
        <w:t>UInt64.MaxValue</w:t>
      </w:r>
      <w:r w:rsidR="0035517F" w:rsidRPr="0035517F">
        <w:t xml:space="preserve"> where </w:t>
      </w:r>
      <w:r w:rsidR="0035517F" w:rsidRPr="006F33DD">
        <w:rPr>
          <w:b/>
        </w:rPr>
        <w:t>n</w:t>
      </w:r>
      <w:r w:rsidR="0035517F" w:rsidRPr="0035517F">
        <w:t xml:space="preserve"> can be as large as but not greater than 200.</w:t>
      </w:r>
    </w:p>
    <w:p w14:paraId="5D6DA8B3" w14:textId="01231DB7" w:rsidR="00A57059" w:rsidRDefault="00A57059" w:rsidP="00A57059"/>
    <w:p w14:paraId="201EC826" w14:textId="19B1FA47" w:rsidR="00A52003" w:rsidRDefault="00041971" w:rsidP="00A52003">
      <w:pPr>
        <w:pStyle w:val="Heading1"/>
        <w:rPr>
          <w:b/>
          <w:u w:val="single"/>
        </w:rPr>
      </w:pPr>
      <w:r>
        <w:rPr>
          <w:b/>
          <w:bCs/>
          <w:u w:val="single"/>
        </w:rPr>
        <w:t>Binary Search</w:t>
      </w:r>
    </w:p>
    <w:p w14:paraId="57F1142C" w14:textId="3BCC1F7B" w:rsidR="00A52003" w:rsidRPr="00041971" w:rsidRDefault="00A52003" w:rsidP="00A52003">
      <w:r>
        <w:rPr>
          <w:b/>
          <w:bCs/>
        </w:rPr>
        <w:t xml:space="preserve">Task: </w:t>
      </w:r>
      <w:r w:rsidR="00041971" w:rsidRPr="00041971">
        <w:t>Create a function that finds a target number in a list of prime numbers. Implement a binary search algorithm in your function. The target number will be from 2 through 97. If the target is prime then return "yes" else return "no".</w:t>
      </w:r>
    </w:p>
    <w:p w14:paraId="569FC8EE" w14:textId="64D9DC71" w:rsidR="00A52003" w:rsidRDefault="00A52003" w:rsidP="00A52003">
      <w:pPr>
        <w:rPr>
          <w:b/>
          <w:bCs/>
        </w:rPr>
      </w:pPr>
      <w:r>
        <w:rPr>
          <w:b/>
          <w:bCs/>
        </w:rPr>
        <w:t xml:space="preserve">Examples: </w:t>
      </w:r>
    </w:p>
    <w:p w14:paraId="7CCE8E0F" w14:textId="18AD9E94"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int[] primes = { 2, 3, 5, 7, 11, 13, 17, 19, 23, 29, 31, 37, 41, 43, 47, 53, 59, 61, 67, 71, 73, 79, 83, 89, 97 }</w:t>
      </w:r>
    </w:p>
    <w:p w14:paraId="20F38617" w14:textId="57A95FAB"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3)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7CAC95E1" w14:textId="17C7FD0A" w:rsidR="00770044" w:rsidRPr="006C715D" w:rsidRDefault="00770044" w:rsidP="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4)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"no"</w:t>
      </w:r>
    </w:p>
    <w:p w14:paraId="08E9C6DF" w14:textId="46D9F603" w:rsidR="0005392C" w:rsidRPr="00486C78" w:rsidRDefault="00770044">
      <w:pPr>
        <w:rPr>
          <w:rFonts w:ascii="Lucida Console" w:hAnsi="Lucida Console"/>
          <w:color w:val="4472C4" w:themeColor="accent1"/>
          <w:sz w:val="18"/>
          <w:szCs w:val="18"/>
        </w:rPr>
      </w:pPr>
      <w:r w:rsidRPr="006C715D">
        <w:rPr>
          <w:rFonts w:ascii="Lucida Console" w:hAnsi="Lucida Console"/>
          <w:color w:val="4472C4" w:themeColor="accent1"/>
          <w:sz w:val="18"/>
          <w:szCs w:val="18"/>
        </w:rPr>
        <w:t xml:space="preserve">IsPrime(primes, 67) </w:t>
      </w:r>
      <w:r w:rsidRPr="006C715D">
        <w:rPr>
          <w:rFonts w:ascii="Segoe UI Symbol" w:hAnsi="Segoe UI Symbol" w:cs="Segoe UI Symbol"/>
          <w:color w:val="4472C4" w:themeColor="accent1"/>
          <w:sz w:val="18"/>
          <w:szCs w:val="18"/>
        </w:rPr>
        <w:t>➞</w:t>
      </w:r>
      <w:r w:rsidRPr="006C715D">
        <w:rPr>
          <w:rFonts w:ascii="Lucida Console" w:hAnsi="Lucida Console"/>
          <w:color w:val="4472C4" w:themeColor="accent1"/>
          <w:sz w:val="18"/>
          <w:szCs w:val="18"/>
        </w:rPr>
        <w:t xml:space="preserve"> "yes"</w:t>
      </w:r>
    </w:p>
    <w:p w14:paraId="49C07651" w14:textId="198B1D25" w:rsidR="0028692F" w:rsidRDefault="0028692F" w:rsidP="0028692F">
      <w:pPr>
        <w:pStyle w:val="Heading1"/>
        <w:rPr>
          <w:b/>
          <w:u w:val="single"/>
        </w:rPr>
      </w:pPr>
      <w:r>
        <w:rPr>
          <w:b/>
          <w:u w:val="single"/>
        </w:rPr>
        <w:lastRenderedPageBreak/>
        <w:t>Make it a Palindrome</w:t>
      </w:r>
    </w:p>
    <w:p w14:paraId="7787DEEF" w14:textId="5E6D337C" w:rsidR="0028692F" w:rsidRPr="00904A78" w:rsidRDefault="0028692F" w:rsidP="00904A78">
      <w:pPr>
        <w:rPr>
          <w:shd w:val="clear" w:color="auto" w:fill="FFFFFF"/>
        </w:rPr>
      </w:pPr>
      <w:r w:rsidRPr="00904A78">
        <w:rPr>
          <w:shd w:val="clear" w:color="auto" w:fill="FFFFFF"/>
        </w:rPr>
        <w:t xml:space="preserve">You are given a string “S” containing lowercase English letters. Your task is to calculate the minimum number of letters that need to be removed in order to make it possible to build a palindrome from the remaining letters. When building the palindrome, you can rearrange the remaining letters in any way. </w:t>
      </w:r>
    </w:p>
    <w:p w14:paraId="1E5CF9DC" w14:textId="2FCAEEF8" w:rsidR="00904A78" w:rsidRPr="00904A78" w:rsidRDefault="00904A78" w:rsidP="00904A78">
      <w:r w:rsidRPr="00904A78">
        <w:rPr>
          <w:b/>
        </w:rPr>
        <w:t>Task:</w:t>
      </w:r>
      <w:r w:rsidRPr="00904A78">
        <w:t xml:space="preserve"> </w:t>
      </w:r>
      <w:r w:rsidRPr="00904A78">
        <w:rPr>
          <w:rFonts w:cs="Arial"/>
          <w:color w:val="555555"/>
          <w:shd w:val="clear" w:color="auto" w:fill="FFFFFF"/>
        </w:rPr>
        <w:t xml:space="preserve">Write a function </w:t>
      </w:r>
      <w:r w:rsidRPr="00904A78">
        <w:rPr>
          <w:rFonts w:ascii="Lucida Console" w:hAnsi="Lucida Console" w:cs="Arial"/>
          <w:b/>
          <w:color w:val="555555"/>
          <w:sz w:val="18"/>
          <w:shd w:val="clear" w:color="auto" w:fill="FFFFFF"/>
        </w:rPr>
        <w:t>int minPalindrome(string s)</w:t>
      </w:r>
      <w:r w:rsidRPr="00904A78">
        <w:rPr>
          <w:rFonts w:cs="Arial"/>
          <w:color w:val="555555"/>
          <w:shd w:val="clear" w:color="auto" w:fill="FFFFFF"/>
        </w:rPr>
        <w:t xml:space="preserve">, which, given a string of length </w:t>
      </w:r>
      <w:r>
        <w:rPr>
          <w:rFonts w:cs="Arial"/>
          <w:color w:val="555555"/>
          <w:shd w:val="clear" w:color="auto" w:fill="FFFFFF"/>
        </w:rPr>
        <w:t>“N”</w:t>
      </w:r>
      <w:r w:rsidRPr="00904A78">
        <w:rPr>
          <w:rFonts w:cs="Arial"/>
          <w:color w:val="555555"/>
          <w:shd w:val="clear" w:color="auto" w:fill="FFFFFF"/>
        </w:rPr>
        <w:t>, returns the minimum number of letters that need to be removed.</w:t>
      </w:r>
    </w:p>
    <w:p w14:paraId="32806B0A" w14:textId="77777777" w:rsidR="0028692F" w:rsidRDefault="0028692F" w:rsidP="0028692F">
      <w:pPr>
        <w:rPr>
          <w:b/>
          <w:u w:val="single"/>
        </w:rPr>
      </w:pPr>
      <w:r>
        <w:rPr>
          <w:b/>
          <w:u w:val="single"/>
        </w:rPr>
        <w:t>Examples:</w:t>
      </w:r>
    </w:p>
    <w:p w14:paraId="03972DFC" w14:textId="7EC741EC" w:rsidR="0028692F" w:rsidRDefault="00117473" w:rsidP="008F55CD">
      <w:pPr>
        <w:rPr>
          <w:shd w:val="clear" w:color="auto" w:fill="FFFFFF"/>
        </w:rPr>
      </w:pPr>
      <w:r>
        <w:rPr>
          <w:shd w:val="clear" w:color="auto" w:fill="FFFFFF"/>
        </w:rPr>
        <w:t>Given S = "ervervige", your function should return 2. After removing the letter "g" and one "e", we may create a word "reviver", which is a palindrome.</w:t>
      </w:r>
    </w:p>
    <w:p w14:paraId="3D38F637" w14:textId="512E8819" w:rsidR="00117473" w:rsidRDefault="00117473" w:rsidP="008F55CD">
      <w:pPr>
        <w:rPr>
          <w:shd w:val="clear" w:color="auto" w:fill="FFFFFF"/>
        </w:rPr>
      </w:pPr>
      <w:r>
        <w:rPr>
          <w:shd w:val="clear" w:color="auto" w:fill="FFFFFF"/>
        </w:rPr>
        <w:t xml:space="preserve">Given S = "aaabab", your function should return </w:t>
      </w:r>
      <w:r w:rsidRPr="00117473">
        <w:rPr>
          <w:b/>
          <w:shd w:val="clear" w:color="auto" w:fill="FFFFFF"/>
        </w:rPr>
        <w:t>O</w:t>
      </w:r>
      <w:r>
        <w:rPr>
          <w:shd w:val="clear" w:color="auto" w:fill="FFFFFF"/>
        </w:rPr>
        <w:t>. We may create a word "aabbaa", which is a palindrome and uses all of the letters.</w:t>
      </w:r>
    </w:p>
    <w:p w14:paraId="012809EB" w14:textId="4B5747F9" w:rsidR="00117473" w:rsidRDefault="00117473" w:rsidP="008F55CD">
      <w:r>
        <w:rPr>
          <w:shd w:val="clear" w:color="auto" w:fill="FFFFFF"/>
        </w:rPr>
        <w:t xml:space="preserve">Given S = "x", your function should return </w:t>
      </w:r>
      <w:r w:rsidRPr="00117473">
        <w:rPr>
          <w:b/>
          <w:shd w:val="clear" w:color="auto" w:fill="FFFFFF"/>
        </w:rPr>
        <w:t>O</w:t>
      </w:r>
      <w:r>
        <w:rPr>
          <w:shd w:val="clear" w:color="auto" w:fill="FFFFFF"/>
        </w:rPr>
        <w:t>. String "x" is a palindrome itself, so we do not have to delete any letter</w:t>
      </w:r>
      <w:r w:rsidR="00075508">
        <w:rPr>
          <w:shd w:val="clear" w:color="auto" w:fill="FFFFFF"/>
        </w:rPr>
        <w:t>s</w:t>
      </w:r>
      <w:r>
        <w:rPr>
          <w:shd w:val="clear" w:color="auto" w:fill="FFFFFF"/>
        </w:rPr>
        <w:t>.</w:t>
      </w:r>
    </w:p>
    <w:p w14:paraId="59CBDDBC" w14:textId="77777777" w:rsidR="0028692F" w:rsidRDefault="0028692F" w:rsidP="008F55CD">
      <w:pPr>
        <w:rPr>
          <w:b/>
          <w:u w:val="single"/>
        </w:rPr>
      </w:pPr>
      <w:r>
        <w:rPr>
          <w:b/>
          <w:u w:val="single"/>
        </w:rPr>
        <w:t>Notes:</w:t>
      </w:r>
    </w:p>
    <w:p w14:paraId="7D06502E" w14:textId="44587782" w:rsidR="0028692F" w:rsidRDefault="008F55CD" w:rsidP="00134587">
      <w:pPr>
        <w:pStyle w:val="ListParagraph"/>
        <w:numPr>
          <w:ilvl w:val="0"/>
          <w:numId w:val="14"/>
        </w:numPr>
      </w:pPr>
      <w:r>
        <w:t>“S”</w:t>
      </w:r>
      <w:r w:rsidRPr="008F55CD">
        <w:t xml:space="preserve"> contains only lowercase English letters.</w:t>
      </w:r>
    </w:p>
    <w:p w14:paraId="2393DC77" w14:textId="3A28F99E" w:rsidR="008F55CD" w:rsidRPr="00723B2F" w:rsidRDefault="008F55CD" w:rsidP="00134587">
      <w:pPr>
        <w:pStyle w:val="ListParagraph"/>
        <w:numPr>
          <w:ilvl w:val="0"/>
          <w:numId w:val="14"/>
        </w:numPr>
      </w:pPr>
      <w:r w:rsidRPr="00134587">
        <w:rPr>
          <w:shd w:val="clear" w:color="auto" w:fill="FFFFFF"/>
        </w:rPr>
        <w:t>“N” is an integer within the range [1..200,000]</w:t>
      </w:r>
    </w:p>
    <w:p w14:paraId="50FCFE8F" w14:textId="47805ECA" w:rsidR="00723B2F" w:rsidRDefault="00723B2F" w:rsidP="00723B2F"/>
    <w:p w14:paraId="6CE81D99" w14:textId="340CDBEC" w:rsidR="00C14346" w:rsidRDefault="00C14346" w:rsidP="00C14346">
      <w:pPr>
        <w:pStyle w:val="Heading1"/>
        <w:rPr>
          <w:b/>
          <w:u w:val="single"/>
        </w:rPr>
      </w:pPr>
      <w:r>
        <w:rPr>
          <w:b/>
          <w:u w:val="single"/>
        </w:rPr>
        <w:t>Is the String a Palindrome?</w:t>
      </w:r>
    </w:p>
    <w:p w14:paraId="1FC4724A" w14:textId="1BAA484D" w:rsidR="00C14346" w:rsidRPr="00046642" w:rsidRDefault="00046642" w:rsidP="00C14346">
      <w:pPr>
        <w:rPr>
          <w:b/>
        </w:rPr>
      </w:pPr>
      <w:r>
        <w:rPr>
          <w:b/>
        </w:rPr>
        <w:t xml:space="preserve">Task: </w:t>
      </w:r>
      <w:r w:rsidRPr="00046642">
        <w:t>Given a word, create a function that checks whether it is a palindrome</w:t>
      </w:r>
      <w:r w:rsidR="0019514F">
        <w:t>.</w:t>
      </w:r>
    </w:p>
    <w:p w14:paraId="387C2B84" w14:textId="024B8999" w:rsidR="00C14346" w:rsidRDefault="00C14346" w:rsidP="00C14346">
      <w:pPr>
        <w:pStyle w:val="Heading1"/>
        <w:rPr>
          <w:b/>
          <w:u w:val="single"/>
        </w:rPr>
      </w:pPr>
      <w:r>
        <w:rPr>
          <w:b/>
          <w:u w:val="single"/>
        </w:rPr>
        <w:t>Is the Number a Palindrome?</w:t>
      </w:r>
    </w:p>
    <w:p w14:paraId="0E9E2BAA" w14:textId="5F3E5FFE" w:rsidR="00C14346" w:rsidRDefault="00046642" w:rsidP="00C14346">
      <w:r>
        <w:rPr>
          <w:b/>
        </w:rPr>
        <w:t xml:space="preserve">Task: </w:t>
      </w:r>
      <w:r w:rsidRPr="00046642">
        <w:t>Create a function that returns true if a number is a palindrome.</w:t>
      </w:r>
    </w:p>
    <w:p w14:paraId="7447E2D3" w14:textId="77777777" w:rsidR="004B734A" w:rsidRDefault="004B734A" w:rsidP="004B734A">
      <w:pPr>
        <w:pStyle w:val="Heading1"/>
        <w:rPr>
          <w:b/>
          <w:u w:val="single"/>
        </w:rPr>
      </w:pPr>
      <w:r>
        <w:rPr>
          <w:b/>
          <w:u w:val="single"/>
        </w:rPr>
        <w:t>Integral of a Function</w:t>
      </w:r>
    </w:p>
    <w:p w14:paraId="04D5B44A" w14:textId="0409BC29" w:rsidR="004B734A" w:rsidRDefault="003D0814" w:rsidP="004B734A">
      <w:r>
        <w:rPr>
          <w:b/>
        </w:rPr>
        <w:t xml:space="preserve">Task: </w:t>
      </w:r>
      <w:r w:rsidRPr="003D0814">
        <w:t xml:space="preserve">Create a function that takes numbers </w:t>
      </w:r>
      <w:r w:rsidRPr="00026FE4">
        <w:rPr>
          <w:b/>
        </w:rPr>
        <w:t>b</w:t>
      </w:r>
      <w:r w:rsidRPr="003D0814">
        <w:t xml:space="preserve">, </w:t>
      </w:r>
      <w:r w:rsidRPr="00026FE4">
        <w:rPr>
          <w:b/>
        </w:rPr>
        <w:t>m</w:t>
      </w:r>
      <w:r w:rsidRPr="003D0814">
        <w:t xml:space="preserve">, and </w:t>
      </w:r>
      <w:r w:rsidRPr="00026FE4">
        <w:rPr>
          <w:b/>
        </w:rPr>
        <w:t>n</w:t>
      </w:r>
      <w:r w:rsidRPr="003D0814">
        <w:t xml:space="preserve"> as arguments and returns the definite integral of the function </w:t>
      </w:r>
      <w:r w:rsidRPr="00026FE4">
        <w:rPr>
          <w:b/>
        </w:rPr>
        <w:t>f(x)=(b+1)*x^b</w:t>
      </w:r>
      <w:r w:rsidRPr="003D0814">
        <w:t xml:space="preserve"> with respect to </w:t>
      </w:r>
      <w:r w:rsidRPr="00026FE4">
        <w:rPr>
          <w:b/>
        </w:rPr>
        <w:t>x</w:t>
      </w:r>
      <w:r w:rsidRPr="003D0814">
        <w:t xml:space="preserve"> from </w:t>
      </w:r>
      <w:r w:rsidRPr="00026FE4">
        <w:rPr>
          <w:b/>
        </w:rPr>
        <w:t>x=m</w:t>
      </w:r>
      <w:r w:rsidRPr="003D0814">
        <w:t xml:space="preserve"> </w:t>
      </w:r>
      <w:r w:rsidRPr="00026FE4">
        <w:rPr>
          <w:b/>
        </w:rPr>
        <w:t>to x=n</w:t>
      </w:r>
      <w:r w:rsidRPr="003D0814">
        <w:t xml:space="preserve">, where </w:t>
      </w:r>
      <w:r w:rsidRPr="00026FE4">
        <w:rPr>
          <w:b/>
        </w:rPr>
        <w:t>b</w:t>
      </w:r>
      <w:r w:rsidRPr="003D0814">
        <w:t xml:space="preserve">, </w:t>
      </w:r>
      <w:r w:rsidRPr="00026FE4">
        <w:rPr>
          <w:b/>
        </w:rPr>
        <w:t>m</w:t>
      </w:r>
      <w:r w:rsidRPr="003D0814">
        <w:t xml:space="preserve">, and </w:t>
      </w:r>
      <w:r w:rsidRPr="00026FE4">
        <w:rPr>
          <w:b/>
        </w:rPr>
        <w:t>n</w:t>
      </w:r>
      <w:r w:rsidRPr="003D0814">
        <w:t xml:space="preserve"> are constants.</w:t>
      </w:r>
    </w:p>
    <w:p w14:paraId="15722346" w14:textId="77777777" w:rsidR="004B734A" w:rsidRDefault="004B734A" w:rsidP="004B734A">
      <w:pPr>
        <w:rPr>
          <w:b/>
          <w:u w:val="single"/>
        </w:rPr>
      </w:pPr>
      <w:r>
        <w:rPr>
          <w:b/>
          <w:u w:val="single"/>
        </w:rPr>
        <w:t>Examples:</w:t>
      </w:r>
    </w:p>
    <w:p w14:paraId="56BFE43C"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Integral(0, 2, 5)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3</w:t>
      </w:r>
    </w:p>
    <w:p w14:paraId="1AA3A74B"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Integral(2, 4, 7)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279</w:t>
      </w:r>
    </w:p>
    <w:p w14:paraId="1355A564" w14:textId="77777777" w:rsidR="004B734A" w:rsidRPr="000A41FC" w:rsidRDefault="004B734A" w:rsidP="00462B69">
      <w:pPr>
        <w:spacing w:line="180" w:lineRule="exact"/>
        <w:rPr>
          <w:rFonts w:ascii="Lucida Console" w:hAnsi="Lucida Console"/>
          <w:color w:val="4472C4" w:themeColor="accent1"/>
          <w:sz w:val="18"/>
        </w:rPr>
      </w:pPr>
      <w:r w:rsidRPr="000A41FC">
        <w:rPr>
          <w:rFonts w:ascii="Lucida Console" w:hAnsi="Lucida Console"/>
          <w:color w:val="4472C4" w:themeColor="accent1"/>
          <w:sz w:val="18"/>
        </w:rPr>
        <w:t xml:space="preserve">Integral(5, 9, 3) </w:t>
      </w:r>
      <w:r w:rsidRPr="000A41FC">
        <w:rPr>
          <w:rFonts w:ascii="Segoe UI Symbol" w:hAnsi="Segoe UI Symbol" w:cs="Segoe UI Symbol"/>
          <w:color w:val="4472C4" w:themeColor="accent1"/>
          <w:sz w:val="18"/>
        </w:rPr>
        <w:t>➞</w:t>
      </w:r>
      <w:r w:rsidRPr="000A41FC">
        <w:rPr>
          <w:rFonts w:ascii="Lucida Console" w:hAnsi="Lucida Console"/>
          <w:color w:val="4472C4" w:themeColor="accent1"/>
          <w:sz w:val="18"/>
        </w:rPr>
        <w:t xml:space="preserve"> -530712</w:t>
      </w:r>
    </w:p>
    <w:p w14:paraId="57B6A932" w14:textId="77777777" w:rsidR="004B734A" w:rsidRDefault="004B734A" w:rsidP="004B734A">
      <w:pPr>
        <w:rPr>
          <w:b/>
          <w:u w:val="single"/>
        </w:rPr>
      </w:pPr>
      <w:r>
        <w:rPr>
          <w:b/>
          <w:u w:val="single"/>
        </w:rPr>
        <w:t>Notes:</w:t>
      </w:r>
    </w:p>
    <w:p w14:paraId="405DB9B6" w14:textId="77777777" w:rsidR="00462B69" w:rsidRDefault="00462B69" w:rsidP="00462B69">
      <w:pPr>
        <w:pStyle w:val="ListParagraph"/>
        <w:numPr>
          <w:ilvl w:val="0"/>
          <w:numId w:val="23"/>
        </w:numPr>
      </w:pPr>
      <w:r w:rsidRPr="00462B69">
        <w:rPr>
          <w:b/>
        </w:rPr>
        <w:t>^</w:t>
      </w:r>
      <w:r>
        <w:t xml:space="preserve"> in the context of this challenge means "to the power of", also known as the "exponent" operator.</w:t>
      </w:r>
    </w:p>
    <w:p w14:paraId="66AA5A20" w14:textId="77777777" w:rsidR="00462B69" w:rsidRDefault="00462B69" w:rsidP="00462B69">
      <w:pPr>
        <w:pStyle w:val="ListParagraph"/>
        <w:numPr>
          <w:ilvl w:val="0"/>
          <w:numId w:val="23"/>
        </w:numPr>
      </w:pPr>
      <w:r>
        <w:t xml:space="preserve">Assume that </w:t>
      </w:r>
      <w:r w:rsidRPr="00462B69">
        <w:rPr>
          <w:b/>
        </w:rPr>
        <w:t>b</w:t>
      </w:r>
      <w:r>
        <w:t xml:space="preserve"> will be an integer greater than or equal to 0.</w:t>
      </w:r>
    </w:p>
    <w:p w14:paraId="2EE4C0BA" w14:textId="6CB73553" w:rsidR="00AC500A" w:rsidRPr="0019514F" w:rsidRDefault="00462B69" w:rsidP="0019514F">
      <w:pPr>
        <w:pStyle w:val="ListParagraph"/>
        <w:numPr>
          <w:ilvl w:val="0"/>
          <w:numId w:val="23"/>
        </w:numPr>
      </w:pPr>
      <w:r w:rsidRPr="0019514F">
        <w:rPr>
          <w:b/>
        </w:rPr>
        <w:t>m</w:t>
      </w:r>
      <w:r>
        <w:t xml:space="preserve"> and </w:t>
      </w:r>
      <w:r w:rsidRPr="0019514F">
        <w:rPr>
          <w:b/>
        </w:rPr>
        <w:t>n</w:t>
      </w:r>
      <w:r>
        <w:t xml:space="preserve"> can be any integer, both positive and negative.</w:t>
      </w:r>
      <w:r w:rsidR="00AC500A" w:rsidRPr="0019514F">
        <w:rPr>
          <w:b/>
          <w:u w:val="single"/>
        </w:rPr>
        <w:br w:type="page"/>
      </w:r>
    </w:p>
    <w:p w14:paraId="3AE51F4F" w14:textId="5F2ED8B4" w:rsidR="00453F78" w:rsidRDefault="00C14346" w:rsidP="00453F78">
      <w:pPr>
        <w:pStyle w:val="Heading1"/>
        <w:rPr>
          <w:b/>
          <w:u w:val="single"/>
        </w:rPr>
      </w:pPr>
      <w:r>
        <w:rPr>
          <w:b/>
          <w:u w:val="single"/>
        </w:rPr>
        <w:lastRenderedPageBreak/>
        <w:t>Perfect Number</w:t>
      </w:r>
    </w:p>
    <w:p w14:paraId="03B363CF" w14:textId="5237F8D6" w:rsidR="00D808F3" w:rsidRDefault="00D808F3" w:rsidP="00D808F3">
      <w:r>
        <w:t>Create a function that tests whether or not an integer is a perfect number. A perfect number is a number that can be written as the sum of its factors, (equal to sum of its proper divisors) excluding the number itself.</w:t>
      </w:r>
    </w:p>
    <w:p w14:paraId="3FA665F4" w14:textId="4290E064" w:rsidR="00453F78" w:rsidRDefault="00D808F3" w:rsidP="00453F78">
      <w:r>
        <w:t>For example, 6 is a perfect number, since 1 + 2 + 3 = 6, where 1, 2, and 3 are all factors of 6. Similarly, 28 is a perfect number, since 1 + 2 + 4 + 7 + 14 = 28.</w:t>
      </w:r>
    </w:p>
    <w:p w14:paraId="4AFD33B2" w14:textId="77777777" w:rsidR="00E2312B" w:rsidRDefault="00E2312B" w:rsidP="00453F78"/>
    <w:p w14:paraId="6DA2201F" w14:textId="5505433E" w:rsidR="00453F78" w:rsidRDefault="00240AB7" w:rsidP="00453F78">
      <w:pPr>
        <w:pStyle w:val="Heading1"/>
        <w:rPr>
          <w:b/>
          <w:u w:val="single"/>
        </w:rPr>
      </w:pPr>
      <w:r>
        <w:rPr>
          <w:b/>
          <w:u w:val="single"/>
        </w:rPr>
        <w:t>Maximum Travel Distance</w:t>
      </w:r>
    </w:p>
    <w:p w14:paraId="7FB74755" w14:textId="56A1E9E3" w:rsidR="00453F78" w:rsidRDefault="00240AB7" w:rsidP="00453F78">
      <w:r>
        <w:rPr>
          <w:b/>
        </w:rPr>
        <w:t xml:space="preserve">Task: </w:t>
      </w:r>
      <w:r w:rsidRPr="00240AB7">
        <w:t xml:space="preserve">Write a function that takes </w:t>
      </w:r>
      <w:r w:rsidRPr="00F111F2">
        <w:rPr>
          <w:b/>
        </w:rPr>
        <w:t>fuel</w:t>
      </w:r>
      <w:r w:rsidRPr="00240AB7">
        <w:t xml:space="preserve"> (liters), </w:t>
      </w:r>
      <w:r w:rsidRPr="00F111F2">
        <w:rPr>
          <w:b/>
        </w:rPr>
        <w:t>fuelUsage</w:t>
      </w:r>
      <w:r w:rsidRPr="00240AB7">
        <w:t xml:space="preserve"> (liters/100km), </w:t>
      </w:r>
      <w:r w:rsidRPr="00F111F2">
        <w:rPr>
          <w:b/>
        </w:rPr>
        <w:t>passengers</w:t>
      </w:r>
      <w:r w:rsidRPr="00240AB7">
        <w:t xml:space="preserve">, </w:t>
      </w:r>
      <w:r w:rsidRPr="00F111F2">
        <w:rPr>
          <w:b/>
        </w:rPr>
        <w:t>airCon</w:t>
      </w:r>
      <w:r w:rsidRPr="00240AB7">
        <w:t xml:space="preserve"> (boolean) and returns maximum distance that car can travel.</w:t>
      </w:r>
    </w:p>
    <w:p w14:paraId="00C35998" w14:textId="77777777" w:rsidR="00240AB7" w:rsidRDefault="00240AB7" w:rsidP="00240AB7">
      <w:pPr>
        <w:pStyle w:val="ListParagraph"/>
        <w:numPr>
          <w:ilvl w:val="0"/>
          <w:numId w:val="24"/>
        </w:numPr>
      </w:pPr>
      <w:r w:rsidRPr="00240AB7">
        <w:rPr>
          <w:b/>
        </w:rPr>
        <w:t>fuel</w:t>
      </w:r>
      <w:r>
        <w:t xml:space="preserve"> is the number of liters of fuel in the fuel tank.</w:t>
      </w:r>
    </w:p>
    <w:p w14:paraId="6150BFF5" w14:textId="77777777" w:rsidR="00240AB7" w:rsidRDefault="00240AB7" w:rsidP="00240AB7">
      <w:pPr>
        <w:pStyle w:val="ListParagraph"/>
        <w:numPr>
          <w:ilvl w:val="0"/>
          <w:numId w:val="24"/>
        </w:numPr>
      </w:pPr>
      <w:r w:rsidRPr="00240AB7">
        <w:rPr>
          <w:b/>
        </w:rPr>
        <w:t>fuelUsage</w:t>
      </w:r>
      <w:r>
        <w:t xml:space="preserve"> is basic fuel consumption per 100 km (with the driver inside only).</w:t>
      </w:r>
    </w:p>
    <w:p w14:paraId="71E10C7E" w14:textId="77777777" w:rsidR="00240AB7" w:rsidRDefault="00240AB7" w:rsidP="00240AB7">
      <w:pPr>
        <w:pStyle w:val="ListParagraph"/>
        <w:numPr>
          <w:ilvl w:val="0"/>
          <w:numId w:val="24"/>
        </w:numPr>
      </w:pPr>
      <w:r>
        <w:t>Every additional passenger is increasing basic fuel consumption by 5%.</w:t>
      </w:r>
    </w:p>
    <w:p w14:paraId="1C967B70" w14:textId="3CE1B2AD" w:rsidR="00240AB7" w:rsidRDefault="00240AB7" w:rsidP="00240AB7">
      <w:pPr>
        <w:pStyle w:val="ListParagraph"/>
        <w:numPr>
          <w:ilvl w:val="0"/>
          <w:numId w:val="24"/>
        </w:numPr>
      </w:pPr>
      <w:r>
        <w:t xml:space="preserve">If the air conditioner is ON </w:t>
      </w:r>
      <w:r w:rsidR="00F111F2">
        <w:t>(true)</w:t>
      </w:r>
      <w:r>
        <w:t xml:space="preserve">, its increasing </w:t>
      </w:r>
      <w:r w:rsidR="00F111F2">
        <w:t xml:space="preserve">the </w:t>
      </w:r>
      <w:r>
        <w:t>total (not basic) fuel consumption by 10%.</w:t>
      </w:r>
    </w:p>
    <w:p w14:paraId="353894AC" w14:textId="77777777" w:rsidR="00453F78" w:rsidRDefault="00453F78" w:rsidP="00453F78">
      <w:pPr>
        <w:rPr>
          <w:b/>
          <w:u w:val="single"/>
        </w:rPr>
      </w:pPr>
      <w:r>
        <w:rPr>
          <w:b/>
          <w:u w:val="single"/>
        </w:rPr>
        <w:t>Examples:</w:t>
      </w:r>
    </w:p>
    <w:p w14:paraId="1DD9DEA3" w14:textId="0AAC7F04"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totalDistance(70.0, 7.0, 0,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1000.0</w:t>
      </w:r>
    </w:p>
    <w:p w14:paraId="66C9356B" w14:textId="16916B70" w:rsidR="004A29BB"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totalDistance(36.1, 8.6, 3, true)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331.8</w:t>
      </w:r>
    </w:p>
    <w:p w14:paraId="56AC49A6" w14:textId="50132CDA" w:rsidR="00453F78" w:rsidRPr="00E2312B" w:rsidRDefault="004A29BB" w:rsidP="004A29B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totalDistance(55.5, 5.5, 5, false)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807.3</w:t>
      </w:r>
    </w:p>
    <w:p w14:paraId="2A9243DE" w14:textId="77777777" w:rsidR="00453F78" w:rsidRDefault="00453F78" w:rsidP="00453F78">
      <w:pPr>
        <w:rPr>
          <w:b/>
          <w:u w:val="single"/>
        </w:rPr>
      </w:pPr>
      <w:r>
        <w:rPr>
          <w:b/>
          <w:u w:val="single"/>
        </w:rPr>
        <w:t>Notes:</w:t>
      </w:r>
    </w:p>
    <w:p w14:paraId="248C6A9C" w14:textId="77777777" w:rsidR="00F111F2" w:rsidRDefault="00F111F2" w:rsidP="00F111F2">
      <w:pPr>
        <w:pStyle w:val="ListParagraph"/>
        <w:numPr>
          <w:ilvl w:val="0"/>
          <w:numId w:val="25"/>
        </w:numPr>
      </w:pPr>
      <w:r w:rsidRPr="00F111F2">
        <w:rPr>
          <w:b/>
        </w:rPr>
        <w:t>fuel</w:t>
      </w:r>
      <w:r>
        <w:t xml:space="preserve"> and </w:t>
      </w:r>
      <w:r w:rsidRPr="00F111F2">
        <w:rPr>
          <w:b/>
        </w:rPr>
        <w:t>fuelUsage</w:t>
      </w:r>
      <w:r>
        <w:t xml:space="preserve"> are always greater than 1.</w:t>
      </w:r>
    </w:p>
    <w:p w14:paraId="39E2A608" w14:textId="77777777" w:rsidR="00F111F2" w:rsidRDefault="00F111F2" w:rsidP="00F111F2">
      <w:pPr>
        <w:pStyle w:val="ListParagraph"/>
        <w:numPr>
          <w:ilvl w:val="0"/>
          <w:numId w:val="25"/>
        </w:numPr>
      </w:pPr>
      <w:r w:rsidRPr="00F111F2">
        <w:rPr>
          <w:b/>
        </w:rPr>
        <w:t>passengers</w:t>
      </w:r>
      <w:r>
        <w:t xml:space="preserve"> are always greater or equal to 0.</w:t>
      </w:r>
    </w:p>
    <w:p w14:paraId="484257F7" w14:textId="4708660F" w:rsidR="00453F78" w:rsidRDefault="00F111F2" w:rsidP="00F111F2">
      <w:pPr>
        <w:pStyle w:val="ListParagraph"/>
        <w:numPr>
          <w:ilvl w:val="0"/>
          <w:numId w:val="25"/>
        </w:numPr>
      </w:pPr>
      <w:r>
        <w:t>Round your answer to the nearest tenth.</w:t>
      </w:r>
    </w:p>
    <w:p w14:paraId="187C20B2" w14:textId="77777777" w:rsidR="00935C15" w:rsidRDefault="00935C15" w:rsidP="0060550C"/>
    <w:p w14:paraId="234F1178" w14:textId="7CC226D1" w:rsidR="00866957" w:rsidRDefault="00127D2F" w:rsidP="00866957">
      <w:pPr>
        <w:pStyle w:val="Heading1"/>
        <w:rPr>
          <w:b/>
          <w:u w:val="single"/>
        </w:rPr>
      </w:pPr>
      <w:r>
        <w:rPr>
          <w:b/>
          <w:u w:val="single"/>
        </w:rPr>
        <w:t>Sort Positives, Keep Negatives</w:t>
      </w:r>
    </w:p>
    <w:p w14:paraId="2B5DF566" w14:textId="629C1F5B" w:rsidR="00866957" w:rsidRDefault="00127D2F" w:rsidP="00866957">
      <w:r>
        <w:rPr>
          <w:b/>
        </w:rPr>
        <w:t xml:space="preserve">Task: </w:t>
      </w:r>
      <w:r w:rsidRPr="00127D2F">
        <w:t>Write a function that sorts the positive numbers in ascending order, and keeps the negative numbers untouched.</w:t>
      </w:r>
    </w:p>
    <w:p w14:paraId="4E9C0480" w14:textId="77777777" w:rsidR="00866957" w:rsidRDefault="00866957" w:rsidP="00866957">
      <w:pPr>
        <w:rPr>
          <w:b/>
          <w:u w:val="single"/>
        </w:rPr>
      </w:pPr>
      <w:r>
        <w:rPr>
          <w:b/>
          <w:u w:val="single"/>
        </w:rPr>
        <w:t>Examples:</w:t>
      </w:r>
    </w:p>
    <w:p w14:paraId="4FF32AFF" w14:textId="01B35897"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3, -2, 5, -8, 2, -2])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 3, -2, 5, -8, 6, -2]</w:t>
      </w:r>
    </w:p>
    <w:p w14:paraId="326FEA33" w14:textId="4CB61E40" w:rsidR="007830FC"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posNegSort([6, 5, 4, -1, 3, 2, -1,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[1, 2, 3, -1, 4, 5, -1, 6]</w:t>
      </w:r>
    </w:p>
    <w:p w14:paraId="5265700D" w14:textId="0A7885EA" w:rsidR="00866957" w:rsidRPr="00E2312B" w:rsidRDefault="007830FC" w:rsidP="007830FC">
      <w:pPr>
        <w:rPr>
          <w:rFonts w:ascii="Lucida Console" w:hAnsi="Lucida Console"/>
          <w:color w:val="4472C4" w:themeColor="accent1"/>
          <w:sz w:val="18"/>
        </w:rPr>
      </w:pPr>
      <w:r w:rsidRPr="00E2312B">
        <w:rPr>
          <w:rFonts w:ascii="Lucida Console" w:hAnsi="Lucida Console"/>
          <w:color w:val="4472C4" w:themeColor="accent1"/>
          <w:sz w:val="18"/>
        </w:rPr>
        <w:t xml:space="preserve">posNegSort([-5, -5, -5, -5, 7, -5])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[-5, -5, -5, -5, 7, -5]</w:t>
      </w:r>
    </w:p>
    <w:p w14:paraId="18887C7D" w14:textId="0D470F4C" w:rsidR="00866957" w:rsidRDefault="00866957" w:rsidP="00866957">
      <w:pPr>
        <w:rPr>
          <w:b/>
          <w:u w:val="single"/>
        </w:rPr>
      </w:pPr>
      <w:r>
        <w:rPr>
          <w:b/>
          <w:u w:val="single"/>
        </w:rPr>
        <w:t>Notes:</w:t>
      </w:r>
    </w:p>
    <w:p w14:paraId="7A22982B" w14:textId="0B6DAA18" w:rsidR="009A7475" w:rsidRDefault="009A7475" w:rsidP="009A7475">
      <w:pPr>
        <w:pStyle w:val="ListParagraph"/>
        <w:numPr>
          <w:ilvl w:val="0"/>
          <w:numId w:val="27"/>
        </w:numPr>
      </w:pPr>
      <w:r w:rsidRPr="009A7475">
        <w:t>If given an empty array, you should return an empty array.</w:t>
      </w:r>
    </w:p>
    <w:p w14:paraId="10055C1D" w14:textId="05542BCA" w:rsidR="00935C15" w:rsidRPr="00A34A2B" w:rsidRDefault="009A7475" w:rsidP="00A34A2B">
      <w:pPr>
        <w:pStyle w:val="ListParagraph"/>
        <w:numPr>
          <w:ilvl w:val="0"/>
          <w:numId w:val="27"/>
        </w:numPr>
      </w:pPr>
      <w:r>
        <w:t>Constraint: zeros are not included in input</w:t>
      </w:r>
      <w:r w:rsidR="00935C15" w:rsidRPr="00A34A2B">
        <w:rPr>
          <w:b/>
          <w:u w:val="single"/>
        </w:rPr>
        <w:br w:type="page"/>
      </w:r>
    </w:p>
    <w:p w14:paraId="1910C919" w14:textId="6CFF0F93" w:rsidR="00250176" w:rsidRDefault="00250176" w:rsidP="00250176">
      <w:pPr>
        <w:pStyle w:val="Heading1"/>
        <w:rPr>
          <w:b/>
          <w:u w:val="single"/>
        </w:rPr>
      </w:pPr>
      <w:r>
        <w:rPr>
          <w:b/>
          <w:u w:val="single"/>
        </w:rPr>
        <w:lastRenderedPageBreak/>
        <w:t>Valid Hex Code</w:t>
      </w:r>
    </w:p>
    <w:p w14:paraId="73CCD146" w14:textId="7EE5EF44" w:rsidR="00250176" w:rsidRPr="00250176" w:rsidRDefault="00250176" w:rsidP="00250176">
      <w:r w:rsidRPr="00250176">
        <w:t>A hex code must begin with a pound key # and is exactly 6 characters in length. Each character must be a digit from 0-9 or an alphabetic character from A-F. All alphabetic characters may be uppercase or lowercase.</w:t>
      </w:r>
    </w:p>
    <w:p w14:paraId="44E776B3" w14:textId="7EC18EE9" w:rsidR="00250176" w:rsidRDefault="00250176" w:rsidP="00250176">
      <w:r>
        <w:rPr>
          <w:b/>
        </w:rPr>
        <w:t xml:space="preserve">Task: </w:t>
      </w:r>
      <w:r w:rsidRPr="00250176">
        <w:t>Create a function that determines whether a string is a valid hex code.</w:t>
      </w:r>
    </w:p>
    <w:p w14:paraId="49D6BF27" w14:textId="2E410E15" w:rsidR="00453F78" w:rsidRDefault="00453F78" w:rsidP="00453F78">
      <w:pPr>
        <w:rPr>
          <w:b/>
          <w:u w:val="single"/>
        </w:rPr>
      </w:pPr>
      <w:r>
        <w:rPr>
          <w:b/>
          <w:u w:val="single"/>
        </w:rPr>
        <w:t>Examples:</w:t>
      </w:r>
    </w:p>
    <w:p w14:paraId="40C295AB" w14:textId="1130E071"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83A7470" w14:textId="0B95E9A4"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550F73FD" w14:textId="3A91EF4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IsValidHexCode("#eaecee")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true</w:t>
      </w:r>
    </w:p>
    <w:p w14:paraId="4CE19A2F"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IsValidHexCode("#CD5C58C")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3843731A" w14:textId="2AB69C2B"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Length exceeds 6</w:t>
      </w:r>
    </w:p>
    <w:p w14:paraId="0EA37B20"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IsValidHexCode("#CD5C5Z")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7CD83F7A" w14:textId="1B1F1ACE"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Not all alphabetic characters in A-F</w:t>
      </w:r>
    </w:p>
    <w:p w14:paraId="0F0834D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IsValidHexCode("#CD5C&amp;C")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2C78D166" w14:textId="120D7E65"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Contains unacceptable character</w:t>
      </w:r>
    </w:p>
    <w:p w14:paraId="32060841" w14:textId="77777777" w:rsidR="00484B41"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IsValidHexCode("CD5C5C")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false</w:t>
      </w:r>
    </w:p>
    <w:p w14:paraId="4E700D5D" w14:textId="7B1FE7D3" w:rsidR="00453F78" w:rsidRPr="00E2312B" w:rsidRDefault="00484B41" w:rsidP="00484B41">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Missing #</w:t>
      </w:r>
    </w:p>
    <w:p w14:paraId="6ABA1932" w14:textId="77777777" w:rsidR="00250176" w:rsidRDefault="00250176" w:rsidP="00250176">
      <w:pPr>
        <w:pStyle w:val="Heading1"/>
        <w:rPr>
          <w:b/>
          <w:u w:val="single"/>
        </w:rPr>
      </w:pPr>
      <w:r w:rsidRPr="00DC0C4C">
        <w:rPr>
          <w:b/>
          <w:u w:val="single"/>
        </w:rPr>
        <w:t>The Karaca's Encryption Algorithm</w:t>
      </w:r>
    </w:p>
    <w:p w14:paraId="38F8EAE5" w14:textId="0F910DEF" w:rsidR="002148BF" w:rsidRDefault="00464550" w:rsidP="00484B41">
      <w:r>
        <w:rPr>
          <w:b/>
        </w:rPr>
        <w:t xml:space="preserve">Task: </w:t>
      </w:r>
      <w:r w:rsidRPr="00464550">
        <w:t>Make a function that encrypts a given input with these steps:</w:t>
      </w:r>
    </w:p>
    <w:p w14:paraId="3521DC35" w14:textId="630A2676" w:rsidR="002148BF" w:rsidRDefault="002148BF" w:rsidP="00484B41">
      <w:r w:rsidRPr="002148BF">
        <w:t>Step 1: Reverse the input</w:t>
      </w:r>
    </w:p>
    <w:p w14:paraId="6A6D646D" w14:textId="5F86F326" w:rsidR="002148BF" w:rsidRDefault="002148BF" w:rsidP="00484B41">
      <w:r w:rsidRPr="002148BF">
        <w:t>Step 2: Replace all vowels using the following chart:</w:t>
      </w:r>
    </w:p>
    <w:p w14:paraId="67C8CEE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a =&gt; 0</w:t>
      </w:r>
    </w:p>
    <w:p w14:paraId="1DB74D7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e =&gt; 1</w:t>
      </w:r>
    </w:p>
    <w:p w14:paraId="1C2483C3"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i =&gt; 2</w:t>
      </w:r>
    </w:p>
    <w:p w14:paraId="3FDF9107"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o =&gt; 2</w:t>
      </w:r>
    </w:p>
    <w:p w14:paraId="7ECB946D" w14:textId="77777777" w:rsidR="002148BF" w:rsidRPr="002148BF" w:rsidRDefault="002148BF" w:rsidP="002148B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61C20"/>
          <w:spacing w:val="4"/>
          <w:sz w:val="21"/>
          <w:szCs w:val="21"/>
        </w:rPr>
      </w:pPr>
      <w:r w:rsidRPr="002148BF">
        <w:rPr>
          <w:rFonts w:ascii="Courier New" w:eastAsia="Times New Roman" w:hAnsi="Courier New" w:cs="Courier New"/>
          <w:b/>
          <w:color w:val="161C20"/>
          <w:spacing w:val="4"/>
          <w:sz w:val="21"/>
          <w:szCs w:val="21"/>
        </w:rPr>
        <w:t>u =&gt; 3</w:t>
      </w:r>
    </w:p>
    <w:p w14:paraId="572AED8B" w14:textId="1DC2AA2F" w:rsidR="002148BF" w:rsidRDefault="002148BF" w:rsidP="00484B41">
      <w:r w:rsidRPr="002148BF">
        <w:t>Step 3: Add "aca" to the end of the word</w:t>
      </w:r>
    </w:p>
    <w:p w14:paraId="4C0A90CA" w14:textId="77777777" w:rsidR="00AC500A" w:rsidRDefault="00AC500A" w:rsidP="00AC500A">
      <w:pPr>
        <w:rPr>
          <w:b/>
          <w:u w:val="single"/>
        </w:rPr>
      </w:pPr>
      <w:r>
        <w:rPr>
          <w:b/>
          <w:u w:val="single"/>
        </w:rPr>
        <w:t>Examples:</w:t>
      </w:r>
    </w:p>
    <w:p w14:paraId="1C92C77A" w14:textId="1B1A150A"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Encrypt("banana")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"0n0n0baca"</w:t>
      </w:r>
    </w:p>
    <w:p w14:paraId="5695323A" w14:textId="52A5D7DB"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Encrypt("karaca")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"0c0r0kaca"</w:t>
      </w:r>
    </w:p>
    <w:p w14:paraId="12456F10" w14:textId="3F56C161" w:rsidR="00994177"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Encrypt("burak")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"k0r3baca"</w:t>
      </w:r>
    </w:p>
    <w:p w14:paraId="4C6168DA" w14:textId="0CC27548" w:rsidR="00AC500A" w:rsidRPr="00E2312B" w:rsidRDefault="00994177" w:rsidP="00994177">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Encrypt("alpaca")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"0c0pl0aca"</w:t>
      </w:r>
    </w:p>
    <w:p w14:paraId="7B444157" w14:textId="08C7FDB1" w:rsidR="00A04F4C" w:rsidRPr="00E93AAE" w:rsidRDefault="00AC500A" w:rsidP="00E93AAE">
      <w:r>
        <w:rPr>
          <w:b/>
          <w:u w:val="single"/>
        </w:rPr>
        <w:t>Notes:</w:t>
      </w:r>
      <w:r w:rsidR="002148BF">
        <w:t xml:space="preserve"> </w:t>
      </w:r>
      <w:r w:rsidR="002148BF" w:rsidRPr="002148BF">
        <w:t>All inputs are strings, no uppercases and all output must be strings.</w:t>
      </w:r>
      <w:r w:rsidR="00935C15">
        <w:br w:type="page"/>
      </w:r>
    </w:p>
    <w:p w14:paraId="47E8EB1C" w14:textId="1B9802AA" w:rsidR="00AC500A" w:rsidRDefault="001C741C" w:rsidP="00AC500A">
      <w:pPr>
        <w:pStyle w:val="Heading1"/>
        <w:rPr>
          <w:b/>
          <w:u w:val="single"/>
        </w:rPr>
      </w:pPr>
      <w:r>
        <w:rPr>
          <w:b/>
          <w:u w:val="single"/>
        </w:rPr>
        <w:lastRenderedPageBreak/>
        <w:t>Quartic Equation</w:t>
      </w:r>
    </w:p>
    <w:p w14:paraId="4D90755A" w14:textId="596EC11B" w:rsidR="00AC500A" w:rsidRDefault="00D2525B" w:rsidP="00AC500A">
      <w:r>
        <w:rPr>
          <w:b/>
        </w:rPr>
        <w:t xml:space="preserve">Task: </w:t>
      </w:r>
      <w:r w:rsidRPr="00D2525B">
        <w:t xml:space="preserve">Create a function that returns the number of (real) solutions of ax^4+bx^2+c=0. The function will take three arguments: </w:t>
      </w:r>
      <w:r w:rsidRPr="0096298F">
        <w:rPr>
          <w:b/>
        </w:rPr>
        <w:t>a</w:t>
      </w:r>
      <w:r w:rsidRPr="00D2525B">
        <w:t xml:space="preserve"> as the coefficient of x^4, </w:t>
      </w:r>
      <w:r w:rsidRPr="0096298F">
        <w:rPr>
          <w:b/>
        </w:rPr>
        <w:t>b</w:t>
      </w:r>
      <w:r w:rsidRPr="00D2525B">
        <w:t xml:space="preserve"> as the coefficient of x^2, and </w:t>
      </w:r>
      <w:r w:rsidRPr="0096298F">
        <w:rPr>
          <w:b/>
        </w:rPr>
        <w:t>c</w:t>
      </w:r>
      <w:r w:rsidRPr="00D2525B">
        <w:t xml:space="preserve"> as the constant term.</w:t>
      </w:r>
    </w:p>
    <w:p w14:paraId="39F2D1EA" w14:textId="77777777" w:rsidR="00AC500A" w:rsidRDefault="00AC500A" w:rsidP="00AC500A">
      <w:pPr>
        <w:rPr>
          <w:b/>
          <w:u w:val="single"/>
        </w:rPr>
      </w:pPr>
      <w:r>
        <w:rPr>
          <w:b/>
          <w:u w:val="single"/>
        </w:rPr>
        <w:t>Examples:</w:t>
      </w:r>
    </w:p>
    <w:p w14:paraId="715A61D3" w14:textId="0472F3AA"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-5, 4)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4</w:t>
      </w:r>
    </w:p>
    <w:p w14:paraId="2FACD1DD" w14:textId="3E02974B" w:rsidR="00D2525B"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quarticEquation(4, 3, -1)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2</w:t>
      </w:r>
    </w:p>
    <w:p w14:paraId="336BDE24" w14:textId="13FBCD60" w:rsidR="00AC500A" w:rsidRPr="00E2312B" w:rsidRDefault="00D2525B" w:rsidP="00D2525B">
      <w:pPr>
        <w:spacing w:line="180" w:lineRule="exact"/>
        <w:rPr>
          <w:rFonts w:ascii="Lucida Console" w:hAnsi="Lucida Console"/>
          <w:color w:val="4472C4" w:themeColor="accent1"/>
          <w:sz w:val="18"/>
        </w:rPr>
      </w:pPr>
      <w:r w:rsidRPr="00E2312B">
        <w:rPr>
          <w:rFonts w:ascii="Lucida Console" w:hAnsi="Lucida Console"/>
          <w:color w:val="4472C4" w:themeColor="accent1"/>
          <w:sz w:val="18"/>
        </w:rPr>
        <w:t xml:space="preserve">quarticEquation(1, 10, 9)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0</w:t>
      </w:r>
    </w:p>
    <w:p w14:paraId="4C35E6A4" w14:textId="48FB7004" w:rsidR="00AC500A" w:rsidRPr="001A5795" w:rsidRDefault="00AC500A" w:rsidP="00AC500A">
      <w:r>
        <w:rPr>
          <w:b/>
          <w:u w:val="single"/>
        </w:rPr>
        <w:t>Notes</w:t>
      </w:r>
      <w:r w:rsidR="001A5795">
        <w:rPr>
          <w:b/>
          <w:u w:val="single"/>
        </w:rPr>
        <w:t>:</w:t>
      </w:r>
      <w:r w:rsidR="001A5795" w:rsidRPr="001A5795">
        <w:t xml:space="preserve"> Try substitution t=x^2.</w:t>
      </w:r>
    </w:p>
    <w:p w14:paraId="7CE87A37" w14:textId="7B5C1C54" w:rsidR="008B0EF1" w:rsidRDefault="008B0EF1"/>
    <w:p w14:paraId="00AA3387" w14:textId="77777777" w:rsidR="00E93AAE" w:rsidRDefault="00E93AAE" w:rsidP="00E93AAE">
      <w:pPr>
        <w:pStyle w:val="Heading1"/>
        <w:rPr>
          <w:b/>
          <w:u w:val="single"/>
        </w:rPr>
      </w:pPr>
      <w:r>
        <w:rPr>
          <w:b/>
          <w:u w:val="single"/>
        </w:rPr>
        <w:t>Matrix Transpose</w:t>
      </w:r>
    </w:p>
    <w:p w14:paraId="1C87700D" w14:textId="77777777" w:rsidR="00E93AAE" w:rsidRDefault="00E93AAE" w:rsidP="00E93AAE">
      <w:r w:rsidRPr="003242A8">
        <w:t>In linear algebra, the transpose of a matrix is an operator which flips a matrix over its diagonal; that is, it switches the row and column indices of the matrix A by producing another matrix, often denoted by A^T.</w:t>
      </w:r>
    </w:p>
    <w:p w14:paraId="12E26A6F" w14:textId="77777777" w:rsidR="00E93AAE" w:rsidRDefault="00E93AAE" w:rsidP="00E93AAE">
      <w:r>
        <w:rPr>
          <w:b/>
        </w:rPr>
        <w:t xml:space="preserve">Task: </w:t>
      </w:r>
      <w:r w:rsidRPr="003242A8">
        <w:t>Create a function that takes a 2D array (matrix A) and returns a 2D array (matrix A^T).</w:t>
      </w:r>
    </w:p>
    <w:p w14:paraId="1319DCC9" w14:textId="77777777" w:rsidR="00E93AAE" w:rsidRDefault="00E93AAE" w:rsidP="00E93AAE">
      <w:pPr>
        <w:rPr>
          <w:b/>
          <w:u w:val="single"/>
        </w:rPr>
      </w:pPr>
      <w:r>
        <w:rPr>
          <w:b/>
          <w:u w:val="single"/>
        </w:rPr>
        <w:t>Examples:</w:t>
      </w:r>
    </w:p>
    <w:p w14:paraId="6237CC8B" w14:textId="5A8486FE"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11AED79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 3],</w:t>
      </w:r>
    </w:p>
    <w:p w14:paraId="7B90700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[4, 5, 6],</w:t>
      </w:r>
    </w:p>
    <w:p w14:paraId="6F277A29"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[7, 8, 9]</w:t>
      </w:r>
    </w:p>
    <w:p w14:paraId="5886763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9714D6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4, 7],</w:t>
      </w:r>
    </w:p>
    <w:p w14:paraId="4AB26DAF"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5, 8],</w:t>
      </w:r>
    </w:p>
    <w:p w14:paraId="3A26BE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6, 9]</w:t>
      </w:r>
    </w:p>
    <w:p w14:paraId="7B68D0E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7F2247A3" w14:textId="6EBA5D08" w:rsidR="00E93AAE" w:rsidRPr="00E2312B" w:rsidRDefault="00193EA1" w:rsidP="00E93AAE">
      <w:pPr>
        <w:spacing w:line="160" w:lineRule="exact"/>
        <w:rPr>
          <w:rFonts w:ascii="Lucida Console" w:hAnsi="Lucida Console"/>
          <w:color w:val="4472C4" w:themeColor="accent1"/>
          <w:sz w:val="18"/>
        </w:rPr>
      </w:pPr>
      <w:r>
        <w:rPr>
          <w:rFonts w:ascii="Lucida Console" w:hAnsi="Lucida Console"/>
          <w:color w:val="4472C4" w:themeColor="accent1"/>
          <w:sz w:val="18"/>
        </w:rPr>
        <w:t>t</w:t>
      </w:r>
      <w:r w:rsidR="00E93AAE" w:rsidRPr="00E2312B">
        <w:rPr>
          <w:rFonts w:ascii="Lucida Console" w:hAnsi="Lucida Console"/>
          <w:color w:val="4472C4" w:themeColor="accent1"/>
          <w:sz w:val="18"/>
        </w:rPr>
        <w:t>ranspose([</w:t>
      </w:r>
    </w:p>
    <w:p w14:paraId="61233AD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2],</w:t>
      </w:r>
    </w:p>
    <w:p w14:paraId="1F942E7B"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[3, 4],</w:t>
      </w:r>
    </w:p>
    <w:p w14:paraId="12C7F443"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[5, 6]</w:t>
      </w:r>
    </w:p>
    <w:p w14:paraId="1BF25E12"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w:t>
      </w:r>
      <w:r w:rsidRPr="00E2312B">
        <w:rPr>
          <w:rFonts w:ascii="Segoe UI Symbol" w:hAnsi="Segoe UI Symbol" w:cs="Segoe UI Symbol"/>
          <w:color w:val="4472C4" w:themeColor="accent1"/>
          <w:sz w:val="18"/>
        </w:rPr>
        <w:t>➞</w:t>
      </w:r>
      <w:r w:rsidRPr="00E2312B">
        <w:rPr>
          <w:rFonts w:ascii="Lucida Console" w:hAnsi="Lucida Console"/>
          <w:color w:val="4472C4" w:themeColor="accent1"/>
          <w:sz w:val="18"/>
        </w:rPr>
        <w:t xml:space="preserve"> [</w:t>
      </w:r>
    </w:p>
    <w:p w14:paraId="3C0FA711"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[1, 3, 5],</w:t>
      </w:r>
    </w:p>
    <w:p w14:paraId="3F88F870"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 xml:space="preserve">  [2, 4, 6]</w:t>
      </w:r>
    </w:p>
    <w:p w14:paraId="04AFC28C" w14:textId="77777777" w:rsidR="00E93AAE" w:rsidRPr="00E2312B" w:rsidRDefault="00E93AAE" w:rsidP="00E93AAE">
      <w:pPr>
        <w:spacing w:line="160" w:lineRule="exact"/>
        <w:rPr>
          <w:rFonts w:ascii="Lucida Console" w:hAnsi="Lucida Console"/>
          <w:color w:val="4472C4" w:themeColor="accent1"/>
          <w:sz w:val="18"/>
        </w:rPr>
      </w:pPr>
      <w:r w:rsidRPr="00E2312B">
        <w:rPr>
          <w:rFonts w:ascii="Lucida Console" w:hAnsi="Lucida Console"/>
          <w:color w:val="4472C4" w:themeColor="accent1"/>
          <w:sz w:val="18"/>
        </w:rPr>
        <w:t>]</w:t>
      </w:r>
    </w:p>
    <w:p w14:paraId="3A0AFAAA" w14:textId="59E796B4" w:rsidR="00E5561C" w:rsidRDefault="00542F1D" w:rsidP="00E5561C">
      <w:pPr>
        <w:pStyle w:val="Heading1"/>
        <w:rPr>
          <w:b/>
          <w:u w:val="single"/>
        </w:rPr>
      </w:pPr>
      <w:r>
        <w:rPr>
          <w:b/>
          <w:u w:val="single"/>
        </w:rPr>
        <w:t>Matrix Multiplication/Division</w:t>
      </w:r>
    </w:p>
    <w:p w14:paraId="250F89EC" w14:textId="5F7A5A3B" w:rsidR="008B0EF1" w:rsidRPr="00542F1D" w:rsidRDefault="00E5561C">
      <w:r>
        <w:rPr>
          <w:b/>
          <w:bCs/>
        </w:rPr>
        <w:t xml:space="preserve">Task: </w:t>
      </w:r>
      <w:r w:rsidR="00542F1D">
        <w:t>Write two functions, both taking in a 2d array of integers representing matrices. One will multiply the given matrices, the other will divide them</w:t>
      </w:r>
      <w:r w:rsidR="00433A4A">
        <w:t>.</w:t>
      </w:r>
      <w:r w:rsidR="008C4691">
        <w:t xml:space="preserve"> (Hint: division of matrix </w:t>
      </w:r>
      <w:r w:rsidR="008C4691" w:rsidRPr="008C4691">
        <w:rPr>
          <w:b/>
          <w:bCs/>
        </w:rPr>
        <w:t>A</w:t>
      </w:r>
      <w:r w:rsidR="008C4691">
        <w:t xml:space="preserve"> by matrix </w:t>
      </w:r>
      <w:r w:rsidR="008C4691" w:rsidRPr="008C4691">
        <w:rPr>
          <w:b/>
          <w:bCs/>
        </w:rPr>
        <w:t xml:space="preserve">B </w:t>
      </w:r>
      <w:r w:rsidR="008C4691">
        <w:t xml:space="preserve">really means multiply matrix </w:t>
      </w:r>
      <w:r w:rsidR="008C4691" w:rsidRPr="008C4691">
        <w:rPr>
          <w:b/>
          <w:bCs/>
        </w:rPr>
        <w:t>A</w:t>
      </w:r>
      <w:r w:rsidR="008C4691">
        <w:t xml:space="preserve"> by the inverse of matrix </w:t>
      </w:r>
      <w:r w:rsidR="008C4691" w:rsidRPr="008C4691">
        <w:rPr>
          <w:b/>
          <w:bCs/>
        </w:rPr>
        <w:t>B</w:t>
      </w:r>
      <w:r w:rsidR="008C4691">
        <w:t>)</w:t>
      </w:r>
    </w:p>
    <w:p w14:paraId="311377AA" w14:textId="04D805E2" w:rsidR="008B0EF1" w:rsidRDefault="003A7D85" w:rsidP="008B0EF1">
      <w:pPr>
        <w:pStyle w:val="Heading1"/>
        <w:rPr>
          <w:b/>
          <w:bCs/>
          <w:u w:val="single"/>
        </w:rPr>
      </w:pPr>
      <w:bookmarkStart w:id="0" w:name="_Hlk68094998"/>
      <w:r>
        <w:rPr>
          <w:b/>
          <w:bCs/>
          <w:u w:val="single"/>
        </w:rPr>
        <w:lastRenderedPageBreak/>
        <w:t>Matrix Determinants</w:t>
      </w:r>
    </w:p>
    <w:p w14:paraId="6E666413" w14:textId="1A1EE4E8" w:rsidR="000003A2" w:rsidRPr="000003A2" w:rsidRDefault="000003A2" w:rsidP="000003A2">
      <w:r>
        <w:t xml:space="preserve">In linear algebra, the determinant is a scalar value that can be computed from elements in a square matrix. </w:t>
      </w:r>
      <w:r w:rsidRPr="000003A2">
        <w:t>The determinant is useful for solving linear equations, capturing how linear transformation change area or volume, and changing variables in integrals.</w:t>
      </w:r>
    </w:p>
    <w:p w14:paraId="55691913" w14:textId="1C6B1B5A" w:rsidR="008B0EF1" w:rsidRPr="000003A2" w:rsidRDefault="008B0EF1" w:rsidP="000003A2">
      <w:pPr>
        <w:tabs>
          <w:tab w:val="left" w:pos="1195"/>
        </w:tabs>
      </w:pPr>
      <w:r>
        <w:rPr>
          <w:b/>
          <w:bCs/>
        </w:rPr>
        <w:t xml:space="preserve">Task: </w:t>
      </w:r>
      <w:r w:rsidR="000003A2">
        <w:t>Create a function that takes a square 2d array and returns the determinant</w:t>
      </w:r>
    </w:p>
    <w:p w14:paraId="5BE4A138" w14:textId="16686464" w:rsidR="008B0EF1" w:rsidRDefault="008B0EF1" w:rsidP="008B0EF1">
      <w:pPr>
        <w:rPr>
          <w:b/>
          <w:bCs/>
        </w:rPr>
      </w:pPr>
      <w:r>
        <w:rPr>
          <w:b/>
          <w:bCs/>
        </w:rPr>
        <w:t xml:space="preserve">Examples: </w:t>
      </w:r>
    </w:p>
    <w:p w14:paraId="3DE020E1" w14:textId="6E211338" w:rsidR="003B2AB9" w:rsidRDefault="003B2AB9" w:rsidP="003B2AB9">
      <w:pPr>
        <w:spacing w:line="180" w:lineRule="exact"/>
        <w:rPr>
          <w:rFonts w:ascii="Lucida Console" w:hAnsi="Lucida Console" w:cs="Segoe UI Symbol"/>
          <w:color w:val="4472C4" w:themeColor="accent1"/>
          <w:sz w:val="18"/>
        </w:rPr>
      </w:pPr>
      <w:r w:rsidRPr="00734C36">
        <w:rPr>
          <w:rFonts w:ascii="Lucida Console" w:hAnsi="Lucida Console"/>
          <w:color w:val="4472C4" w:themeColor="accent1"/>
          <w:sz w:val="18"/>
          <w:szCs w:val="18"/>
        </w:rPr>
        <w:t xml:space="preserve">determinant([[3]]) </w:t>
      </w:r>
      <w:r w:rsidRPr="00734C36">
        <w:rPr>
          <w:rFonts w:ascii="Segoe UI Symbol" w:hAnsi="Segoe UI Symbol" w:cs="Segoe UI Symbol"/>
          <w:color w:val="4472C4" w:themeColor="accent1"/>
          <w:sz w:val="18"/>
        </w:rPr>
        <w:t xml:space="preserve">➞ </w:t>
      </w:r>
      <w:r w:rsidRPr="00734C36">
        <w:rPr>
          <w:rFonts w:ascii="Lucida Console" w:hAnsi="Lucida Console" w:cs="Segoe UI Symbol"/>
          <w:color w:val="4472C4" w:themeColor="accent1"/>
          <w:sz w:val="18"/>
        </w:rPr>
        <w:t>3</w:t>
      </w:r>
    </w:p>
    <w:p w14:paraId="05EB312D" w14:textId="0CABAF2B"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determinant([</w:t>
      </w:r>
    </w:p>
    <w:p w14:paraId="2D3C7429" w14:textId="1A2399A5"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[1, 0]</w:t>
      </w:r>
    </w:p>
    <w:p w14:paraId="1F2C6F28" w14:textId="62CA1260"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[5, 4]</w:t>
      </w:r>
    </w:p>
    <w:p w14:paraId="0A49425D" w14:textId="3D1E0946"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Lucida Console" w:hAnsi="Lucida Console"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4</w:t>
      </w:r>
    </w:p>
    <w:p w14:paraId="24F63FAF" w14:textId="0123DF07" w:rsidR="00734C36" w:rsidRDefault="00B70BEA"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d</w:t>
      </w:r>
      <w:r w:rsidR="00734C36">
        <w:rPr>
          <w:rFonts w:ascii="Lucida Console" w:hAnsi="Lucida Console" w:cs="Segoe UI Symbol"/>
          <w:color w:val="4472C4" w:themeColor="accent1"/>
          <w:sz w:val="18"/>
        </w:rPr>
        <w:t>eterminant([</w:t>
      </w:r>
    </w:p>
    <w:p w14:paraId="20DE85C5" w14:textId="236B4A78"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[4, 8, 6]</w:t>
      </w:r>
    </w:p>
    <w:p w14:paraId="19FC6B6F" w14:textId="4DCDDBBD"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[2, 4, 3]</w:t>
      </w:r>
    </w:p>
    <w:p w14:paraId="006D66F0" w14:textId="2F3F36FE" w:rsid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[6, 2, 1]</w:t>
      </w:r>
    </w:p>
    <w:p w14:paraId="2CEF0784" w14:textId="268AFD24" w:rsidR="00734C36" w:rsidRPr="00734C36" w:rsidRDefault="00734C36" w:rsidP="003B2AB9">
      <w:pPr>
        <w:spacing w:line="180" w:lineRule="exact"/>
        <w:rPr>
          <w:rFonts w:ascii="Lucida Console" w:hAnsi="Lucida Console" w:cs="Segoe UI Symbol"/>
          <w:color w:val="4472C4" w:themeColor="accent1"/>
          <w:sz w:val="18"/>
        </w:rPr>
      </w:pPr>
      <w:r>
        <w:rPr>
          <w:rFonts w:ascii="Lucida Console" w:hAnsi="Lucida Console" w:cs="Segoe UI Symbol"/>
          <w:color w:val="4472C4" w:themeColor="accent1"/>
          <w:sz w:val="18"/>
        </w:rPr>
        <w:tab/>
      </w:r>
      <w:r>
        <w:rPr>
          <w:rFonts w:ascii="Lucida Console" w:hAnsi="Lucida Console" w:cs="Segoe UI Symbol"/>
          <w:color w:val="4472C4" w:themeColor="accent1"/>
          <w:sz w:val="18"/>
        </w:rPr>
        <w:tab/>
        <w:t>])</w:t>
      </w:r>
      <w:r w:rsidR="00EE7AE4">
        <w:rPr>
          <w:rFonts w:ascii="Segoe UI Symbol" w:hAnsi="Segoe UI Symbol" w:cs="Segoe UI Symbol"/>
          <w:color w:val="4472C4" w:themeColor="accent1"/>
          <w:sz w:val="18"/>
        </w:rPr>
        <w:t xml:space="preserve"> </w:t>
      </w:r>
      <w:r w:rsidR="00EE7AE4" w:rsidRPr="00734C36">
        <w:rPr>
          <w:rFonts w:ascii="Segoe UI Symbol" w:hAnsi="Segoe UI Symbol" w:cs="Segoe UI Symbol"/>
          <w:color w:val="4472C4" w:themeColor="accent1"/>
          <w:sz w:val="18"/>
        </w:rPr>
        <w:t>➞</w:t>
      </w:r>
      <w:r w:rsidR="00EE7AE4">
        <w:rPr>
          <w:rFonts w:ascii="Segoe UI Symbol" w:hAnsi="Segoe UI Symbol" w:cs="Segoe UI Symbol"/>
          <w:color w:val="4472C4" w:themeColor="accent1"/>
          <w:sz w:val="18"/>
        </w:rPr>
        <w:t xml:space="preserve"> 0</w:t>
      </w:r>
    </w:p>
    <w:p w14:paraId="3D0C7035" w14:textId="77777777" w:rsidR="003B2AB9" w:rsidRPr="003B2AB9" w:rsidRDefault="003B2AB9" w:rsidP="003B2AB9">
      <w:pPr>
        <w:spacing w:line="180" w:lineRule="exact"/>
        <w:rPr>
          <w:rFonts w:ascii="Lucida Console" w:hAnsi="Lucida Console"/>
          <w:color w:val="4472C4" w:themeColor="accent1"/>
          <w:sz w:val="18"/>
          <w:szCs w:val="18"/>
        </w:rPr>
      </w:pPr>
    </w:p>
    <w:p w14:paraId="6140788A" w14:textId="731D4686" w:rsidR="00700822" w:rsidRPr="00DF2B6B" w:rsidRDefault="008B0EF1" w:rsidP="008B0EF1">
      <w:r>
        <w:rPr>
          <w:b/>
          <w:bCs/>
        </w:rPr>
        <w:t>Notes:</w:t>
      </w:r>
      <w:r w:rsidR="0070144D">
        <w:rPr>
          <w:b/>
          <w:bCs/>
        </w:rPr>
        <w:t xml:space="preserve"> </w:t>
      </w:r>
      <w:bookmarkEnd w:id="0"/>
      <w:r w:rsidR="003B2AB9">
        <w:t xml:space="preserve">All inputs must be </w:t>
      </w:r>
      <w:r w:rsidR="003B2AB9">
        <w:rPr>
          <w:i/>
          <w:iCs/>
        </w:rPr>
        <w:t>square</w:t>
      </w:r>
      <w:r w:rsidR="003B2AB9">
        <w:t xml:space="preserve"> integer matrices</w:t>
      </w:r>
    </w:p>
    <w:p w14:paraId="055A34CC" w14:textId="7DA22357" w:rsidR="00F606B3" w:rsidRDefault="00F606B3" w:rsidP="00F606B3">
      <w:pPr>
        <w:pStyle w:val="Heading1"/>
        <w:rPr>
          <w:b/>
          <w:u w:val="single"/>
        </w:rPr>
      </w:pPr>
      <w:r>
        <w:rPr>
          <w:b/>
          <w:u w:val="single"/>
        </w:rPr>
        <w:t>Matrix Rotate</w:t>
      </w:r>
    </w:p>
    <w:p w14:paraId="70A8375F" w14:textId="2446C6A4" w:rsidR="00F606B3" w:rsidRPr="008B0EF1" w:rsidRDefault="00F606B3" w:rsidP="00F606B3">
      <w:r>
        <w:rPr>
          <w:b/>
          <w:bCs/>
        </w:rPr>
        <w:t xml:space="preserve">Task: </w:t>
      </w:r>
      <w:r w:rsidR="00BA1F1C" w:rsidRPr="00BA1F1C">
        <w:t>Create a function to rotate a</w:t>
      </w:r>
      <w:r w:rsidR="00BA1F1C">
        <w:t xml:space="preserve"> square</w:t>
      </w:r>
      <w:r w:rsidR="00BA1F1C" w:rsidRPr="00BA1F1C">
        <w:t xml:space="preserve"> two-dimensional matrix of integer elements </w:t>
      </w:r>
      <w:r w:rsidR="00BA1F1C" w:rsidRPr="00BA1F1C">
        <w:rPr>
          <w:b/>
          <w:bCs/>
        </w:rPr>
        <w:t>num</w:t>
      </w:r>
      <w:r w:rsidR="00BA1F1C" w:rsidRPr="00BA1F1C">
        <w:t xml:space="preserve"> times, where if </w:t>
      </w:r>
      <w:r w:rsidR="00BA1F1C" w:rsidRPr="00BA1F1C">
        <w:rPr>
          <w:b/>
          <w:bCs/>
        </w:rPr>
        <w:t>num</w:t>
      </w:r>
      <w:r w:rsidR="00BA1F1C" w:rsidRPr="00BA1F1C">
        <w:t xml:space="preserve"> is positive, the rotation is clockwise, and if not, counterclockwise.</w:t>
      </w:r>
    </w:p>
    <w:p w14:paraId="0061195F" w14:textId="77777777" w:rsidR="00F606B3" w:rsidRDefault="00F606B3" w:rsidP="00F606B3">
      <w:r>
        <w:rPr>
          <w:b/>
          <w:bCs/>
        </w:rPr>
        <w:t xml:space="preserve">Examples: </w:t>
      </w:r>
    </w:p>
    <w:p w14:paraId="773208C6" w14:textId="19A2A6BA" w:rsidR="00BA1F1C" w:rsidRPr="00BA1F1C" w:rsidRDefault="00BA1F1C" w:rsidP="00BA1F1C">
      <w:pPr>
        <w:spacing w:line="180" w:lineRule="exact"/>
        <w:rPr>
          <w:rFonts w:ascii="Lucida Console" w:hAnsi="Lucida Console"/>
          <w:color w:val="4472C4" w:themeColor="accent1"/>
          <w:sz w:val="18"/>
          <w:szCs w:val="18"/>
        </w:rPr>
      </w:pPr>
      <w:r>
        <w:rPr>
          <w:rFonts w:ascii="Lucida Console" w:hAnsi="Lucida Console"/>
          <w:color w:val="4472C4" w:themeColor="accent1"/>
          <w:sz w:val="18"/>
          <w:szCs w:val="18"/>
        </w:rPr>
        <w:t>r</w:t>
      </w:r>
      <w:r w:rsidRPr="00BA1F1C">
        <w:rPr>
          <w:rFonts w:ascii="Lucida Console" w:hAnsi="Lucida Console"/>
          <w:color w:val="4472C4" w:themeColor="accent1"/>
          <w:sz w:val="18"/>
          <w:szCs w:val="18"/>
        </w:rPr>
        <w:t>otateTransform({</w:t>
      </w:r>
    </w:p>
    <w:p w14:paraId="558786F2" w14:textId="1B600017"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{2, 4},</w:t>
      </w:r>
    </w:p>
    <w:p w14:paraId="4B50C4DC" w14:textId="7736769B"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{0, 0}</w:t>
      </w:r>
    </w:p>
    <w:p w14:paraId="749D08AE" w14:textId="612AC91B" w:rsidR="00BA1F1C" w:rsidRPr="00BA1F1C" w:rsidRDefault="00BA1F1C" w:rsidP="00BA1F1C">
      <w:pPr>
        <w:spacing w:line="180" w:lineRule="exact"/>
        <w:ind w:left="720" w:firstLine="720"/>
        <w:rPr>
          <w:rFonts w:ascii="Lucida Console" w:hAnsi="Lucida Console"/>
          <w:color w:val="4472C4" w:themeColor="accent1"/>
          <w:sz w:val="18"/>
          <w:szCs w:val="18"/>
        </w:rPr>
      </w:pPr>
      <w:r>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 xml:space="preserve">}, 1) </w:t>
      </w:r>
      <w:r w:rsidRPr="00BA1F1C">
        <w:rPr>
          <w:rFonts w:ascii="Segoe UI Symbol" w:hAnsi="Segoe UI Symbol" w:cs="Segoe UI Symbol"/>
          <w:color w:val="4472C4" w:themeColor="accent1"/>
          <w:sz w:val="18"/>
          <w:szCs w:val="18"/>
        </w:rPr>
        <w:t>➞</w:t>
      </w:r>
      <w:r w:rsidRPr="00BA1F1C">
        <w:rPr>
          <w:rFonts w:ascii="Lucida Console" w:hAnsi="Lucida Console"/>
          <w:color w:val="4472C4" w:themeColor="accent1"/>
          <w:sz w:val="18"/>
          <w:szCs w:val="18"/>
        </w:rPr>
        <w:t xml:space="preserve"> {</w:t>
      </w:r>
    </w:p>
    <w:p w14:paraId="4762F678" w14:textId="4171FD28" w:rsidR="00BA1F1C" w:rsidRPr="00BA1F1C" w:rsidRDefault="00BA1F1C" w:rsidP="00BA1F1C">
      <w:pPr>
        <w:spacing w:line="180" w:lineRule="exact"/>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r>
      <w:r w:rsidRPr="00BA1F1C">
        <w:rPr>
          <w:rFonts w:ascii="Lucida Console" w:hAnsi="Lucida Console"/>
          <w:color w:val="4472C4" w:themeColor="accent1"/>
          <w:sz w:val="18"/>
          <w:szCs w:val="18"/>
        </w:rPr>
        <w:tab/>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2},</w:t>
      </w:r>
    </w:p>
    <w:p w14:paraId="3A962BCA" w14:textId="4D09B408" w:rsidR="00BA1F1C" w:rsidRPr="00BA1F1C" w:rsidRDefault="00BA1F1C" w:rsidP="00BA1F1C">
      <w:pPr>
        <w:spacing w:line="180" w:lineRule="exact"/>
        <w:ind w:left="144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 xml:space="preserve"> </w:t>
      </w:r>
      <w:r>
        <w:rPr>
          <w:rFonts w:ascii="Lucida Console" w:hAnsi="Lucida Console"/>
          <w:color w:val="4472C4" w:themeColor="accent1"/>
          <w:sz w:val="18"/>
          <w:szCs w:val="18"/>
        </w:rPr>
        <w:tab/>
      </w:r>
      <w:r w:rsidRPr="00BA1F1C">
        <w:rPr>
          <w:rFonts w:ascii="Lucida Console" w:hAnsi="Lucida Console"/>
          <w:color w:val="4472C4" w:themeColor="accent1"/>
          <w:sz w:val="18"/>
          <w:szCs w:val="18"/>
        </w:rPr>
        <w:t>{0, 4}</w:t>
      </w:r>
    </w:p>
    <w:p w14:paraId="7C52DAE6" w14:textId="05BB662C" w:rsidR="00303711" w:rsidRDefault="00BA1F1C" w:rsidP="00EC7D99">
      <w:pPr>
        <w:spacing w:line="180" w:lineRule="exact"/>
        <w:ind w:left="2160" w:firstLine="720"/>
        <w:rPr>
          <w:rFonts w:ascii="Lucida Console" w:hAnsi="Lucida Console"/>
          <w:color w:val="4472C4" w:themeColor="accent1"/>
          <w:sz w:val="18"/>
          <w:szCs w:val="18"/>
        </w:rPr>
      </w:pPr>
      <w:r w:rsidRPr="00BA1F1C">
        <w:rPr>
          <w:rFonts w:ascii="Lucida Console" w:hAnsi="Lucida Console"/>
          <w:color w:val="4472C4" w:themeColor="accent1"/>
          <w:sz w:val="18"/>
          <w:szCs w:val="18"/>
        </w:rPr>
        <w:t>}</w:t>
      </w:r>
    </w:p>
    <w:p w14:paraId="014B4CCD" w14:textId="77777777" w:rsidR="00EC7D99" w:rsidRPr="00EC7D99" w:rsidRDefault="00EC7D99" w:rsidP="00EC7D99">
      <w:pPr>
        <w:spacing w:line="180" w:lineRule="exact"/>
        <w:ind w:left="2160" w:firstLine="720"/>
        <w:rPr>
          <w:rFonts w:ascii="Lucida Console" w:hAnsi="Lucida Console"/>
          <w:color w:val="4472C4" w:themeColor="accent1"/>
          <w:sz w:val="18"/>
          <w:szCs w:val="18"/>
        </w:rPr>
      </w:pPr>
    </w:p>
    <w:p w14:paraId="6C88A128" w14:textId="25B9BD26" w:rsidR="00E5561C" w:rsidRDefault="0093472A" w:rsidP="00E5561C">
      <w:pPr>
        <w:pStyle w:val="Heading1"/>
        <w:rPr>
          <w:b/>
          <w:u w:val="single"/>
        </w:rPr>
      </w:pPr>
      <w:r>
        <w:rPr>
          <w:b/>
          <w:u w:val="single"/>
        </w:rPr>
        <w:t>Area of a Polygon</w:t>
      </w:r>
    </w:p>
    <w:p w14:paraId="3C85E9EC" w14:textId="65C30BA1" w:rsidR="00186C37" w:rsidRPr="00C83794" w:rsidRDefault="00E5561C">
      <w:r>
        <w:rPr>
          <w:b/>
          <w:bCs/>
        </w:rPr>
        <w:t xml:space="preserve">Task: </w:t>
      </w:r>
      <w:r w:rsidR="0093472A">
        <w:t xml:space="preserve">Given ordered coordinates of a polygon with </w:t>
      </w:r>
      <w:r w:rsidR="0093472A" w:rsidRPr="00F6204E">
        <w:rPr>
          <w:b/>
          <w:bCs/>
        </w:rPr>
        <w:t>n</w:t>
      </w:r>
      <w:r w:rsidR="0093472A">
        <w:t xml:space="preserve"> vertices</w:t>
      </w:r>
      <w:r w:rsidR="00F6204E">
        <w:t>, write a function to f</w:t>
      </w:r>
      <w:r w:rsidR="0093472A">
        <w:t>ind the area of the polygon.</w:t>
      </w:r>
      <w:r w:rsidR="00C83794">
        <w:t xml:space="preserve"> Ordered</w:t>
      </w:r>
      <w:r w:rsidR="0093472A">
        <w:t xml:space="preserve"> mean</w:t>
      </w:r>
      <w:r w:rsidR="00C83794">
        <w:t>s</w:t>
      </w:r>
      <w:r w:rsidR="0093472A">
        <w:t xml:space="preserve"> that the coordinates are given either in</w:t>
      </w:r>
      <w:r w:rsidR="00912B80">
        <w:t xml:space="preserve"> a</w:t>
      </w:r>
      <w:r w:rsidR="0093472A">
        <w:t xml:space="preserve"> clockwise manner</w:t>
      </w:r>
      <w:r w:rsidR="00C83794">
        <w:t xml:space="preserve"> </w:t>
      </w:r>
      <w:r w:rsidR="0093472A">
        <w:t>from first vertex to last.</w:t>
      </w:r>
      <w:r w:rsidR="00186C37">
        <w:rPr>
          <w:b/>
          <w:bCs/>
          <w:u w:val="single"/>
        </w:rPr>
        <w:br w:type="page"/>
      </w:r>
    </w:p>
    <w:p w14:paraId="0A4951DF" w14:textId="4D792B7B" w:rsidR="00303711" w:rsidRDefault="002860CF" w:rsidP="00303711">
      <w:pPr>
        <w:pStyle w:val="Heading1"/>
        <w:rPr>
          <w:b/>
          <w:u w:val="single"/>
        </w:rPr>
      </w:pPr>
      <w:r>
        <w:rPr>
          <w:b/>
          <w:bCs/>
          <w:u w:val="single"/>
        </w:rPr>
        <w:lastRenderedPageBreak/>
        <w:t>Character Permutations</w:t>
      </w:r>
    </w:p>
    <w:p w14:paraId="39D69694" w14:textId="4D679CBE" w:rsidR="00303711" w:rsidRPr="006A1B20" w:rsidRDefault="00303711" w:rsidP="00303711">
      <w:r>
        <w:rPr>
          <w:b/>
          <w:bCs/>
        </w:rPr>
        <w:t xml:space="preserve">Task: </w:t>
      </w:r>
      <w:r w:rsidR="006A1B20">
        <w:t>Given a string, create a function that returns a list that contains all permutations using the characters in the string</w:t>
      </w:r>
      <w:r w:rsidR="001012E2">
        <w:t>. Sort the list in alphabetical order.</w:t>
      </w:r>
    </w:p>
    <w:p w14:paraId="09DF4BE9" w14:textId="6626D17D" w:rsidR="002860CF" w:rsidRDefault="00303711" w:rsidP="008B0EF1">
      <w:pPr>
        <w:rPr>
          <w:b/>
          <w:bCs/>
        </w:rPr>
      </w:pPr>
      <w:r>
        <w:rPr>
          <w:b/>
          <w:bCs/>
        </w:rPr>
        <w:t xml:space="preserve">Examples: </w:t>
      </w:r>
    </w:p>
    <w:p w14:paraId="4C50E59E" w14:textId="4FFC7DCE"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permutations("AB")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"AB</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BA"</w:t>
      </w:r>
      <w:r w:rsidR="006839C9" w:rsidRPr="00DF2B6B">
        <w:rPr>
          <w:rFonts w:ascii="Lucida Console" w:hAnsi="Lucida Console"/>
          <w:color w:val="4472C4" w:themeColor="accent1"/>
          <w:sz w:val="18"/>
          <w:szCs w:val="18"/>
        </w:rPr>
        <w:t>}</w:t>
      </w:r>
    </w:p>
    <w:p w14:paraId="469344F5" w14:textId="3B3525A0"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permutations("CD")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"CD</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DC"</w:t>
      </w:r>
      <w:r w:rsidR="006839C9" w:rsidRPr="00DF2B6B">
        <w:rPr>
          <w:rFonts w:ascii="Lucida Console" w:hAnsi="Lucida Console"/>
          <w:color w:val="4472C4" w:themeColor="accent1"/>
          <w:sz w:val="18"/>
          <w:szCs w:val="18"/>
        </w:rPr>
        <w:t>}</w:t>
      </w:r>
    </w:p>
    <w:p w14:paraId="55858950" w14:textId="0DFEBA55"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permutations("NOT")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"NOT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NTO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ONT</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OTN</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TNO</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TON"</w:t>
      </w:r>
      <w:r w:rsidR="006839C9" w:rsidRPr="00DF2B6B">
        <w:rPr>
          <w:rFonts w:ascii="Lucida Console" w:hAnsi="Lucida Console"/>
          <w:color w:val="4472C4" w:themeColor="accent1"/>
          <w:sz w:val="18"/>
          <w:szCs w:val="18"/>
        </w:rPr>
        <w:t>}</w:t>
      </w:r>
    </w:p>
    <w:p w14:paraId="7A3F9700" w14:textId="6CF3F256" w:rsidR="00134AC7" w:rsidRPr="00DF2B6B" w:rsidRDefault="00134AC7" w:rsidP="005A5D5B">
      <w:pPr>
        <w:spacing w:line="180" w:lineRule="exact"/>
        <w:rPr>
          <w:rFonts w:ascii="Lucida Console" w:hAnsi="Lucida Console"/>
          <w:color w:val="4472C4" w:themeColor="accent1"/>
          <w:sz w:val="18"/>
          <w:szCs w:val="18"/>
        </w:rPr>
      </w:pPr>
      <w:r w:rsidRPr="00DF2B6B">
        <w:rPr>
          <w:rFonts w:ascii="Lucida Console" w:hAnsi="Lucida Console"/>
          <w:color w:val="4472C4" w:themeColor="accent1"/>
          <w:sz w:val="18"/>
          <w:szCs w:val="18"/>
        </w:rPr>
        <w:t xml:space="preserve">permutations("YAW") </w:t>
      </w:r>
      <w:r w:rsidRPr="00DF2B6B">
        <w:rPr>
          <w:rFonts w:ascii="Segoe UI Symbol" w:hAnsi="Segoe UI Symbol" w:cs="Segoe UI Symbol"/>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"AWY</w:t>
      </w:r>
      <w:r w:rsidR="006839C9" w:rsidRPr="00DF2B6B">
        <w:rPr>
          <w:rFonts w:ascii="Lucida Console" w:hAnsi="Lucida Console"/>
          <w:color w:val="4472C4" w:themeColor="accent1"/>
          <w:sz w:val="18"/>
          <w:szCs w:val="18"/>
        </w:rPr>
        <w:t>", "</w:t>
      </w:r>
      <w:r w:rsidRPr="00DF2B6B">
        <w:rPr>
          <w:rFonts w:ascii="Lucida Console" w:hAnsi="Lucida Console"/>
          <w:color w:val="4472C4" w:themeColor="accent1"/>
          <w:sz w:val="18"/>
          <w:szCs w:val="18"/>
        </w:rPr>
        <w:t>AYW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WAY</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WYA</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YAW</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 xml:space="preserve"> </w:t>
      </w:r>
      <w:r w:rsidR="006839C9" w:rsidRPr="00DF2B6B">
        <w:rPr>
          <w:rFonts w:ascii="Lucida Console" w:hAnsi="Lucida Console"/>
          <w:color w:val="4472C4" w:themeColor="accent1"/>
          <w:sz w:val="18"/>
          <w:szCs w:val="18"/>
        </w:rPr>
        <w:t>"</w:t>
      </w:r>
      <w:r w:rsidRPr="00DF2B6B">
        <w:rPr>
          <w:rFonts w:ascii="Lucida Console" w:hAnsi="Lucida Console"/>
          <w:color w:val="4472C4" w:themeColor="accent1"/>
          <w:sz w:val="18"/>
          <w:szCs w:val="18"/>
        </w:rPr>
        <w:t>YWA"</w:t>
      </w:r>
      <w:r w:rsidR="006839C9" w:rsidRPr="00DF2B6B">
        <w:rPr>
          <w:rFonts w:ascii="Lucida Console" w:hAnsi="Lucida Console"/>
          <w:color w:val="4472C4" w:themeColor="accent1"/>
          <w:sz w:val="18"/>
          <w:szCs w:val="18"/>
        </w:rPr>
        <w:t>}</w:t>
      </w:r>
    </w:p>
    <w:p w14:paraId="5AAC7F96" w14:textId="77777777" w:rsidR="00186C37" w:rsidRDefault="00186C37" w:rsidP="00186C37"/>
    <w:p w14:paraId="3ADAE35B" w14:textId="786BCD36" w:rsidR="00F40BD8" w:rsidRDefault="006B63EC" w:rsidP="00F40BD8">
      <w:pPr>
        <w:pStyle w:val="Heading1"/>
        <w:rPr>
          <w:b/>
          <w:u w:val="single"/>
        </w:rPr>
      </w:pPr>
      <w:r>
        <w:rPr>
          <w:b/>
          <w:u w:val="single"/>
        </w:rPr>
        <w:t>Area of Overlapping Rectangles</w:t>
      </w:r>
    </w:p>
    <w:p w14:paraId="7A50F11F" w14:textId="6FBDEBB0" w:rsidR="00F40BD8" w:rsidRPr="008B0EF1" w:rsidRDefault="00F40BD8" w:rsidP="00F40BD8">
      <w:r w:rsidRPr="003B5341">
        <w:t xml:space="preserve">Task: </w:t>
      </w:r>
      <w:r w:rsidR="003B5341" w:rsidRPr="003B5341">
        <w:t>Create a function that returns the area of the overlap between two rectangles. The function will receive two rectangles, each with the coordinates of the lower left corner followed by the width and the height:</w:t>
      </w:r>
      <w:r w:rsidR="003B5341" w:rsidRPr="003B5341">
        <w:rPr>
          <w:b/>
          <w:bCs/>
        </w:rPr>
        <w:t xml:space="preserve"> int[] { x, y, width, height }</w:t>
      </w:r>
    </w:p>
    <w:p w14:paraId="0E3F3504" w14:textId="01AB08C7" w:rsidR="00F40BD8" w:rsidRDefault="00F40BD8" w:rsidP="00F40BD8">
      <w:pPr>
        <w:rPr>
          <w:b/>
          <w:bCs/>
        </w:rPr>
      </w:pPr>
      <w:r>
        <w:rPr>
          <w:b/>
          <w:bCs/>
        </w:rPr>
        <w:t xml:space="preserve">Examples: </w:t>
      </w:r>
    </w:p>
    <w:p w14:paraId="20592301" w14:textId="6EE2D4C8"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1, 3, 4 }, new int[] { 3, 2, 2, 5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6</w:t>
      </w:r>
    </w:p>
    <w:p w14:paraId="2D7904E2" w14:textId="04ED79EA"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2, -9, 11, 5 }, new int[] { 5, -11, 2, 9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10</w:t>
      </w:r>
    </w:p>
    <w:p w14:paraId="197C7AF5" w14:textId="32E48C77" w:rsidR="00186C37" w:rsidRPr="00186C37" w:rsidRDefault="00186C37" w:rsidP="00186C37">
      <w:pPr>
        <w:spacing w:line="180" w:lineRule="exact"/>
        <w:rPr>
          <w:rFonts w:ascii="Lucida Console" w:hAnsi="Lucida Console"/>
          <w:color w:val="4472C4" w:themeColor="accent1"/>
          <w:sz w:val="18"/>
          <w:szCs w:val="18"/>
        </w:rPr>
      </w:pPr>
      <w:r w:rsidRPr="00186C37">
        <w:rPr>
          <w:rFonts w:ascii="Lucida Console" w:hAnsi="Lucida Console"/>
          <w:color w:val="4472C4" w:themeColor="accent1"/>
          <w:sz w:val="18"/>
          <w:szCs w:val="18"/>
        </w:rPr>
        <w:t xml:space="preserve">overlappingRectangles(new int[] { -8, -7, 4, 7 },  new int[] { -5, -9, 4, 7 }) </w:t>
      </w:r>
      <w:r w:rsidRPr="00186C37">
        <w:rPr>
          <w:rFonts w:ascii="Segoe UI Symbol" w:hAnsi="Segoe UI Symbol" w:cs="Segoe UI Symbol"/>
          <w:color w:val="4472C4" w:themeColor="accent1"/>
          <w:sz w:val="18"/>
          <w:szCs w:val="18"/>
        </w:rPr>
        <w:t>➞</w:t>
      </w:r>
      <w:r w:rsidRPr="00186C37">
        <w:rPr>
          <w:rFonts w:ascii="Lucida Console" w:hAnsi="Lucida Console"/>
          <w:color w:val="4472C4" w:themeColor="accent1"/>
          <w:sz w:val="18"/>
          <w:szCs w:val="18"/>
        </w:rPr>
        <w:t xml:space="preserve"> 5</w:t>
      </w:r>
    </w:p>
    <w:p w14:paraId="4AA7575E" w14:textId="7A733FF2" w:rsidR="00814109" w:rsidRPr="00814109" w:rsidRDefault="00F40BD8" w:rsidP="00E140F7">
      <w:r>
        <w:rPr>
          <w:b/>
          <w:bCs/>
        </w:rPr>
        <w:t>Notes:</w:t>
      </w:r>
      <w:r w:rsidR="00E140F7">
        <w:t xml:space="preserve"> </w:t>
      </w:r>
      <w:r w:rsidR="00814109">
        <w:t>If the rectangles do not overlap, return -1</w:t>
      </w:r>
    </w:p>
    <w:p w14:paraId="5B35D28A" w14:textId="075440B6" w:rsidR="00F40BD8" w:rsidRDefault="00F40BD8" w:rsidP="008B0EF1">
      <w:pPr>
        <w:rPr>
          <w:b/>
          <w:bCs/>
        </w:rPr>
      </w:pPr>
    </w:p>
    <w:p w14:paraId="1F04CB5D" w14:textId="26B2125D" w:rsidR="00F40BD8" w:rsidRDefault="002621C5" w:rsidP="00F40BD8">
      <w:pPr>
        <w:pStyle w:val="Heading1"/>
        <w:rPr>
          <w:b/>
          <w:u w:val="single"/>
        </w:rPr>
      </w:pPr>
      <w:r>
        <w:rPr>
          <w:b/>
          <w:u w:val="single"/>
        </w:rPr>
        <w:t>Maximum Occurrence</w:t>
      </w:r>
    </w:p>
    <w:p w14:paraId="15FA6E07" w14:textId="0DC3211D" w:rsidR="00F40BD8" w:rsidRPr="008B0EF1" w:rsidRDefault="00F40BD8" w:rsidP="00F40BD8">
      <w:r>
        <w:rPr>
          <w:b/>
          <w:bCs/>
        </w:rPr>
        <w:t xml:space="preserve">Task: </w:t>
      </w:r>
      <w:r w:rsidR="002621C5" w:rsidRPr="002621C5">
        <w:t>Given a string</w:t>
      </w:r>
      <w:r w:rsidR="002621C5">
        <w:t>,</w:t>
      </w:r>
      <w:r w:rsidR="002621C5" w:rsidRPr="002621C5">
        <w:t xml:space="preserve"> </w:t>
      </w:r>
      <w:r w:rsidR="002621C5">
        <w:t>w</w:t>
      </w:r>
      <w:r w:rsidR="002621C5" w:rsidRPr="002621C5">
        <w:t>rite a function that returns the character with the highest frequency. If more than 1 character has the same highest frequency, return all those characters as a comma separated string. If there is no repetition in characters, return "No Repetition".</w:t>
      </w:r>
    </w:p>
    <w:p w14:paraId="01EE574D" w14:textId="77777777" w:rsidR="002621C5" w:rsidRDefault="00F40BD8" w:rsidP="002621C5">
      <w:pPr>
        <w:rPr>
          <w:b/>
          <w:bCs/>
        </w:rPr>
      </w:pPr>
      <w:r>
        <w:rPr>
          <w:b/>
          <w:bCs/>
        </w:rPr>
        <w:t xml:space="preserve">Examples: </w:t>
      </w:r>
    </w:p>
    <w:p w14:paraId="5C4F8EFF" w14:textId="7928F656"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axOccur("Computer Science")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"e"</w:t>
      </w:r>
    </w:p>
    <w:p w14:paraId="3DE1B3BF" w14:textId="33CDA66F"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axOccur("Edabit")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"No Repetition"</w:t>
      </w:r>
    </w:p>
    <w:p w14:paraId="63231DA4" w14:textId="303C132A" w:rsidR="002621C5"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axOccur("system admin")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"m, s"</w:t>
      </w:r>
    </w:p>
    <w:p w14:paraId="435BC1B5" w14:textId="2A3160BF" w:rsidR="00F40BD8" w:rsidRPr="002621C5" w:rsidRDefault="009960DF" w:rsidP="002621C5">
      <w:pPr>
        <w:rPr>
          <w:rFonts w:ascii="Lucida Console" w:hAnsi="Lucida Console"/>
          <w:color w:val="4472C4" w:themeColor="accent1"/>
          <w:sz w:val="18"/>
          <w:szCs w:val="18"/>
        </w:rPr>
      </w:pPr>
      <w:r>
        <w:rPr>
          <w:rFonts w:ascii="Lucida Console" w:hAnsi="Lucida Console"/>
          <w:color w:val="4472C4" w:themeColor="accent1"/>
          <w:sz w:val="18"/>
          <w:szCs w:val="18"/>
        </w:rPr>
        <w:t>m</w:t>
      </w:r>
      <w:r w:rsidR="002621C5" w:rsidRPr="002621C5">
        <w:rPr>
          <w:rFonts w:ascii="Lucida Console" w:hAnsi="Lucida Console"/>
          <w:color w:val="4472C4" w:themeColor="accent1"/>
          <w:sz w:val="18"/>
          <w:szCs w:val="18"/>
        </w:rPr>
        <w:t xml:space="preserve">axOccur("the quick brown fox jumps over the lazy dog") </w:t>
      </w:r>
      <w:r w:rsidR="002621C5" w:rsidRPr="002621C5">
        <w:rPr>
          <w:rFonts w:ascii="Segoe UI Symbol" w:hAnsi="Segoe UI Symbol" w:cs="Segoe UI Symbol"/>
          <w:color w:val="4472C4" w:themeColor="accent1"/>
          <w:sz w:val="18"/>
          <w:szCs w:val="18"/>
        </w:rPr>
        <w:t>➞</w:t>
      </w:r>
      <w:r w:rsidR="002621C5" w:rsidRPr="002621C5">
        <w:rPr>
          <w:rFonts w:ascii="Lucida Console" w:hAnsi="Lucida Console"/>
          <w:color w:val="4472C4" w:themeColor="accent1"/>
          <w:sz w:val="18"/>
          <w:szCs w:val="18"/>
        </w:rPr>
        <w:t xml:space="preserve"> " "</w:t>
      </w:r>
    </w:p>
    <w:p w14:paraId="32231B51" w14:textId="1AF513B3" w:rsidR="00F40BD8" w:rsidRPr="002621C5" w:rsidRDefault="00F40BD8" w:rsidP="00F40BD8">
      <w:r>
        <w:rPr>
          <w:b/>
          <w:bCs/>
        </w:rPr>
        <w:t>Notes:</w:t>
      </w:r>
      <w:r w:rsidR="002621C5">
        <w:rPr>
          <w:b/>
          <w:bCs/>
        </w:rPr>
        <w:t xml:space="preserve"> </w:t>
      </w:r>
      <w:r w:rsidR="002621C5" w:rsidRPr="002621C5">
        <w:t>Characters are case sensitive, so, for example, "C" and "c" are counted separately</w:t>
      </w:r>
    </w:p>
    <w:p w14:paraId="0EC1658B" w14:textId="7AFB04ED" w:rsidR="00D73E90" w:rsidRDefault="000056EE" w:rsidP="00D73E90">
      <w:pPr>
        <w:pStyle w:val="Heading1"/>
        <w:rPr>
          <w:b/>
          <w:u w:val="single"/>
        </w:rPr>
      </w:pPr>
      <w:r>
        <w:rPr>
          <w:b/>
          <w:u w:val="single"/>
        </w:rPr>
        <w:t>Recursive Reverse</w:t>
      </w:r>
    </w:p>
    <w:p w14:paraId="2C6142B7" w14:textId="47C8C135" w:rsidR="00D73E90" w:rsidRPr="000056EE" w:rsidRDefault="00D73E90" w:rsidP="00D73E90">
      <w:r>
        <w:rPr>
          <w:b/>
          <w:bCs/>
        </w:rPr>
        <w:t xml:space="preserve">Task: </w:t>
      </w:r>
      <w:r w:rsidR="000056EE" w:rsidRPr="000056EE">
        <w:t>Given a string s, write a function that will reverse that string using recursion</w:t>
      </w:r>
    </w:p>
    <w:p w14:paraId="07DBAEBF" w14:textId="2EDD9331" w:rsidR="00B339E1" w:rsidRDefault="00B339E1">
      <w:pPr>
        <w:rPr>
          <w:b/>
          <w:bCs/>
        </w:rPr>
      </w:pPr>
      <w:r>
        <w:rPr>
          <w:b/>
          <w:bCs/>
        </w:rPr>
        <w:br w:type="page"/>
      </w:r>
    </w:p>
    <w:p w14:paraId="55642E3E" w14:textId="6CF5F36E" w:rsidR="00E86E7A" w:rsidRDefault="00E86E7A" w:rsidP="00E86E7A">
      <w:pPr>
        <w:pStyle w:val="Heading1"/>
        <w:rPr>
          <w:b/>
          <w:u w:val="single"/>
        </w:rPr>
      </w:pPr>
      <w:bookmarkStart w:id="1" w:name="_Hlk68101977"/>
      <w:r>
        <w:rPr>
          <w:b/>
          <w:u w:val="single"/>
        </w:rPr>
        <w:lastRenderedPageBreak/>
        <w:t>Triangle Words</w:t>
      </w:r>
    </w:p>
    <w:p w14:paraId="5DFD678E" w14:textId="037DF4C2" w:rsidR="00E86E7A" w:rsidRPr="00E86E7A" w:rsidRDefault="00E86E7A" w:rsidP="00E86E7A">
      <w:pPr>
        <w:rPr>
          <w:b/>
          <w:bCs/>
        </w:rPr>
      </w:pPr>
      <w:r>
        <w:t xml:space="preserve">The nth term of the sequence of triangle numbers is given by, t(n) = ½n(n+1); so the first ten triangle numbers are: </w:t>
      </w:r>
      <w:r w:rsidRPr="00E86E7A">
        <w:rPr>
          <w:b/>
          <w:bCs/>
        </w:rPr>
        <w:t>1, 3, 6, 10, 15, 21, 28, 36, 45, 55, ...</w:t>
      </w:r>
    </w:p>
    <w:p w14:paraId="3288ACE9" w14:textId="791D2E1C" w:rsidR="00E86E7A" w:rsidRPr="00E86E7A" w:rsidRDefault="00E86E7A" w:rsidP="00E86E7A">
      <w:r>
        <w:t>By converting each letter in a word to a number corresponding to its alphabetical position and adding these values we form a word value. For example, the word value for SKY is 19 + 11 + 25 = 55 = t(10). If the word value is a triangle number then we shall call the word a triangle word.</w:t>
      </w:r>
    </w:p>
    <w:p w14:paraId="4AED5EF4" w14:textId="40430E2D" w:rsidR="00D73E90" w:rsidRPr="008B0EF1" w:rsidRDefault="00D73E90" w:rsidP="00D73E90">
      <w:r>
        <w:rPr>
          <w:b/>
          <w:bCs/>
        </w:rPr>
        <w:t xml:space="preserve">Task: </w:t>
      </w:r>
      <w:r w:rsidR="00E86E7A" w:rsidRPr="00E86E7A">
        <w:t>Write a function that will take in a string and return whether the word is a triangle word or not</w:t>
      </w:r>
    </w:p>
    <w:bookmarkEnd w:id="1"/>
    <w:p w14:paraId="4FE1D40C" w14:textId="695DE940" w:rsidR="00D73E90" w:rsidRDefault="00193B8E" w:rsidP="00D73E90">
      <w:pPr>
        <w:pStyle w:val="Heading1"/>
        <w:rPr>
          <w:b/>
          <w:u w:val="single"/>
        </w:rPr>
      </w:pPr>
      <w:r>
        <w:rPr>
          <w:b/>
          <w:u w:val="single"/>
        </w:rPr>
        <w:t>Morse Code Translator</w:t>
      </w:r>
    </w:p>
    <w:p w14:paraId="25909FB6" w14:textId="0D86F42C" w:rsidR="00D73E90" w:rsidRPr="00193B8E" w:rsidRDefault="00D73E90" w:rsidP="00D73E90">
      <w:r>
        <w:rPr>
          <w:b/>
          <w:bCs/>
        </w:rPr>
        <w:t xml:space="preserve">Task: </w:t>
      </w:r>
      <w:r w:rsidR="00193B8E" w:rsidRPr="00193B8E">
        <w:t xml:space="preserve">Write </w:t>
      </w:r>
      <w:r w:rsidR="00193B8E">
        <w:t>two</w:t>
      </w:r>
      <w:r w:rsidR="00193B8E" w:rsidRPr="00193B8E">
        <w:t xml:space="preserve"> function</w:t>
      </w:r>
      <w:r w:rsidR="00193B8E">
        <w:t>s, one</w:t>
      </w:r>
      <w:r w:rsidR="00193B8E" w:rsidRPr="00193B8E">
        <w:t xml:space="preserve"> that takes in a string of morse code and translates it into the English alphabet</w:t>
      </w:r>
      <w:r w:rsidR="00193B8E">
        <w:t xml:space="preserve"> and one that does the opposite. For the input, each </w:t>
      </w:r>
      <w:r w:rsidR="00193B8E" w:rsidRPr="00193B8E">
        <w:rPr>
          <w:i/>
          <w:iCs/>
        </w:rPr>
        <w:t>word</w:t>
      </w:r>
      <w:r w:rsidR="00193B8E">
        <w:t xml:space="preserve"> in morse should be distinguished by a single space and each </w:t>
      </w:r>
      <w:r w:rsidR="00193B8E">
        <w:rPr>
          <w:i/>
          <w:iCs/>
        </w:rPr>
        <w:t>letter</w:t>
      </w:r>
      <w:r w:rsidR="00193B8E">
        <w:t xml:space="preserve"> in morse should be distinguished by</w:t>
      </w:r>
      <w:r w:rsidR="00385B1B">
        <w:t xml:space="preserve"> a forward slash, “/”</w:t>
      </w:r>
      <w:r w:rsidR="00150053">
        <w:t xml:space="preserve"> with spaces on either side of it</w:t>
      </w:r>
      <w:r w:rsidR="00385B1B">
        <w:t>.</w:t>
      </w:r>
    </w:p>
    <w:p w14:paraId="4F6ABB8F" w14:textId="77777777" w:rsidR="00193B8E" w:rsidRDefault="00D73E90" w:rsidP="00D73E90">
      <w:pPr>
        <w:rPr>
          <w:b/>
          <w:bCs/>
        </w:rPr>
      </w:pPr>
      <w:r>
        <w:rPr>
          <w:b/>
          <w:bCs/>
        </w:rPr>
        <w:t xml:space="preserve">Examples: </w:t>
      </w:r>
    </w:p>
    <w:p w14:paraId="6DF0B753" w14:textId="5D110D4D" w:rsidR="00193B8E" w:rsidRPr="00193B8E"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morseToEnglish(“</w:t>
      </w:r>
      <w:r w:rsidR="00150053" w:rsidRPr="00150053">
        <w:rPr>
          <w:rFonts w:ascii="Lucida Console" w:hAnsi="Lucida Console"/>
          <w:color w:val="4472C4" w:themeColor="accent1"/>
          <w:sz w:val="20"/>
          <w:szCs w:val="20"/>
        </w:rPr>
        <w:t>.... . .-.. .-.. --- / .-- --- .-. .-.. -..</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Pr>
          <w:rFonts w:ascii="Lucida Console" w:hAnsi="Lucida Console" w:cs="Segoe UI Symbol"/>
          <w:color w:val="4472C4" w:themeColor="accent1"/>
          <w:sz w:val="20"/>
          <w:szCs w:val="20"/>
        </w:rPr>
        <w:t>Hello world</w:t>
      </w:r>
      <w:r w:rsidRPr="00193B8E">
        <w:rPr>
          <w:rFonts w:ascii="Lucida Console" w:hAnsi="Lucida Console" w:cs="Segoe UI Symbol"/>
          <w:color w:val="4472C4" w:themeColor="accent1"/>
          <w:sz w:val="20"/>
          <w:szCs w:val="20"/>
        </w:rPr>
        <w:t>”</w:t>
      </w:r>
    </w:p>
    <w:p w14:paraId="423C0422" w14:textId="70700510" w:rsidR="00D73E90" w:rsidRPr="00A51D37" w:rsidRDefault="00193B8E" w:rsidP="00D73E90">
      <w:pPr>
        <w:rPr>
          <w:rFonts w:ascii="Lucida Console" w:hAnsi="Lucida Console"/>
          <w:color w:val="4472C4" w:themeColor="accent1"/>
          <w:sz w:val="20"/>
          <w:szCs w:val="20"/>
        </w:rPr>
      </w:pPr>
      <w:r w:rsidRPr="00193B8E">
        <w:rPr>
          <w:rFonts w:ascii="Lucida Console" w:hAnsi="Lucida Console"/>
          <w:color w:val="4472C4" w:themeColor="accent1"/>
          <w:sz w:val="20"/>
          <w:szCs w:val="20"/>
        </w:rPr>
        <w:t>englishToMorse(“</w:t>
      </w:r>
      <w:r>
        <w:rPr>
          <w:rFonts w:ascii="Lucida Console" w:hAnsi="Lucida Console"/>
          <w:color w:val="4472C4" w:themeColor="accent1"/>
          <w:sz w:val="20"/>
          <w:szCs w:val="20"/>
        </w:rPr>
        <w:t>I love code</w:t>
      </w:r>
      <w:r w:rsidRPr="00193B8E">
        <w:rPr>
          <w:rFonts w:ascii="Lucida Console" w:hAnsi="Lucida Console"/>
          <w:color w:val="4472C4" w:themeColor="accent1"/>
          <w:sz w:val="20"/>
          <w:szCs w:val="20"/>
        </w:rPr>
        <w:t xml:space="preserve">”) </w:t>
      </w:r>
      <w:r w:rsidRPr="00193B8E">
        <w:rPr>
          <w:rFonts w:ascii="Segoe UI Symbol" w:hAnsi="Segoe UI Symbol" w:cs="Segoe UI Symbol"/>
          <w:color w:val="4472C4" w:themeColor="accent1"/>
          <w:sz w:val="20"/>
          <w:szCs w:val="20"/>
        </w:rPr>
        <w:t>➞</w:t>
      </w:r>
      <w:r w:rsidRPr="00193B8E">
        <w:rPr>
          <w:rFonts w:ascii="Lucida Console" w:hAnsi="Lucida Console" w:cs="Segoe UI Symbol"/>
          <w:color w:val="4472C4" w:themeColor="accent1"/>
          <w:sz w:val="20"/>
          <w:szCs w:val="20"/>
        </w:rPr>
        <w:t xml:space="preserve"> ”</w:t>
      </w:r>
      <w:r w:rsidR="00150053" w:rsidRPr="00150053">
        <w:t xml:space="preserve"> </w:t>
      </w:r>
      <w:r w:rsidR="00150053" w:rsidRPr="00150053">
        <w:rPr>
          <w:rFonts w:ascii="Lucida Console" w:hAnsi="Lucida Console" w:cs="Segoe UI Symbol"/>
          <w:color w:val="4472C4" w:themeColor="accent1"/>
          <w:sz w:val="20"/>
          <w:szCs w:val="20"/>
        </w:rPr>
        <w:t>.. / .-.. --- ...- . / -.-. --- -.. .</w:t>
      </w:r>
      <w:r w:rsidRPr="00193B8E">
        <w:rPr>
          <w:rFonts w:ascii="Lucida Console" w:hAnsi="Lucida Console" w:cs="Segoe UI Symbol"/>
          <w:color w:val="4472C4" w:themeColor="accent1"/>
          <w:sz w:val="20"/>
          <w:szCs w:val="20"/>
        </w:rPr>
        <w:t>”</w:t>
      </w:r>
    </w:p>
    <w:p w14:paraId="75458A35" w14:textId="79DEF7BB" w:rsidR="00D73E90" w:rsidRDefault="007E5B63" w:rsidP="00D73E90">
      <w:pPr>
        <w:pStyle w:val="Heading1"/>
        <w:rPr>
          <w:b/>
          <w:u w:val="single"/>
        </w:rPr>
      </w:pPr>
      <w:r>
        <w:rPr>
          <w:b/>
          <w:u w:val="single"/>
        </w:rPr>
        <w:t>Point Within a Triangle</w:t>
      </w:r>
    </w:p>
    <w:p w14:paraId="07D3FFAE" w14:textId="017D8298" w:rsidR="00D73E90" w:rsidRPr="008B0EF1" w:rsidRDefault="00D73E90" w:rsidP="00D73E90">
      <w:r>
        <w:rPr>
          <w:b/>
          <w:bCs/>
        </w:rPr>
        <w:t xml:space="preserve">Task: </w:t>
      </w:r>
      <w:r w:rsidR="00F54FE8" w:rsidRPr="00F54FE8">
        <w:t xml:space="preserve">Create a function that takes four pairs. The first three are (x, y) coordinates of three corners of a triangle. Return true if the fourth tuple — the (x, y) coordinates of a test point — lies within the triangle, </w:t>
      </w:r>
      <w:r w:rsidR="00A80362">
        <w:t xml:space="preserve">and </w:t>
      </w:r>
      <w:r w:rsidR="00F54FE8" w:rsidRPr="00F54FE8">
        <w:t>false if it doesn't.</w:t>
      </w:r>
    </w:p>
    <w:p w14:paraId="2265E17A" w14:textId="2C75FBBB" w:rsidR="00D73E90" w:rsidRDefault="00D73E90" w:rsidP="00F54FE8">
      <w:pPr>
        <w:rPr>
          <w:b/>
          <w:bCs/>
        </w:rPr>
      </w:pPr>
      <w:r>
        <w:rPr>
          <w:b/>
          <w:bCs/>
        </w:rPr>
        <w:t xml:space="preserve">Examples: </w:t>
      </w:r>
    </w:p>
    <w:p w14:paraId="0377AB4E" w14:textId="1D30576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[4, 5])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37086D17" w14:textId="62959D26" w:rsidR="00F54FE8"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withinTriangle([1, 4], [5, 6], [6, 1], [3,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false</w:t>
      </w:r>
    </w:p>
    <w:p w14:paraId="313636FF" w14:textId="594DEAAA" w:rsidR="00D73E90" w:rsidRPr="00F54FE8" w:rsidRDefault="00F54FE8" w:rsidP="00F54FE8">
      <w:pPr>
        <w:spacing w:line="180" w:lineRule="exact"/>
        <w:rPr>
          <w:rFonts w:ascii="Lucida Console" w:hAnsi="Lucida Console"/>
          <w:color w:val="4472C4" w:themeColor="accent1"/>
          <w:sz w:val="18"/>
          <w:szCs w:val="18"/>
        </w:rPr>
      </w:pPr>
      <w:r w:rsidRPr="00F54FE8">
        <w:rPr>
          <w:rFonts w:ascii="Lucida Console" w:hAnsi="Lucida Console"/>
          <w:color w:val="4472C4" w:themeColor="accent1"/>
          <w:sz w:val="18"/>
          <w:szCs w:val="18"/>
        </w:rPr>
        <w:t xml:space="preserve">withinTriangle([-6, 2], [-2, -2], [8, 4], [4, 2]) </w:t>
      </w:r>
      <w:r w:rsidRPr="00F54FE8">
        <w:rPr>
          <w:rFonts w:ascii="Segoe UI Symbol" w:hAnsi="Segoe UI Symbol" w:cs="Segoe UI Symbol"/>
          <w:color w:val="4472C4" w:themeColor="accent1"/>
          <w:sz w:val="18"/>
          <w:szCs w:val="18"/>
        </w:rPr>
        <w:t>➞</w:t>
      </w:r>
      <w:r w:rsidRPr="00F54FE8">
        <w:rPr>
          <w:rFonts w:ascii="Lucida Console" w:hAnsi="Lucida Console"/>
          <w:color w:val="4472C4" w:themeColor="accent1"/>
          <w:sz w:val="18"/>
          <w:szCs w:val="18"/>
        </w:rPr>
        <w:t xml:space="preserve"> true</w:t>
      </w:r>
    </w:p>
    <w:p w14:paraId="67A57E07" w14:textId="3DD59F3D" w:rsidR="00E93AAE" w:rsidRDefault="00280B89" w:rsidP="00E93AAE">
      <w:pPr>
        <w:pStyle w:val="Heading1"/>
        <w:rPr>
          <w:b/>
          <w:u w:val="single"/>
        </w:rPr>
      </w:pPr>
      <w:r>
        <w:rPr>
          <w:b/>
          <w:u w:val="single"/>
        </w:rPr>
        <w:t>Missing Integer</w:t>
      </w:r>
    </w:p>
    <w:p w14:paraId="52E0C748" w14:textId="32CD958A" w:rsidR="00E93AAE" w:rsidRPr="00280B89" w:rsidRDefault="00E93AAE" w:rsidP="00E93AAE">
      <w:r>
        <w:rPr>
          <w:b/>
          <w:bCs/>
        </w:rPr>
        <w:t xml:space="preserve">Task: </w:t>
      </w:r>
      <w:r w:rsidR="00280B89">
        <w:t xml:space="preserve">Write a function that takes an array </w:t>
      </w:r>
      <w:r w:rsidR="00280B89">
        <w:rPr>
          <w:b/>
          <w:bCs/>
        </w:rPr>
        <w:t>A</w:t>
      </w:r>
      <w:r w:rsidR="00280B89">
        <w:t xml:space="preserve"> of </w:t>
      </w:r>
      <w:r w:rsidR="00280B89">
        <w:rPr>
          <w:b/>
          <w:bCs/>
        </w:rPr>
        <w:t>N</w:t>
      </w:r>
      <w:r w:rsidR="00280B89">
        <w:t xml:space="preserve"> integers and returns the smallest positive integer that does not occur in </w:t>
      </w:r>
      <w:r w:rsidR="00280B89">
        <w:rPr>
          <w:b/>
          <w:bCs/>
        </w:rPr>
        <w:t>A</w:t>
      </w:r>
    </w:p>
    <w:p w14:paraId="1449EED9" w14:textId="4671A56B" w:rsidR="00E93AAE" w:rsidRDefault="00E93AAE" w:rsidP="00E93AAE">
      <w:pPr>
        <w:rPr>
          <w:b/>
          <w:bCs/>
        </w:rPr>
      </w:pPr>
      <w:r>
        <w:rPr>
          <w:b/>
          <w:bCs/>
        </w:rPr>
        <w:t xml:space="preserve">Examples: </w:t>
      </w:r>
    </w:p>
    <w:p w14:paraId="10E3E28D" w14:textId="552C7BC4" w:rsidR="00441F95" w:rsidRDefault="00441F95" w:rsidP="00441F95">
      <w:pPr>
        <w:pStyle w:val="ListParagraph"/>
        <w:numPr>
          <w:ilvl w:val="0"/>
          <w:numId w:val="30"/>
        </w:numPr>
      </w:pPr>
      <w:r>
        <w:t xml:space="preserve">Given </w:t>
      </w:r>
      <w:r w:rsidRPr="00441F95">
        <w:rPr>
          <w:b/>
          <w:bCs/>
        </w:rPr>
        <w:t>A</w:t>
      </w:r>
      <w:r>
        <w:t xml:space="preserve"> = {1, 3, 6, 4, 1, 2}, the function should return </w:t>
      </w:r>
      <w:r w:rsidRPr="00441F95">
        <w:rPr>
          <w:b/>
          <w:bCs/>
        </w:rPr>
        <w:t>5</w:t>
      </w:r>
    </w:p>
    <w:p w14:paraId="12D4DB3A" w14:textId="25170509" w:rsidR="00441F95" w:rsidRDefault="00441F95" w:rsidP="00441F95">
      <w:pPr>
        <w:pStyle w:val="ListParagraph"/>
        <w:numPr>
          <w:ilvl w:val="0"/>
          <w:numId w:val="30"/>
        </w:numPr>
      </w:pPr>
      <w:r>
        <w:t xml:space="preserve">Given </w:t>
      </w:r>
      <w:r w:rsidRPr="00441F95">
        <w:rPr>
          <w:b/>
          <w:bCs/>
        </w:rPr>
        <w:t>A</w:t>
      </w:r>
      <w:r>
        <w:t xml:space="preserve"> = {1, 2, 3},</w:t>
      </w:r>
      <w:r w:rsidRPr="00441F95">
        <w:t xml:space="preserve"> </w:t>
      </w:r>
      <w:r>
        <w:t xml:space="preserve">the function should return </w:t>
      </w:r>
      <w:r>
        <w:rPr>
          <w:b/>
          <w:bCs/>
        </w:rPr>
        <w:t>4</w:t>
      </w:r>
    </w:p>
    <w:p w14:paraId="4F9021CC" w14:textId="73DA9F1D" w:rsidR="00441F95" w:rsidRPr="00441F95" w:rsidRDefault="00441F95" w:rsidP="00441F95">
      <w:pPr>
        <w:pStyle w:val="ListParagraph"/>
        <w:numPr>
          <w:ilvl w:val="0"/>
          <w:numId w:val="30"/>
        </w:numPr>
      </w:pPr>
      <w:r>
        <w:t xml:space="preserve">Given </w:t>
      </w:r>
      <w:r w:rsidRPr="00441F95">
        <w:rPr>
          <w:b/>
          <w:bCs/>
        </w:rPr>
        <w:t>A</w:t>
      </w:r>
      <w:r>
        <w:t xml:space="preserve"> = {-1, -3}, the function should return </w:t>
      </w:r>
      <w:r>
        <w:rPr>
          <w:b/>
          <w:bCs/>
        </w:rPr>
        <w:t>1</w:t>
      </w:r>
    </w:p>
    <w:p w14:paraId="4807A24F" w14:textId="53BA1300" w:rsidR="00E93AAE" w:rsidRDefault="00280B89" w:rsidP="00E93AAE">
      <w:pPr>
        <w:rPr>
          <w:b/>
          <w:bCs/>
        </w:rPr>
      </w:pPr>
      <w:r>
        <w:rPr>
          <w:b/>
          <w:bCs/>
        </w:rPr>
        <w:t>Assume that</w:t>
      </w:r>
      <w:r w:rsidR="00E93AAE">
        <w:rPr>
          <w:b/>
          <w:bCs/>
        </w:rPr>
        <w:t>:</w:t>
      </w:r>
    </w:p>
    <w:p w14:paraId="4440739E" w14:textId="39511AFB" w:rsidR="00280B89" w:rsidRPr="00280B89" w:rsidRDefault="00280B89" w:rsidP="00280B89">
      <w:pPr>
        <w:pStyle w:val="ListParagraph"/>
        <w:numPr>
          <w:ilvl w:val="0"/>
          <w:numId w:val="29"/>
        </w:numPr>
        <w:rPr>
          <w:b/>
          <w:bCs/>
        </w:rPr>
      </w:pPr>
      <w:r>
        <w:t xml:space="preserve">1 &lt;= </w:t>
      </w:r>
      <w:r>
        <w:rPr>
          <w:b/>
          <w:bCs/>
        </w:rPr>
        <w:t>N</w:t>
      </w:r>
      <w:r>
        <w:t xml:space="preserve"> &lt;= 100,000</w:t>
      </w:r>
    </w:p>
    <w:p w14:paraId="2984710E" w14:textId="67F19775" w:rsidR="00E93AAE" w:rsidRPr="000B6255" w:rsidRDefault="00280B89" w:rsidP="000B6255">
      <w:pPr>
        <w:pStyle w:val="ListParagraph"/>
        <w:numPr>
          <w:ilvl w:val="0"/>
          <w:numId w:val="29"/>
        </w:numPr>
      </w:pPr>
      <w:r>
        <w:t xml:space="preserve">Each element of array </w:t>
      </w:r>
      <w:r w:rsidRPr="00280B89">
        <w:rPr>
          <w:b/>
          <w:bCs/>
        </w:rPr>
        <w:t>A</w:t>
      </w:r>
      <w:r>
        <w:t xml:space="preserve"> is in the range of [-1,000,000, 1,000,000]</w:t>
      </w:r>
      <w:r w:rsidR="000B6255">
        <w:br w:type="page"/>
      </w:r>
    </w:p>
    <w:p w14:paraId="0317484D" w14:textId="32EC74E5" w:rsidR="00E93AAE" w:rsidRPr="00533874" w:rsidRDefault="00280B89" w:rsidP="00E93AAE">
      <w:pPr>
        <w:pStyle w:val="Heading1"/>
        <w:rPr>
          <w:b/>
          <w:color w:val="4472C4" w:themeColor="accent1"/>
          <w:u w:val="single"/>
        </w:rPr>
      </w:pPr>
      <w:r>
        <w:rPr>
          <w:b/>
          <w:u w:val="single"/>
        </w:rPr>
        <w:lastRenderedPageBreak/>
        <w:t>Vowel Substrings</w:t>
      </w:r>
    </w:p>
    <w:p w14:paraId="2F3D54E4" w14:textId="1511805F" w:rsidR="00E93AAE" w:rsidRPr="008B0EF1" w:rsidRDefault="00E93AAE" w:rsidP="00E93AAE">
      <w:r>
        <w:rPr>
          <w:b/>
          <w:bCs/>
        </w:rPr>
        <w:t>Task</w:t>
      </w:r>
      <w:r w:rsidRPr="0072193D">
        <w:rPr>
          <w:b/>
          <w:bCs/>
        </w:rPr>
        <w:t xml:space="preserve">: </w:t>
      </w:r>
      <w:r w:rsidR="0072193D" w:rsidRPr="0072193D">
        <w:t>Given a string of lowercase English letters and an integer of the substring length, determine the substring of that length that contains the most vowels. Vowels are in the set {a, e, i, o, u}. If there is more than one substring with the maximum number of vowels, return the one that starts at the lowest index. If there are no vowels in the input string, return the string “Not found!”.</w:t>
      </w:r>
    </w:p>
    <w:p w14:paraId="5EEE7B08" w14:textId="4F64F5A1" w:rsidR="00E93AAE" w:rsidRDefault="00E93AAE" w:rsidP="00E93AAE">
      <w:pPr>
        <w:rPr>
          <w:b/>
          <w:bCs/>
        </w:rPr>
      </w:pPr>
      <w:r>
        <w:rPr>
          <w:b/>
          <w:bCs/>
        </w:rPr>
        <w:t xml:space="preserve">Examples: </w:t>
      </w:r>
    </w:p>
    <w:p w14:paraId="6F300238" w14:textId="0E6BC7B5" w:rsidR="00533874" w:rsidRPr="00533874" w:rsidRDefault="00533874" w:rsidP="00533874">
      <w:pPr>
        <w:spacing w:line="180" w:lineRule="exact"/>
        <w:rPr>
          <w:rFonts w:ascii="Lucida Console" w:hAnsi="Lucida Console"/>
          <w:color w:val="4472C4" w:themeColor="accent1"/>
          <w:sz w:val="18"/>
          <w:szCs w:val="18"/>
        </w:rPr>
      </w:pPr>
      <w:r w:rsidRPr="00533874">
        <w:rPr>
          <w:rFonts w:ascii="Lucida Console" w:hAnsi="Lucida Console"/>
          <w:color w:val="4472C4" w:themeColor="accent1"/>
          <w:sz w:val="18"/>
          <w:szCs w:val="18"/>
        </w:rPr>
        <w:t xml:space="preserve">vowelSubstring(“caberqiitefg”, 5)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“erqii”</w:t>
      </w:r>
    </w:p>
    <w:p w14:paraId="2270D83C" w14:textId="4B724799" w:rsidR="00BF6A21" w:rsidRDefault="00533874" w:rsidP="00DB36CC">
      <w:pPr>
        <w:spacing w:line="180" w:lineRule="exact"/>
        <w:rPr>
          <w:rFonts w:ascii="Lucida Console" w:hAnsi="Lucida Console" w:cs="Segoe UI Symbol"/>
          <w:color w:val="4472C4" w:themeColor="accent1"/>
          <w:sz w:val="18"/>
          <w:szCs w:val="18"/>
        </w:rPr>
      </w:pPr>
      <w:r w:rsidRPr="00533874">
        <w:rPr>
          <w:rFonts w:ascii="Lucida Console" w:hAnsi="Lucida Console"/>
          <w:color w:val="4472C4" w:themeColor="accent1"/>
          <w:sz w:val="18"/>
          <w:szCs w:val="18"/>
        </w:rPr>
        <w:t xml:space="preserve">vowelSubstring(“aeiouia”, 3) </w:t>
      </w:r>
      <w:r w:rsidRPr="00533874">
        <w:rPr>
          <w:rFonts w:ascii="Segoe UI Symbol" w:hAnsi="Segoe UI Symbol" w:cs="Segoe UI Symbol"/>
          <w:color w:val="4472C4" w:themeColor="accent1"/>
          <w:sz w:val="18"/>
          <w:szCs w:val="18"/>
        </w:rPr>
        <w:t>➞</w:t>
      </w:r>
      <w:r w:rsidRPr="00533874">
        <w:rPr>
          <w:rFonts w:ascii="Lucida Console" w:hAnsi="Lucida Console" w:cs="Segoe UI Symbol"/>
          <w:color w:val="4472C4" w:themeColor="accent1"/>
          <w:sz w:val="18"/>
          <w:szCs w:val="18"/>
        </w:rPr>
        <w:t xml:space="preserve"> “aei”</w:t>
      </w:r>
    </w:p>
    <w:p w14:paraId="7A318B3A" w14:textId="77777777" w:rsidR="00DB36CC" w:rsidRPr="000B6255" w:rsidRDefault="00DB36CC" w:rsidP="00DB36CC"/>
    <w:p w14:paraId="1ABC769F" w14:textId="09E71B8C" w:rsidR="00E93AAE" w:rsidRDefault="00B97BB0" w:rsidP="00E93AAE">
      <w:pPr>
        <w:pStyle w:val="Heading1"/>
        <w:rPr>
          <w:b/>
          <w:u w:val="single"/>
        </w:rPr>
      </w:pPr>
      <w:r>
        <w:rPr>
          <w:b/>
          <w:u w:val="single"/>
        </w:rPr>
        <w:t>Forgotten Rolls</w:t>
      </w:r>
    </w:p>
    <w:p w14:paraId="50A6657B" w14:textId="1E25D687" w:rsidR="0092367D" w:rsidRDefault="0092367D" w:rsidP="00E93AAE">
      <w:r w:rsidRPr="0092367D">
        <w:t xml:space="preserve">You have just rolled a dice several times. The </w:t>
      </w:r>
      <w:r w:rsidRPr="0092367D">
        <w:rPr>
          <w:b/>
          <w:bCs/>
        </w:rPr>
        <w:t>N</w:t>
      </w:r>
      <w:r w:rsidRPr="0092367D">
        <w:t xml:space="preserve"> roll results that you remember are described by an array </w:t>
      </w:r>
      <w:r w:rsidRPr="0092367D">
        <w:rPr>
          <w:b/>
          <w:bCs/>
        </w:rPr>
        <w:t>A</w:t>
      </w:r>
      <w:r w:rsidRPr="0092367D">
        <w:t xml:space="preserve">. However, there are </w:t>
      </w:r>
      <w:r w:rsidRPr="0092367D">
        <w:rPr>
          <w:b/>
          <w:bCs/>
        </w:rPr>
        <w:t>F</w:t>
      </w:r>
      <w:r w:rsidRPr="0092367D">
        <w:t xml:space="preserve"> rolls whose results you have forgotten. The arithmetic mean of all of the roll results (the sum of all the roll results divided by the number of rolls) equals </w:t>
      </w:r>
      <w:r w:rsidRPr="0092367D">
        <w:rPr>
          <w:b/>
          <w:bCs/>
        </w:rPr>
        <w:t>M</w:t>
      </w:r>
      <w:r w:rsidRPr="0092367D">
        <w:t>.</w:t>
      </w:r>
    </w:p>
    <w:p w14:paraId="4B1F8023" w14:textId="69F4FEA7" w:rsidR="00E93AAE" w:rsidRPr="008B0EF1" w:rsidRDefault="00E93AAE" w:rsidP="00027191">
      <w:r>
        <w:rPr>
          <w:b/>
          <w:bCs/>
        </w:rPr>
        <w:t xml:space="preserve">Task: </w:t>
      </w:r>
      <w:r w:rsidR="00027191" w:rsidRPr="00027191">
        <w:t xml:space="preserve">Write a function that, given an array </w:t>
      </w:r>
      <w:r w:rsidR="00027191" w:rsidRPr="00027191">
        <w:rPr>
          <w:b/>
          <w:bCs/>
        </w:rPr>
        <w:t>A</w:t>
      </w:r>
      <w:r w:rsidR="00027191" w:rsidRPr="00027191">
        <w:t xml:space="preserve"> of length </w:t>
      </w:r>
      <w:r w:rsidR="00027191" w:rsidRPr="00027191">
        <w:rPr>
          <w:b/>
          <w:bCs/>
        </w:rPr>
        <w:t>N</w:t>
      </w:r>
      <w:r w:rsidR="00027191" w:rsidRPr="00027191">
        <w:t xml:space="preserve">, an integer </w:t>
      </w:r>
      <w:r w:rsidR="00027191" w:rsidRPr="00027191">
        <w:rPr>
          <w:b/>
          <w:bCs/>
        </w:rPr>
        <w:t>F</w:t>
      </w:r>
      <w:r w:rsidR="00027191" w:rsidRPr="00027191">
        <w:t xml:space="preserve"> and an integer </w:t>
      </w:r>
      <w:r w:rsidR="00027191" w:rsidRPr="00027191">
        <w:rPr>
          <w:b/>
          <w:bCs/>
        </w:rPr>
        <w:t>M</w:t>
      </w:r>
      <w:r w:rsidR="00027191" w:rsidRPr="00027191">
        <w:t xml:space="preserve">, returns an array containing possible results of the missed rolls. The returned array should contain </w:t>
      </w:r>
      <w:r w:rsidR="00027191" w:rsidRPr="00027191">
        <w:rPr>
          <w:b/>
          <w:bCs/>
        </w:rPr>
        <w:t>F</w:t>
      </w:r>
      <w:r w:rsidR="00027191" w:rsidRPr="00027191">
        <w:t xml:space="preserve"> integers from 1 to 6 (valid dice rolls). If such an array does not exist then the function should return [O].</w:t>
      </w:r>
    </w:p>
    <w:p w14:paraId="12839868" w14:textId="06509CD0" w:rsidR="00E93AAE" w:rsidRDefault="00E93AAE" w:rsidP="00E93AAE">
      <w:pPr>
        <w:rPr>
          <w:b/>
          <w:bCs/>
        </w:rPr>
      </w:pPr>
      <w:r>
        <w:rPr>
          <w:b/>
          <w:bCs/>
        </w:rPr>
        <w:t xml:space="preserve">Examples: </w:t>
      </w:r>
    </w:p>
    <w:p w14:paraId="5D9C8232" w14:textId="19B473F7" w:rsidR="00FC2EA7" w:rsidRPr="00C91634" w:rsidRDefault="00FC2EA7" w:rsidP="00FC2EA7">
      <w:pPr>
        <w:rPr>
          <w:rFonts w:ascii="Calibri" w:hAnsi="Calibri" w:cs="Calibri"/>
        </w:rPr>
      </w:pPr>
      <w:r w:rsidRPr="00C91634">
        <w:rPr>
          <w:rFonts w:ascii="Calibri" w:hAnsi="Calibri" w:cs="Calibri"/>
        </w:rPr>
        <w:t xml:space="preserve">Given A = [3, 2, 4, 3], F = 2, M = 4 </w:t>
      </w:r>
      <w:r w:rsidRPr="00C91634">
        <w:rPr>
          <w:rFonts w:ascii="Segoe UI Symbol" w:hAnsi="Segoe UI Symbol" w:cs="Segoe UI Symbol"/>
        </w:rPr>
        <w:t>➞</w:t>
      </w:r>
      <w:r w:rsidRPr="00C91634">
        <w:rPr>
          <w:rFonts w:ascii="Calibri" w:hAnsi="Calibri" w:cs="Calibri"/>
        </w:rPr>
        <w:t xml:space="preserve"> [6,6]</w:t>
      </w:r>
    </w:p>
    <w:p w14:paraId="15759FCE" w14:textId="22E1FD79" w:rsidR="00FC2EA7" w:rsidRPr="00C91634" w:rsidRDefault="00FC2EA7" w:rsidP="00FC2EA7">
      <w:pPr>
        <w:rPr>
          <w:rFonts w:ascii="Calibri" w:hAnsi="Calibri" w:cs="Calibri"/>
        </w:rPr>
      </w:pPr>
      <w:r w:rsidRPr="00C91634">
        <w:rPr>
          <w:rFonts w:ascii="Calibri" w:hAnsi="Calibri" w:cs="Calibri"/>
        </w:rPr>
        <w:t xml:space="preserve">Given A = [1, 5, 6], F = 4, M = 3 </w:t>
      </w:r>
      <w:r w:rsidRPr="00C91634">
        <w:rPr>
          <w:rFonts w:ascii="Segoe UI Symbol" w:hAnsi="Segoe UI Symbol" w:cs="Segoe UI Symbol"/>
        </w:rPr>
        <w:t>➞</w:t>
      </w:r>
      <w:r w:rsidRPr="00C91634">
        <w:rPr>
          <w:rFonts w:ascii="Calibri" w:hAnsi="Calibri" w:cs="Calibri"/>
        </w:rPr>
        <w:t xml:space="preserve"> [2, 1, 2, 4] or [6, 1, 1, 1] (there may be multiple solutions)</w:t>
      </w:r>
    </w:p>
    <w:p w14:paraId="3AD19609" w14:textId="012032B2" w:rsidR="00FC2EA7" w:rsidRPr="00C91634" w:rsidRDefault="00FC2EA7" w:rsidP="00C91634">
      <w:pPr>
        <w:rPr>
          <w:rFonts w:ascii="Calibri" w:hAnsi="Calibri" w:cs="Calibri"/>
        </w:rPr>
      </w:pPr>
      <w:r w:rsidRPr="00C91634">
        <w:rPr>
          <w:rFonts w:ascii="Calibri" w:hAnsi="Calibri" w:cs="Calibri"/>
        </w:rPr>
        <w:t xml:space="preserve">Given A = [1, 2, 3, 4], F = 4, M = 6 </w:t>
      </w:r>
      <w:r w:rsidRPr="00C91634">
        <w:rPr>
          <w:rFonts w:ascii="Segoe UI Symbol" w:hAnsi="Segoe UI Symbol" w:cs="Segoe UI Symbol"/>
        </w:rPr>
        <w:t>➞</w:t>
      </w:r>
      <w:r w:rsidRPr="00C91634">
        <w:rPr>
          <w:rFonts w:ascii="Calibri" w:hAnsi="Calibri" w:cs="Calibri"/>
        </w:rPr>
        <w:t xml:space="preserve"> [0]</w:t>
      </w:r>
    </w:p>
    <w:p w14:paraId="5D7A9184" w14:textId="65BC0DA1" w:rsidR="00E93AAE" w:rsidRDefault="007F4280" w:rsidP="00E93AAE">
      <w:pPr>
        <w:rPr>
          <w:b/>
          <w:bCs/>
        </w:rPr>
      </w:pPr>
      <w:r>
        <w:rPr>
          <w:b/>
          <w:bCs/>
        </w:rPr>
        <w:t>Assume the following for this problem</w:t>
      </w:r>
      <w:r w:rsidR="00E93AAE">
        <w:rPr>
          <w:b/>
          <w:bCs/>
        </w:rPr>
        <w:t>:</w:t>
      </w:r>
    </w:p>
    <w:p w14:paraId="7A63CFA6" w14:textId="2292D5EE" w:rsidR="007F4280" w:rsidRPr="007F4280" w:rsidRDefault="007F4280" w:rsidP="007F4280">
      <w:pPr>
        <w:pStyle w:val="ListParagraph"/>
        <w:numPr>
          <w:ilvl w:val="0"/>
          <w:numId w:val="32"/>
        </w:numPr>
      </w:pPr>
      <w:r w:rsidRPr="007F4280">
        <w:rPr>
          <w:b/>
          <w:bCs/>
        </w:rPr>
        <w:t>M</w:t>
      </w:r>
      <w:r w:rsidRPr="007F4280">
        <w:t xml:space="preserve"> is an integer within the range [1..6]</w:t>
      </w:r>
    </w:p>
    <w:p w14:paraId="32B20B32" w14:textId="224001AC" w:rsidR="007F4280" w:rsidRPr="007F4280" w:rsidRDefault="007F4280" w:rsidP="007F4280">
      <w:pPr>
        <w:pStyle w:val="ListParagraph"/>
        <w:numPr>
          <w:ilvl w:val="0"/>
          <w:numId w:val="32"/>
        </w:numPr>
      </w:pPr>
      <w:r w:rsidRPr="007F4280">
        <w:t xml:space="preserve">Each element of array </w:t>
      </w:r>
      <w:r w:rsidRPr="007F4280">
        <w:rPr>
          <w:b/>
          <w:bCs/>
        </w:rPr>
        <w:t>A</w:t>
      </w:r>
      <w:r w:rsidRPr="007F4280">
        <w:t xml:space="preserve"> is an integer within the range [1..6]</w:t>
      </w:r>
    </w:p>
    <w:p w14:paraId="023EE38A" w14:textId="7671B42D" w:rsidR="000B6255" w:rsidRDefault="007F4280" w:rsidP="007F4280">
      <w:pPr>
        <w:pStyle w:val="ListParagraph"/>
        <w:numPr>
          <w:ilvl w:val="0"/>
          <w:numId w:val="32"/>
        </w:numPr>
      </w:pPr>
      <w:r w:rsidRPr="007F4280">
        <w:rPr>
          <w:b/>
          <w:bCs/>
        </w:rPr>
        <w:t>N</w:t>
      </w:r>
      <w:r w:rsidRPr="007F4280">
        <w:t xml:space="preserve"> and </w:t>
      </w:r>
      <w:r w:rsidRPr="007F4280">
        <w:rPr>
          <w:b/>
          <w:bCs/>
        </w:rPr>
        <w:t>F</w:t>
      </w:r>
      <w:r>
        <w:t xml:space="preserve"> </w:t>
      </w:r>
      <w:r w:rsidRPr="007F4280">
        <w:t>are integers within the range [1..100,000]</w:t>
      </w:r>
    </w:p>
    <w:p w14:paraId="031A1990" w14:textId="77777777" w:rsidR="000B4F73" w:rsidRPr="000B4F73" w:rsidRDefault="000B4F73" w:rsidP="0065680A"/>
    <w:p w14:paraId="605F85F7" w14:textId="415558DD" w:rsidR="00E93AAE" w:rsidRDefault="002C692A" w:rsidP="00E93AAE">
      <w:pPr>
        <w:pStyle w:val="Heading1"/>
        <w:rPr>
          <w:b/>
          <w:u w:val="single"/>
        </w:rPr>
      </w:pPr>
      <w:r>
        <w:rPr>
          <w:b/>
          <w:u w:val="single"/>
        </w:rPr>
        <w:t>Array Summation</w:t>
      </w:r>
    </w:p>
    <w:p w14:paraId="4BA34DE4" w14:textId="3856C528" w:rsidR="00E93AAE" w:rsidRPr="008B0EF1" w:rsidRDefault="00E93AAE" w:rsidP="00E93AAE">
      <w:r>
        <w:rPr>
          <w:b/>
          <w:bCs/>
        </w:rPr>
        <w:t xml:space="preserve">Task: </w:t>
      </w:r>
      <w:r w:rsidR="006972DC" w:rsidRPr="006972DC">
        <w:t>Write a function that takes two integer arrays as inputs. Your function will return TRUE if any two of the numbers in the first array, inputs, add up to any of the numbers in the second array, tests, and FALSE otherwise.</w:t>
      </w:r>
    </w:p>
    <w:p w14:paraId="5A3CCDCD" w14:textId="0B1317B3" w:rsidR="00E93AAE" w:rsidRDefault="00E93AAE" w:rsidP="0022751D">
      <w:pPr>
        <w:rPr>
          <w:b/>
          <w:bCs/>
        </w:rPr>
      </w:pPr>
      <w:r>
        <w:rPr>
          <w:b/>
          <w:bCs/>
        </w:rPr>
        <w:t xml:space="preserve">Examples: </w:t>
      </w:r>
    </w:p>
    <w:p w14:paraId="7680D5E3" w14:textId="07DCA2E2" w:rsidR="0022751D" w:rsidRDefault="0022751D" w:rsidP="0022751D">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arraySummation({-1, 8, 3}, {</w:t>
      </w:r>
      <w:r w:rsidR="00852451">
        <w:rPr>
          <w:rFonts w:ascii="Lucida Console" w:hAnsi="Lucida Console"/>
          <w:color w:val="4472C4" w:themeColor="accent1"/>
          <w:sz w:val="20"/>
          <w:szCs w:val="20"/>
        </w:rPr>
        <w:t>3, 7, 2</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TRUE</w:t>
      </w:r>
    </w:p>
    <w:p w14:paraId="46434D99" w14:textId="366F5C74" w:rsidR="00F40BD8" w:rsidRPr="00F45871" w:rsidRDefault="00852451" w:rsidP="00F45871">
      <w:pPr>
        <w:spacing w:line="200" w:lineRule="exact"/>
        <w:rPr>
          <w:rFonts w:ascii="Lucida Console" w:hAnsi="Lucida Console"/>
          <w:color w:val="4472C4" w:themeColor="accent1"/>
          <w:sz w:val="20"/>
          <w:szCs w:val="20"/>
        </w:rPr>
      </w:pPr>
      <w:r w:rsidRPr="0022751D">
        <w:rPr>
          <w:rFonts w:ascii="Lucida Console" w:hAnsi="Lucida Console"/>
          <w:color w:val="4472C4" w:themeColor="accent1"/>
          <w:sz w:val="20"/>
          <w:szCs w:val="20"/>
        </w:rPr>
        <w:t>arraySummation({</w:t>
      </w:r>
      <w:r>
        <w:rPr>
          <w:rFonts w:ascii="Lucida Console" w:hAnsi="Lucida Console"/>
          <w:color w:val="4472C4" w:themeColor="accent1"/>
          <w:sz w:val="20"/>
          <w:szCs w:val="20"/>
        </w:rPr>
        <w:t>9, 6, 12</w:t>
      </w:r>
      <w:r w:rsidRPr="0022751D">
        <w:rPr>
          <w:rFonts w:ascii="Lucida Console" w:hAnsi="Lucida Console"/>
          <w:color w:val="4472C4" w:themeColor="accent1"/>
          <w:sz w:val="20"/>
          <w:szCs w:val="20"/>
        </w:rPr>
        <w:t>}, {</w:t>
      </w:r>
      <w:r>
        <w:rPr>
          <w:rFonts w:ascii="Lucida Console" w:hAnsi="Lucida Console"/>
          <w:color w:val="4472C4" w:themeColor="accent1"/>
          <w:sz w:val="20"/>
          <w:szCs w:val="20"/>
        </w:rPr>
        <w:t>1, 2, 3</w:t>
      </w:r>
      <w:r w:rsidRPr="0022751D">
        <w:rPr>
          <w:rFonts w:ascii="Lucida Console" w:hAnsi="Lucida Console"/>
          <w:color w:val="4472C4" w:themeColor="accent1"/>
          <w:sz w:val="20"/>
          <w:szCs w:val="20"/>
        </w:rPr>
        <w:t xml:space="preserve">}) </w:t>
      </w:r>
      <w:r w:rsidRPr="0022751D">
        <w:rPr>
          <w:rFonts w:ascii="Segoe UI Symbol" w:hAnsi="Segoe UI Symbol" w:cs="Segoe UI Symbol"/>
          <w:color w:val="4472C4" w:themeColor="accent1"/>
          <w:sz w:val="20"/>
          <w:szCs w:val="20"/>
        </w:rPr>
        <w:t>➞</w:t>
      </w:r>
      <w:r w:rsidRPr="0022751D">
        <w:rPr>
          <w:rFonts w:ascii="Lucida Console" w:hAnsi="Lucida Console"/>
          <w:color w:val="4472C4" w:themeColor="accent1"/>
          <w:sz w:val="20"/>
          <w:szCs w:val="20"/>
        </w:rPr>
        <w:t xml:space="preserve"> </w:t>
      </w:r>
      <w:r>
        <w:rPr>
          <w:rFonts w:ascii="Lucida Console" w:hAnsi="Lucida Console"/>
          <w:color w:val="4472C4" w:themeColor="accent1"/>
          <w:sz w:val="20"/>
          <w:szCs w:val="20"/>
        </w:rPr>
        <w:t>FALSE</w:t>
      </w:r>
    </w:p>
    <w:sectPr w:rsidR="00F40BD8" w:rsidRPr="00F4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9529B"/>
    <w:multiLevelType w:val="hybridMultilevel"/>
    <w:tmpl w:val="F5F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E78FE"/>
    <w:multiLevelType w:val="hybridMultilevel"/>
    <w:tmpl w:val="E2B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437936"/>
    <w:multiLevelType w:val="hybridMultilevel"/>
    <w:tmpl w:val="DA0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E5E58"/>
    <w:multiLevelType w:val="hybridMultilevel"/>
    <w:tmpl w:val="36F2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14D25"/>
    <w:multiLevelType w:val="hybridMultilevel"/>
    <w:tmpl w:val="7646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F5DB1"/>
    <w:multiLevelType w:val="hybridMultilevel"/>
    <w:tmpl w:val="31F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1"/>
  </w:num>
  <w:num w:numId="4">
    <w:abstractNumId w:val="28"/>
  </w:num>
  <w:num w:numId="5">
    <w:abstractNumId w:val="31"/>
  </w:num>
  <w:num w:numId="6">
    <w:abstractNumId w:val="26"/>
  </w:num>
  <w:num w:numId="7">
    <w:abstractNumId w:val="22"/>
  </w:num>
  <w:num w:numId="8">
    <w:abstractNumId w:val="3"/>
  </w:num>
  <w:num w:numId="9">
    <w:abstractNumId w:val="18"/>
  </w:num>
  <w:num w:numId="10">
    <w:abstractNumId w:val="8"/>
  </w:num>
  <w:num w:numId="11">
    <w:abstractNumId w:val="9"/>
  </w:num>
  <w:num w:numId="12">
    <w:abstractNumId w:val="1"/>
  </w:num>
  <w:num w:numId="13">
    <w:abstractNumId w:val="20"/>
  </w:num>
  <w:num w:numId="14">
    <w:abstractNumId w:val="7"/>
  </w:num>
  <w:num w:numId="15">
    <w:abstractNumId w:val="6"/>
  </w:num>
  <w:num w:numId="16">
    <w:abstractNumId w:val="27"/>
  </w:num>
  <w:num w:numId="17">
    <w:abstractNumId w:val="4"/>
  </w:num>
  <w:num w:numId="18">
    <w:abstractNumId w:val="21"/>
  </w:num>
  <w:num w:numId="19">
    <w:abstractNumId w:val="0"/>
  </w:num>
  <w:num w:numId="20">
    <w:abstractNumId w:val="2"/>
  </w:num>
  <w:num w:numId="21">
    <w:abstractNumId w:val="16"/>
  </w:num>
  <w:num w:numId="22">
    <w:abstractNumId w:val="30"/>
  </w:num>
  <w:num w:numId="23">
    <w:abstractNumId w:val="5"/>
  </w:num>
  <w:num w:numId="24">
    <w:abstractNumId w:val="13"/>
  </w:num>
  <w:num w:numId="25">
    <w:abstractNumId w:val="10"/>
  </w:num>
  <w:num w:numId="26">
    <w:abstractNumId w:val="14"/>
  </w:num>
  <w:num w:numId="27">
    <w:abstractNumId w:val="12"/>
  </w:num>
  <w:num w:numId="28">
    <w:abstractNumId w:val="23"/>
  </w:num>
  <w:num w:numId="29">
    <w:abstractNumId w:val="29"/>
  </w:num>
  <w:num w:numId="30">
    <w:abstractNumId w:val="15"/>
  </w:num>
  <w:num w:numId="31">
    <w:abstractNumId w:val="1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003A2"/>
    <w:rsid w:val="000056EE"/>
    <w:rsid w:val="00005EF3"/>
    <w:rsid w:val="00022484"/>
    <w:rsid w:val="00026FE4"/>
    <w:rsid w:val="00027191"/>
    <w:rsid w:val="00041971"/>
    <w:rsid w:val="00043248"/>
    <w:rsid w:val="00046642"/>
    <w:rsid w:val="0005392C"/>
    <w:rsid w:val="00073829"/>
    <w:rsid w:val="00073BED"/>
    <w:rsid w:val="00075508"/>
    <w:rsid w:val="000A3E7A"/>
    <w:rsid w:val="000A41FC"/>
    <w:rsid w:val="000B3C5E"/>
    <w:rsid w:val="000B4F73"/>
    <w:rsid w:val="000B6255"/>
    <w:rsid w:val="000C4A8E"/>
    <w:rsid w:val="000D0CF9"/>
    <w:rsid w:val="000D11C3"/>
    <w:rsid w:val="000D28CC"/>
    <w:rsid w:val="000E1FAF"/>
    <w:rsid w:val="001012E2"/>
    <w:rsid w:val="00117473"/>
    <w:rsid w:val="0012177E"/>
    <w:rsid w:val="00127D2F"/>
    <w:rsid w:val="00134587"/>
    <w:rsid w:val="00134AA7"/>
    <w:rsid w:val="00134AC7"/>
    <w:rsid w:val="00145909"/>
    <w:rsid w:val="00150053"/>
    <w:rsid w:val="00186C37"/>
    <w:rsid w:val="001919C1"/>
    <w:rsid w:val="00193B8E"/>
    <w:rsid w:val="00193EA1"/>
    <w:rsid w:val="0019514F"/>
    <w:rsid w:val="00196960"/>
    <w:rsid w:val="001A5795"/>
    <w:rsid w:val="001B4C3A"/>
    <w:rsid w:val="001C3A86"/>
    <w:rsid w:val="001C741C"/>
    <w:rsid w:val="001F3069"/>
    <w:rsid w:val="002148BF"/>
    <w:rsid w:val="0022751D"/>
    <w:rsid w:val="00233E22"/>
    <w:rsid w:val="00240AB7"/>
    <w:rsid w:val="00246EED"/>
    <w:rsid w:val="00250176"/>
    <w:rsid w:val="002621C5"/>
    <w:rsid w:val="00280B89"/>
    <w:rsid w:val="002860CF"/>
    <w:rsid w:val="0028692F"/>
    <w:rsid w:val="002A0A7F"/>
    <w:rsid w:val="002B19C8"/>
    <w:rsid w:val="002C692A"/>
    <w:rsid w:val="002F2927"/>
    <w:rsid w:val="00303711"/>
    <w:rsid w:val="003204B0"/>
    <w:rsid w:val="00322CCF"/>
    <w:rsid w:val="003242A8"/>
    <w:rsid w:val="00324505"/>
    <w:rsid w:val="00340A14"/>
    <w:rsid w:val="0035517F"/>
    <w:rsid w:val="00385B1B"/>
    <w:rsid w:val="003A7D85"/>
    <w:rsid w:val="003B2171"/>
    <w:rsid w:val="003B2AB9"/>
    <w:rsid w:val="003B5341"/>
    <w:rsid w:val="003C6A08"/>
    <w:rsid w:val="003D0814"/>
    <w:rsid w:val="003F7759"/>
    <w:rsid w:val="00433A4A"/>
    <w:rsid w:val="00441F95"/>
    <w:rsid w:val="00453F78"/>
    <w:rsid w:val="00462B69"/>
    <w:rsid w:val="00464550"/>
    <w:rsid w:val="0048300E"/>
    <w:rsid w:val="00484B41"/>
    <w:rsid w:val="00486C78"/>
    <w:rsid w:val="0049435B"/>
    <w:rsid w:val="004A29BB"/>
    <w:rsid w:val="004A2BE4"/>
    <w:rsid w:val="004A5E8D"/>
    <w:rsid w:val="004B734A"/>
    <w:rsid w:val="004C049C"/>
    <w:rsid w:val="004D6EAB"/>
    <w:rsid w:val="00530783"/>
    <w:rsid w:val="00533874"/>
    <w:rsid w:val="0054133E"/>
    <w:rsid w:val="00541BF8"/>
    <w:rsid w:val="00542F1D"/>
    <w:rsid w:val="00593986"/>
    <w:rsid w:val="005A22E8"/>
    <w:rsid w:val="005A5D5B"/>
    <w:rsid w:val="005B3C2C"/>
    <w:rsid w:val="005C3054"/>
    <w:rsid w:val="0060550C"/>
    <w:rsid w:val="006062B1"/>
    <w:rsid w:val="006228ED"/>
    <w:rsid w:val="006379DD"/>
    <w:rsid w:val="0065680A"/>
    <w:rsid w:val="0066315F"/>
    <w:rsid w:val="006839C9"/>
    <w:rsid w:val="0069569A"/>
    <w:rsid w:val="006972DC"/>
    <w:rsid w:val="006A1B20"/>
    <w:rsid w:val="006A28A1"/>
    <w:rsid w:val="006B63EC"/>
    <w:rsid w:val="006B75DA"/>
    <w:rsid w:val="006C0FC2"/>
    <w:rsid w:val="006C715D"/>
    <w:rsid w:val="006D6097"/>
    <w:rsid w:val="006F33DD"/>
    <w:rsid w:val="006F3A80"/>
    <w:rsid w:val="00700822"/>
    <w:rsid w:val="0070144D"/>
    <w:rsid w:val="007114B4"/>
    <w:rsid w:val="0072193D"/>
    <w:rsid w:val="00723B2F"/>
    <w:rsid w:val="00723FC0"/>
    <w:rsid w:val="00734C36"/>
    <w:rsid w:val="00744F89"/>
    <w:rsid w:val="007569AF"/>
    <w:rsid w:val="007679B1"/>
    <w:rsid w:val="00770044"/>
    <w:rsid w:val="007830FC"/>
    <w:rsid w:val="00795F71"/>
    <w:rsid w:val="007B42D5"/>
    <w:rsid w:val="007D2161"/>
    <w:rsid w:val="007E0B01"/>
    <w:rsid w:val="007E19FB"/>
    <w:rsid w:val="007E5B63"/>
    <w:rsid w:val="007F4280"/>
    <w:rsid w:val="007F7629"/>
    <w:rsid w:val="00800B63"/>
    <w:rsid w:val="00801BCD"/>
    <w:rsid w:val="00814109"/>
    <w:rsid w:val="00837FB7"/>
    <w:rsid w:val="00852451"/>
    <w:rsid w:val="00866957"/>
    <w:rsid w:val="00894A2B"/>
    <w:rsid w:val="008B0EF1"/>
    <w:rsid w:val="008B1D25"/>
    <w:rsid w:val="008B653E"/>
    <w:rsid w:val="008C4691"/>
    <w:rsid w:val="008D4C25"/>
    <w:rsid w:val="008F55CD"/>
    <w:rsid w:val="00904A78"/>
    <w:rsid w:val="00912B80"/>
    <w:rsid w:val="0092367D"/>
    <w:rsid w:val="00923916"/>
    <w:rsid w:val="0093472A"/>
    <w:rsid w:val="00935C15"/>
    <w:rsid w:val="009366FB"/>
    <w:rsid w:val="00962177"/>
    <w:rsid w:val="0096298F"/>
    <w:rsid w:val="00992BAD"/>
    <w:rsid w:val="00994177"/>
    <w:rsid w:val="009960DF"/>
    <w:rsid w:val="009A396B"/>
    <w:rsid w:val="009A7475"/>
    <w:rsid w:val="009B0A81"/>
    <w:rsid w:val="009B6D2B"/>
    <w:rsid w:val="009D3756"/>
    <w:rsid w:val="009E624A"/>
    <w:rsid w:val="00A04F4C"/>
    <w:rsid w:val="00A268EF"/>
    <w:rsid w:val="00A34A2B"/>
    <w:rsid w:val="00A460A6"/>
    <w:rsid w:val="00A51D37"/>
    <w:rsid w:val="00A52003"/>
    <w:rsid w:val="00A57059"/>
    <w:rsid w:val="00A62101"/>
    <w:rsid w:val="00A80362"/>
    <w:rsid w:val="00AA4070"/>
    <w:rsid w:val="00AA425E"/>
    <w:rsid w:val="00AB5EF6"/>
    <w:rsid w:val="00AC500A"/>
    <w:rsid w:val="00AD66DD"/>
    <w:rsid w:val="00AE1565"/>
    <w:rsid w:val="00AE1B35"/>
    <w:rsid w:val="00AE7F56"/>
    <w:rsid w:val="00B10477"/>
    <w:rsid w:val="00B338D1"/>
    <w:rsid w:val="00B339E1"/>
    <w:rsid w:val="00B70BEA"/>
    <w:rsid w:val="00B853F9"/>
    <w:rsid w:val="00B879C0"/>
    <w:rsid w:val="00B97BB0"/>
    <w:rsid w:val="00BA1F1C"/>
    <w:rsid w:val="00BA5D1C"/>
    <w:rsid w:val="00BD2064"/>
    <w:rsid w:val="00BF6A21"/>
    <w:rsid w:val="00C14346"/>
    <w:rsid w:val="00C17156"/>
    <w:rsid w:val="00C81646"/>
    <w:rsid w:val="00C83794"/>
    <w:rsid w:val="00C84D50"/>
    <w:rsid w:val="00C91634"/>
    <w:rsid w:val="00C95FAB"/>
    <w:rsid w:val="00CC3268"/>
    <w:rsid w:val="00CD2622"/>
    <w:rsid w:val="00CD35B1"/>
    <w:rsid w:val="00CE7504"/>
    <w:rsid w:val="00D0721A"/>
    <w:rsid w:val="00D20F02"/>
    <w:rsid w:val="00D2525B"/>
    <w:rsid w:val="00D50729"/>
    <w:rsid w:val="00D73E90"/>
    <w:rsid w:val="00D808F3"/>
    <w:rsid w:val="00D92D7A"/>
    <w:rsid w:val="00D94025"/>
    <w:rsid w:val="00DA71A2"/>
    <w:rsid w:val="00DB36CC"/>
    <w:rsid w:val="00DC0C4C"/>
    <w:rsid w:val="00DE05C3"/>
    <w:rsid w:val="00DF2B6B"/>
    <w:rsid w:val="00E140F7"/>
    <w:rsid w:val="00E2312B"/>
    <w:rsid w:val="00E43566"/>
    <w:rsid w:val="00E4793E"/>
    <w:rsid w:val="00E500B5"/>
    <w:rsid w:val="00E531C6"/>
    <w:rsid w:val="00E53F40"/>
    <w:rsid w:val="00E5561C"/>
    <w:rsid w:val="00E860BC"/>
    <w:rsid w:val="00E86E7A"/>
    <w:rsid w:val="00E93AAE"/>
    <w:rsid w:val="00EA117F"/>
    <w:rsid w:val="00EA27AC"/>
    <w:rsid w:val="00EA3E93"/>
    <w:rsid w:val="00EB342C"/>
    <w:rsid w:val="00EC44C4"/>
    <w:rsid w:val="00EC7D99"/>
    <w:rsid w:val="00ED74AF"/>
    <w:rsid w:val="00EE70F2"/>
    <w:rsid w:val="00EE7AE4"/>
    <w:rsid w:val="00F111F2"/>
    <w:rsid w:val="00F30A6B"/>
    <w:rsid w:val="00F34396"/>
    <w:rsid w:val="00F40BD8"/>
    <w:rsid w:val="00F41C95"/>
    <w:rsid w:val="00F42431"/>
    <w:rsid w:val="00F42D18"/>
    <w:rsid w:val="00F42FA1"/>
    <w:rsid w:val="00F45871"/>
    <w:rsid w:val="00F4730F"/>
    <w:rsid w:val="00F54FE8"/>
    <w:rsid w:val="00F606B3"/>
    <w:rsid w:val="00F6204E"/>
    <w:rsid w:val="00F76525"/>
    <w:rsid w:val="00F766B3"/>
    <w:rsid w:val="00FC2EA7"/>
    <w:rsid w:val="00FC4A19"/>
    <w:rsid w:val="00FC72AA"/>
    <w:rsid w:val="00FD5CC4"/>
    <w:rsid w:val="00FE0AE6"/>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B01"/>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2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9745A-A092-4C90-9F4A-FB2C35F4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16</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cp:lastModifiedBy>
  <cp:revision>244</cp:revision>
  <dcterms:created xsi:type="dcterms:W3CDTF">2021-03-30T18:47:00Z</dcterms:created>
  <dcterms:modified xsi:type="dcterms:W3CDTF">2021-03-31T22:36:00Z</dcterms:modified>
</cp:coreProperties>
</file>