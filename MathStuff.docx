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A6FB9" w14:textId="77777777" w:rsidR="00200436" w:rsidRDefault="00200436" w:rsidP="00200436">
      <w:pPr>
        <w:pStyle w:val="Heading1"/>
        <w:rPr>
          <w:b/>
          <w:u w:val="single"/>
        </w:rPr>
      </w:pPr>
      <w:r w:rsidRPr="00F42D18">
        <w:rPr>
          <w:b/>
          <w:u w:val="single"/>
        </w:rPr>
        <w:t>Solve a Linear Equation</w:t>
      </w:r>
    </w:p>
    <w:p w14:paraId="0CACF3FC" w14:textId="77777777" w:rsidR="00200436" w:rsidRDefault="00200436" w:rsidP="00200436">
      <w:r>
        <w:rPr>
          <w:b/>
          <w:bCs/>
        </w:rPr>
        <w:t xml:space="preserve">Task: </w:t>
      </w:r>
      <w:r>
        <w:t>The function is given a string representing a linear equation with one unknown. Find the value of x that is a valid solution of the equation. Return the string x=val. Three outcomes are possible:</w:t>
      </w:r>
    </w:p>
    <w:p w14:paraId="6218D3FA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x_val is an integer or a float (round x_val to 2 decimals)</w:t>
      </w:r>
    </w:p>
    <w:p w14:paraId="6D88F7F5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"Infinite solutions" for situations 0*x=0</w:t>
      </w:r>
    </w:p>
    <w:p w14:paraId="3A9D5F8D" w14:textId="77777777" w:rsidR="00200436" w:rsidRDefault="00200436" w:rsidP="00200436">
      <w:pPr>
        <w:pStyle w:val="ListParagraph"/>
        <w:numPr>
          <w:ilvl w:val="0"/>
          <w:numId w:val="2"/>
        </w:numPr>
        <w:spacing w:line="200" w:lineRule="exact"/>
      </w:pPr>
      <w:r>
        <w:t>"No solution" for situations 0*x=num, (num != 0)</w:t>
      </w:r>
    </w:p>
    <w:p w14:paraId="42676D47" w14:textId="77777777" w:rsidR="00200436" w:rsidRDefault="00200436" w:rsidP="00200436">
      <w:pPr>
        <w:rPr>
          <w:b/>
        </w:rPr>
      </w:pPr>
      <w:r>
        <w:rPr>
          <w:b/>
        </w:rPr>
        <w:t>Examples:</w:t>
      </w:r>
    </w:p>
    <w:p w14:paraId="14D81A75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FindX("4x-7=x+11")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"x=6"</w:t>
      </w:r>
    </w:p>
    <w:p w14:paraId="417BAFE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FindX("3x=2x+x")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"Infinite solutions"</w:t>
      </w:r>
    </w:p>
    <w:p w14:paraId="4119047E" w14:textId="77777777" w:rsidR="00200436" w:rsidRPr="000A41FC" w:rsidRDefault="00200436" w:rsidP="001F0DBD">
      <w:pPr>
        <w:ind w:firstLine="720"/>
        <w:rPr>
          <w:rFonts w:ascii="Lucida Console" w:hAnsi="Lucida Console"/>
          <w:color w:val="4472C4" w:themeColor="accent1"/>
        </w:rPr>
      </w:pPr>
      <w:r w:rsidRPr="000A41FC">
        <w:rPr>
          <w:rFonts w:ascii="Lucida Console" w:hAnsi="Lucida Console"/>
          <w:color w:val="4472C4" w:themeColor="accent1"/>
        </w:rPr>
        <w:t xml:space="preserve">FindX("3x=3x+2") </w:t>
      </w:r>
      <w:r w:rsidRPr="000A41FC">
        <w:rPr>
          <w:rFonts w:ascii="Segoe UI Symbol" w:hAnsi="Segoe UI Symbol" w:cs="Segoe UI Symbol"/>
          <w:color w:val="4472C4" w:themeColor="accent1"/>
        </w:rPr>
        <w:t>➞</w:t>
      </w:r>
      <w:r w:rsidRPr="000A41FC">
        <w:rPr>
          <w:rFonts w:ascii="Lucida Console" w:hAnsi="Lucida Console"/>
          <w:color w:val="4472C4" w:themeColor="accent1"/>
        </w:rPr>
        <w:t xml:space="preserve"> "No solution"</w:t>
      </w:r>
    </w:p>
    <w:p w14:paraId="77CE371A" w14:textId="077E63B3" w:rsidR="00200436" w:rsidRDefault="00200436" w:rsidP="00200436">
      <w:r>
        <w:rPr>
          <w:b/>
        </w:rPr>
        <w:t xml:space="preserve">Notes: </w:t>
      </w:r>
      <w:r>
        <w:t>All input numbers should only have at most 3 digits.</w:t>
      </w:r>
    </w:p>
    <w:p w14:paraId="16C37723" w14:textId="77777777" w:rsidR="00200436" w:rsidRDefault="00200436" w:rsidP="00200436"/>
    <w:p w14:paraId="1DDA70E6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Quadratic Equation</w:t>
      </w:r>
    </w:p>
    <w:p w14:paraId="6029EF69" w14:textId="4A45066A" w:rsidR="00200436" w:rsidRDefault="00200436" w:rsidP="00200436">
      <w:r>
        <w:rPr>
          <w:b/>
          <w:bCs/>
        </w:rPr>
        <w:t xml:space="preserve">Task: </w:t>
      </w:r>
      <w:r>
        <w:t xml:space="preserve">Create a function to find only the root value of </w:t>
      </w:r>
      <w:r w:rsidRPr="003C6A08">
        <w:rPr>
          <w:b/>
        </w:rPr>
        <w:t>x</w:t>
      </w:r>
      <w:r>
        <w:t xml:space="preserve"> in any quadratic equation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t>. The function will take three arguments:</w:t>
      </w:r>
    </w:p>
    <w:p w14:paraId="43D27067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a</w:t>
      </w:r>
      <w:r>
        <w:t xml:space="preserve"> as the coefficient of </w:t>
      </w:r>
      <w:r w:rsidRPr="003204B0">
        <w:rPr>
          <w:b/>
        </w:rPr>
        <w:t>x^2</w:t>
      </w:r>
    </w:p>
    <w:p w14:paraId="7B2EF06A" w14:textId="77777777" w:rsidR="00200436" w:rsidRPr="003204B0" w:rsidRDefault="00200436" w:rsidP="00200436">
      <w:pPr>
        <w:pStyle w:val="ListParagraph"/>
        <w:numPr>
          <w:ilvl w:val="0"/>
          <w:numId w:val="4"/>
        </w:numPr>
        <w:rPr>
          <w:b/>
        </w:rPr>
      </w:pPr>
      <w:r w:rsidRPr="003204B0">
        <w:rPr>
          <w:b/>
        </w:rPr>
        <w:t>b</w:t>
      </w:r>
      <w:r>
        <w:t xml:space="preserve"> as the coefficient of </w:t>
      </w:r>
      <w:r w:rsidRPr="003204B0">
        <w:rPr>
          <w:b/>
        </w:rPr>
        <w:t>x</w:t>
      </w:r>
    </w:p>
    <w:p w14:paraId="52C9F9E8" w14:textId="77777777" w:rsidR="00200436" w:rsidRDefault="00200436" w:rsidP="00200436">
      <w:pPr>
        <w:pStyle w:val="ListParagraph"/>
        <w:numPr>
          <w:ilvl w:val="0"/>
          <w:numId w:val="4"/>
        </w:numPr>
      </w:pPr>
      <w:r w:rsidRPr="003204B0">
        <w:rPr>
          <w:b/>
        </w:rPr>
        <w:t>c</w:t>
      </w:r>
      <w:r>
        <w:t xml:space="preserve"> as the constant term</w:t>
      </w:r>
    </w:p>
    <w:p w14:paraId="29852C99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750CB1F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-12, -28)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14</w:t>
      </w:r>
    </w:p>
    <w:p w14:paraId="0314160B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quadraticEquation(2, -7, 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3</w:t>
      </w:r>
    </w:p>
    <w:p w14:paraId="349E583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quadraticEquation(1, 2, -3)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39AB4D57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7BC2C9C9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Quadratic equation is always guaranteed to have a root.</w:t>
      </w:r>
    </w:p>
    <w:p w14:paraId="7AC41349" w14:textId="1927F900" w:rsidR="00200436" w:rsidRPr="003C6A08" w:rsidRDefault="00200436" w:rsidP="00200436">
      <w:pPr>
        <w:pStyle w:val="ListParagraph"/>
        <w:numPr>
          <w:ilvl w:val="0"/>
          <w:numId w:val="5"/>
        </w:numPr>
      </w:pPr>
      <w:r w:rsidRPr="003C6A08">
        <w:t>Calculate only the root that sums the square root of the discriminant, not the one that subtracts it.</w:t>
      </w:r>
      <w:r w:rsidR="008E3474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-b</m:t>
            </m:r>
            <m:r>
              <m:rPr>
                <m:sty m:val="bi"/>
              </m:rPr>
              <w:rPr>
                <w:rFonts w:ascii="Cambria Math" w:hAnsi="Cambria Math"/>
                <w:sz w:val="28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28"/>
              </w:rPr>
              <m:t>2a</m:t>
            </m:r>
          </m:den>
        </m:f>
      </m:oMath>
    </w:p>
    <w:p w14:paraId="4F24CDAE" w14:textId="77777777" w:rsidR="00200436" w:rsidRDefault="00200436" w:rsidP="00200436">
      <w:pPr>
        <w:pStyle w:val="ListParagraph"/>
        <w:numPr>
          <w:ilvl w:val="0"/>
          <w:numId w:val="5"/>
        </w:numPr>
      </w:pPr>
      <w:r w:rsidRPr="003C6A08">
        <w:t>Round the value / return only integer value.</w:t>
      </w:r>
    </w:p>
    <w:p w14:paraId="51F37748" w14:textId="77777777" w:rsidR="00200436" w:rsidRPr="00F42431" w:rsidRDefault="00200436" w:rsidP="00200436"/>
    <w:p w14:paraId="431493FF" w14:textId="77777777" w:rsidR="00200436" w:rsidRDefault="0020043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0433F4A7" w14:textId="7F88EDB7" w:rsidR="00200436" w:rsidRPr="00535F18" w:rsidRDefault="00200436" w:rsidP="00200436">
      <w:pPr>
        <w:pStyle w:val="Heading1"/>
        <w:rPr>
          <w:b/>
          <w:u w:val="single"/>
        </w:rPr>
      </w:pPr>
      <w:r w:rsidRPr="00535F18">
        <w:rPr>
          <w:b/>
          <w:u w:val="single"/>
        </w:rPr>
        <w:lastRenderedPageBreak/>
        <w:t>How Many Solutions Does This Quadratic Have?</w:t>
      </w:r>
    </w:p>
    <w:p w14:paraId="583D68EF" w14:textId="13DF530E" w:rsidR="00200436" w:rsidRDefault="00200436" w:rsidP="00200436">
      <w:r w:rsidRPr="00F42431">
        <w:t xml:space="preserve">A quadratic equation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A2649B" w:rsidRPr="00F42431">
        <w:t xml:space="preserve"> </w:t>
      </w:r>
      <w:r w:rsidRPr="00F42431">
        <w:t xml:space="preserve">has either 0, 1, or 2 distinct solutions for real values of </w:t>
      </w:r>
      <w:r w:rsidRPr="00145909">
        <w:rPr>
          <w:b/>
        </w:rPr>
        <w:t>x</w:t>
      </w:r>
      <w:r w:rsidRPr="00F42431">
        <w:t xml:space="preserve">. </w:t>
      </w:r>
    </w:p>
    <w:p w14:paraId="46EF707D" w14:textId="77777777" w:rsidR="00200436" w:rsidRDefault="00200436" w:rsidP="00200436">
      <w:r>
        <w:rPr>
          <w:b/>
          <w:bCs/>
        </w:rPr>
        <w:t xml:space="preserve">Task: </w:t>
      </w:r>
      <w:r w:rsidRPr="00F42431">
        <w:t xml:space="preserve">Given </w:t>
      </w:r>
      <w:r w:rsidRPr="00EE70F2">
        <w:rPr>
          <w:b/>
        </w:rPr>
        <w:t>a</w:t>
      </w:r>
      <w:r w:rsidRPr="00F42431">
        <w:t xml:space="preserve">, </w:t>
      </w:r>
      <w:r w:rsidRPr="00EE70F2">
        <w:rPr>
          <w:b/>
        </w:rPr>
        <w:t>b</w:t>
      </w:r>
      <w:r w:rsidRPr="00F42431">
        <w:t xml:space="preserve"> and </w:t>
      </w:r>
      <w:r w:rsidRPr="00EE70F2">
        <w:rPr>
          <w:b/>
        </w:rPr>
        <w:t>c</w:t>
      </w:r>
      <w:r w:rsidRPr="00F42431">
        <w:t>, you should return the number of solutions to the equation.</w:t>
      </w:r>
    </w:p>
    <w:p w14:paraId="6ABB592E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Examples:</w:t>
      </w:r>
    </w:p>
    <w:p w14:paraId="30591786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-1)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2</w:t>
      </w:r>
    </w:p>
    <w:p w14:paraId="64E8330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- 1 = 0 has two solutions (x = 1 and x = -1).</w:t>
      </w:r>
    </w:p>
    <w:p w14:paraId="3AFAEBC9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0)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1</w:t>
      </w:r>
    </w:p>
    <w:p w14:paraId="4734601A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= 0 has one solution (x = 0).</w:t>
      </w:r>
    </w:p>
    <w:p w14:paraId="3F57965E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 xml:space="preserve">solutions(1, 0, 1) </w:t>
      </w:r>
      <w:r w:rsidRPr="00A52003">
        <w:rPr>
          <w:rFonts w:ascii="Segoe UI Symbol" w:hAnsi="Segoe UI Symbol" w:cs="Segoe UI Symbol"/>
          <w:color w:val="4472C4" w:themeColor="accent1"/>
          <w:sz w:val="18"/>
        </w:rPr>
        <w:t>➞</w:t>
      </w:r>
      <w:r w:rsidRPr="00A52003">
        <w:rPr>
          <w:rFonts w:ascii="Lucida Console" w:hAnsi="Lucida Console"/>
          <w:color w:val="4472C4" w:themeColor="accent1"/>
          <w:sz w:val="18"/>
        </w:rPr>
        <w:t xml:space="preserve"> 0</w:t>
      </w:r>
    </w:p>
    <w:p w14:paraId="1E307495" w14:textId="77777777" w:rsidR="00200436" w:rsidRPr="00A52003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18"/>
        </w:rPr>
      </w:pPr>
      <w:r w:rsidRPr="00A52003">
        <w:rPr>
          <w:rFonts w:ascii="Lucida Console" w:hAnsi="Lucida Console"/>
          <w:color w:val="4472C4" w:themeColor="accent1"/>
          <w:sz w:val="18"/>
        </w:rPr>
        <w:t>// x² + 1 = 0 has no real solutions.</w:t>
      </w:r>
    </w:p>
    <w:p w14:paraId="43F54934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40617E6" w14:textId="77777777" w:rsidR="00200436" w:rsidRPr="000D28CC" w:rsidRDefault="00200436" w:rsidP="00200436">
      <w:pPr>
        <w:pStyle w:val="ListParagraph"/>
        <w:numPr>
          <w:ilvl w:val="0"/>
          <w:numId w:val="3"/>
        </w:numPr>
      </w:pPr>
      <w:r w:rsidRPr="000D28CC">
        <w:t>You do not have to calculate the solutions, just return how many there are.</w:t>
      </w:r>
    </w:p>
    <w:p w14:paraId="68CF9B62" w14:textId="5F621EAD" w:rsidR="00200436" w:rsidRDefault="00200436" w:rsidP="00200436">
      <w:pPr>
        <w:pStyle w:val="ListParagraph"/>
        <w:numPr>
          <w:ilvl w:val="0"/>
          <w:numId w:val="3"/>
        </w:numPr>
      </w:pPr>
      <w:r>
        <w:t>“</w:t>
      </w:r>
      <w:r w:rsidRPr="00EE70F2">
        <w:rPr>
          <w:b/>
        </w:rPr>
        <w:t>a</w:t>
      </w:r>
      <w:r>
        <w:t>”</w:t>
      </w:r>
      <w:r w:rsidRPr="000D28CC">
        <w:t xml:space="preserve"> will always be non-zero.</w:t>
      </w:r>
    </w:p>
    <w:p w14:paraId="523FB60D" w14:textId="77777777" w:rsidR="00060873" w:rsidRDefault="00060873" w:rsidP="00060873"/>
    <w:p w14:paraId="071ABDC5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Vertex of a Quadratic</w:t>
      </w:r>
    </w:p>
    <w:p w14:paraId="27EEDBFA" w14:textId="4203041D" w:rsidR="00200436" w:rsidRDefault="00200436" w:rsidP="00200436">
      <w:r w:rsidRPr="00022484">
        <w:t xml:space="preserve">Every quadratic curve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Pr="00022484">
        <w:t xml:space="preserve"> has a vertex point: the turning point where the curve stops heading down and starts going up.</w:t>
      </w:r>
    </w:p>
    <w:p w14:paraId="1179BC26" w14:textId="77777777" w:rsidR="00200436" w:rsidRPr="00022484" w:rsidRDefault="00200436" w:rsidP="00200436">
      <w:r>
        <w:rPr>
          <w:b/>
        </w:rPr>
        <w:t xml:space="preserve">Task: </w:t>
      </w:r>
      <w:r w:rsidRPr="00022484">
        <w:t xml:space="preserve">Given the values </w:t>
      </w:r>
      <w:r w:rsidRPr="00022484">
        <w:rPr>
          <w:b/>
        </w:rPr>
        <w:t>a</w:t>
      </w:r>
      <w:r w:rsidRPr="00022484">
        <w:t xml:space="preserve">, </w:t>
      </w:r>
      <w:r w:rsidRPr="00022484">
        <w:rPr>
          <w:b/>
        </w:rPr>
        <w:t>b</w:t>
      </w:r>
      <w:r w:rsidRPr="00022484">
        <w:t xml:space="preserve"> and </w:t>
      </w:r>
      <w:r w:rsidRPr="00022484">
        <w:rPr>
          <w:b/>
        </w:rPr>
        <w:t>c</w:t>
      </w:r>
      <w:r w:rsidRPr="00022484">
        <w:t xml:space="preserve">, where </w:t>
      </w:r>
      <w:r w:rsidRPr="00022484">
        <w:rPr>
          <w:b/>
        </w:rPr>
        <w:t>a</w:t>
      </w:r>
      <w:r w:rsidRPr="00022484">
        <w:t xml:space="preserve"> is never 0, you need to return the coordinates of the vertex. Return your answers rounded to 2 decimal places</w:t>
      </w:r>
      <w:r>
        <w:t xml:space="preserve"> (a double)</w:t>
      </w:r>
      <w:r w:rsidRPr="00022484">
        <w:t>.</w:t>
      </w:r>
    </w:p>
    <w:p w14:paraId="0633A55F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65BDD65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0, 25) 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0D4921CB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y=x²+25 is at (0, 25).</w:t>
      </w:r>
    </w:p>
    <w:p w14:paraId="49A221C4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FindVertex(-1, 0, 25)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[0, 25]</w:t>
      </w:r>
    </w:p>
    <w:p w14:paraId="6BF63EC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y=-x²+25 is at (0, 25).</w:t>
      </w:r>
    </w:p>
    <w:p w14:paraId="60D46689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FindVertex(1, 10,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[-5, -21]</w:t>
      </w:r>
    </w:p>
    <w:p w14:paraId="4F6E7FCB" w14:textId="303733C4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>// The vertex of y=x²+10x+4 is at (-5, -21).</w:t>
      </w:r>
    </w:p>
    <w:p w14:paraId="1F8041BD" w14:textId="77777777" w:rsidR="002D39EE" w:rsidRDefault="002D39EE" w:rsidP="002D39EE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722AA3C" w14:textId="77777777" w:rsidR="002D39EE" w:rsidRDefault="002D39EE" w:rsidP="002D39EE">
      <w:pPr>
        <w:pStyle w:val="ListParagraph"/>
        <w:numPr>
          <w:ilvl w:val="0"/>
          <w:numId w:val="12"/>
        </w:numPr>
      </w:pPr>
      <w:r w:rsidRPr="002D39EE">
        <w:t>A quadratic equation can be expressed two ways:</w:t>
      </w:r>
    </w:p>
    <w:p w14:paraId="50C9C523" w14:textId="66EFC88D" w:rsidR="00200436" w:rsidRDefault="002D39EE" w:rsidP="002D39EE">
      <w:pPr>
        <w:pStyle w:val="ListParagraph"/>
        <w:numPr>
          <w:ilvl w:val="1"/>
          <w:numId w:val="12"/>
        </w:numPr>
      </w:pPr>
      <w:r>
        <w:t xml:space="preserve">Standard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</w:p>
    <w:p w14:paraId="4CA2CDE1" w14:textId="479F3C83" w:rsidR="002D39EE" w:rsidRPr="001B36BF" w:rsidRDefault="002D39EE" w:rsidP="002D39EE">
      <w:pPr>
        <w:pStyle w:val="ListParagraph"/>
        <w:numPr>
          <w:ilvl w:val="1"/>
          <w:numId w:val="12"/>
        </w:numPr>
      </w:pPr>
      <w:r>
        <w:t xml:space="preserve">Vertex form: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=a(x+h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+k</m:t>
        </m:r>
      </m:oMath>
    </w:p>
    <w:p w14:paraId="13625DC8" w14:textId="2F4F2AA6" w:rsidR="001B36BF" w:rsidRPr="00115442" w:rsidRDefault="001B36BF" w:rsidP="001B36BF">
      <w:pPr>
        <w:pStyle w:val="ListParagraph"/>
        <w:numPr>
          <w:ilvl w:val="2"/>
          <w:numId w:val="12"/>
        </w:numPr>
      </w:pPr>
      <w:r>
        <w:t xml:space="preserve">The vertex is </w:t>
      </w:r>
      <m:oMath>
        <m:r>
          <w:rPr>
            <w:rFonts w:ascii="Cambria Math" w:hAnsi="Cambria Math"/>
          </w:rPr>
          <m:t>(-h, k)</m:t>
        </m:r>
      </m:oMath>
    </w:p>
    <w:p w14:paraId="0B23F148" w14:textId="6B60E9AA" w:rsidR="00115442" w:rsidRDefault="00115442" w:rsidP="00115442">
      <w:pPr>
        <w:pStyle w:val="ListParagraph"/>
        <w:numPr>
          <w:ilvl w:val="2"/>
          <w:numId w:val="12"/>
        </w:numPr>
      </w:pPr>
      <w:r>
        <w:t xml:space="preserve">The coefficient </w:t>
      </w:r>
      <m:oMath>
        <m:r>
          <w:rPr>
            <w:rFonts w:ascii="Cambria Math" w:hAnsi="Cambria Math"/>
          </w:rPr>
          <m:t>a</m:t>
        </m:r>
      </m:oMath>
      <w:r>
        <w:t xml:space="preserve"> controls whether the parabola opens upward or downward, as well as the speed of increase or decrease of the parabola.</w:t>
      </w:r>
    </w:p>
    <w:p w14:paraId="5576BB87" w14:textId="77777777" w:rsidR="002D39EE" w:rsidRDefault="002D39E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5D296968" w14:textId="5F18CCD4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Sum of Quadratic Roots</w:t>
      </w:r>
    </w:p>
    <w:p w14:paraId="18BDB2BF" w14:textId="0458CB25" w:rsidR="00200436" w:rsidRDefault="00200436" w:rsidP="00200436">
      <w:r>
        <w:rPr>
          <w:b/>
        </w:rPr>
        <w:t xml:space="preserve">Task: </w:t>
      </w:r>
      <w:r w:rsidRPr="008B653E">
        <w:t xml:space="preserve">Given </w:t>
      </w:r>
      <w:r w:rsidRPr="008B653E">
        <w:rPr>
          <w:b/>
        </w:rPr>
        <w:t>a</w:t>
      </w:r>
      <w:r w:rsidRPr="008B653E">
        <w:t xml:space="preserve">, </w:t>
      </w:r>
      <w:r w:rsidRPr="008B653E">
        <w:rPr>
          <w:b/>
        </w:rPr>
        <w:t>b</w:t>
      </w:r>
      <w:r w:rsidRPr="008B653E">
        <w:t xml:space="preserve"> and </w:t>
      </w:r>
      <w:r w:rsidRPr="008B653E">
        <w:rPr>
          <w:b/>
        </w:rPr>
        <w:t>c</w:t>
      </w:r>
      <w:r w:rsidRPr="008B653E">
        <w:t>, find the roots of the equation</w:t>
      </w:r>
      <w:r w:rsidR="00540618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 w:rsidR="00540618" w:rsidRPr="008B653E">
        <w:t xml:space="preserve"> </w:t>
      </w:r>
      <w:r w:rsidRPr="008B653E">
        <w:t>and then add them together.</w:t>
      </w:r>
    </w:p>
    <w:p w14:paraId="407EF572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619AE8C2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findRootsSum(2, 4, -6)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-2.00</w:t>
      </w:r>
    </w:p>
    <w:p w14:paraId="0EE04C39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findRootsSum(3, 4, -3)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-1.33</w:t>
      </w:r>
    </w:p>
    <w:p w14:paraId="4DD8CFD8" w14:textId="77777777" w:rsidR="00200436" w:rsidRPr="001F0DBD" w:rsidRDefault="00200436" w:rsidP="001F0DBD">
      <w:pPr>
        <w:spacing w:line="180" w:lineRule="exact"/>
        <w:ind w:left="720"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findRootsSum(4, 3, -8)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-0.75</w:t>
      </w:r>
    </w:p>
    <w:p w14:paraId="11AA6099" w14:textId="77777777" w:rsidR="00200436" w:rsidRPr="00AC500A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504879DD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Round your answer to two decimal places.</w:t>
      </w:r>
    </w:p>
    <w:p w14:paraId="0777FA8A" w14:textId="77777777" w:rsidR="00200436" w:rsidRPr="009B6D2B" w:rsidRDefault="00200436" w:rsidP="00200436">
      <w:pPr>
        <w:pStyle w:val="ListParagraph"/>
        <w:numPr>
          <w:ilvl w:val="0"/>
          <w:numId w:val="6"/>
        </w:numPr>
      </w:pPr>
      <w:r w:rsidRPr="009B6D2B">
        <w:t>If there is only one real root return 1.</w:t>
      </w:r>
    </w:p>
    <w:p w14:paraId="0155DB78" w14:textId="38E2A92E" w:rsidR="00200436" w:rsidRDefault="00200436" w:rsidP="00200436">
      <w:pPr>
        <w:pStyle w:val="ListParagraph"/>
        <w:numPr>
          <w:ilvl w:val="0"/>
          <w:numId w:val="6"/>
        </w:numPr>
      </w:pPr>
      <w:r w:rsidRPr="009B6D2B">
        <w:t>If there are no real roots, return 0.</w:t>
      </w:r>
    </w:p>
    <w:p w14:paraId="6A812259" w14:textId="4F4EFAAD" w:rsidR="00200436" w:rsidRDefault="00200436" w:rsidP="00200436"/>
    <w:p w14:paraId="1FF58B3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Quartic Equation</w:t>
      </w:r>
    </w:p>
    <w:p w14:paraId="29E98542" w14:textId="770DE5D5" w:rsidR="00200436" w:rsidRDefault="00200436" w:rsidP="00200436">
      <w:r>
        <w:rPr>
          <w:b/>
        </w:rPr>
        <w:t xml:space="preserve">Task: </w:t>
      </w:r>
      <w:r w:rsidRPr="00D2525B">
        <w:t xml:space="preserve">Create a function that returns the number of (real) solutions of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+c=0</m:t>
        </m:r>
      </m:oMath>
      <w:r w:rsidRPr="00D2525B">
        <w:t xml:space="preserve">. The function will take three arguments: </w:t>
      </w:r>
      <w:r w:rsidRPr="0096298F">
        <w:rPr>
          <w:b/>
        </w:rPr>
        <w:t>a</w:t>
      </w:r>
      <w:r w:rsidRPr="00D2525B">
        <w:t xml:space="preserve"> as the 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D2525B">
        <w:t xml:space="preserve">, </w:t>
      </w:r>
      <w:r w:rsidRPr="0096298F">
        <w:rPr>
          <w:b/>
        </w:rPr>
        <w:t>b</w:t>
      </w:r>
      <w:r w:rsidRPr="00D2525B">
        <w:t xml:space="preserve"> as the coefficient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2525B">
        <w:t xml:space="preserve">, and </w:t>
      </w:r>
      <w:r w:rsidRPr="0096298F">
        <w:rPr>
          <w:b/>
        </w:rPr>
        <w:t>c</w:t>
      </w:r>
      <w:r w:rsidRPr="00D2525B">
        <w:t xml:space="preserve"> as the constant term.</w:t>
      </w:r>
    </w:p>
    <w:p w14:paraId="7EAA0020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5AD3D2F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-5, 4)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4</w:t>
      </w:r>
    </w:p>
    <w:p w14:paraId="0B50698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quarticEquation(4, 3, -1)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</w:t>
      </w:r>
    </w:p>
    <w:p w14:paraId="26EE25A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quarticEquation(1, 10, 9)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0</w:t>
      </w:r>
    </w:p>
    <w:p w14:paraId="23F38F53" w14:textId="3F088F3D" w:rsidR="00200436" w:rsidRDefault="00200436" w:rsidP="00200436">
      <w:r>
        <w:rPr>
          <w:b/>
          <w:u w:val="single"/>
        </w:rPr>
        <w:t>Notes:</w:t>
      </w:r>
      <w:r w:rsidRPr="001A5795">
        <w:t xml:space="preserve"> Try substitution t=x^2.</w:t>
      </w:r>
    </w:p>
    <w:p w14:paraId="25191BDF" w14:textId="77777777" w:rsidR="00200436" w:rsidRDefault="00200436" w:rsidP="00200436"/>
    <w:p w14:paraId="3D9942E0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Integral of a Function</w:t>
      </w:r>
    </w:p>
    <w:p w14:paraId="3BA77181" w14:textId="2EF3804C" w:rsidR="00200436" w:rsidRDefault="00200436" w:rsidP="00C00DCE">
      <w:r>
        <w:rPr>
          <w:b/>
        </w:rPr>
        <w:t xml:space="preserve">Task: </w:t>
      </w:r>
      <w:r w:rsidRPr="003D0814">
        <w:t xml:space="preserve">Create a function that takes numbers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as arguments and returns the definite integral of the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b+1</m:t>
            </m:r>
          </m:e>
        </m:d>
        <m:r>
          <w:rPr>
            <w:rFonts w:ascii="Cambria Math" w:hAnsi="Cambria Math"/>
          </w:rPr>
          <m:t xml:space="preserve">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Pr="003D0814">
        <w:t xml:space="preserve"> with respect to </w:t>
      </w:r>
      <w:r w:rsidRPr="00026FE4">
        <w:rPr>
          <w:b/>
        </w:rPr>
        <w:t>x</w:t>
      </w:r>
      <w:r w:rsidRPr="003D0814">
        <w:t xml:space="preserve"> from </w:t>
      </w:r>
      <w:r w:rsidRPr="00026FE4">
        <w:rPr>
          <w:b/>
        </w:rPr>
        <w:t>x=m</w:t>
      </w:r>
      <w:r w:rsidRPr="003D0814">
        <w:t xml:space="preserve"> </w:t>
      </w:r>
      <w:r w:rsidRPr="00026FE4">
        <w:rPr>
          <w:b/>
        </w:rPr>
        <w:t>to x=n</w:t>
      </w:r>
      <w:r w:rsidRPr="003D0814">
        <w:t xml:space="preserve">, where </w:t>
      </w:r>
      <w:r w:rsidRPr="00026FE4">
        <w:rPr>
          <w:b/>
        </w:rPr>
        <w:t>b</w:t>
      </w:r>
      <w:r w:rsidRPr="003D0814">
        <w:t xml:space="preserve">, </w:t>
      </w:r>
      <w:r w:rsidRPr="00026FE4">
        <w:rPr>
          <w:b/>
        </w:rPr>
        <w:t>m</w:t>
      </w:r>
      <w:r w:rsidRPr="003D0814">
        <w:t xml:space="preserve">, and </w:t>
      </w:r>
      <w:r w:rsidRPr="00026FE4">
        <w:rPr>
          <w:b/>
        </w:rPr>
        <w:t>n</w:t>
      </w:r>
      <w:r w:rsidRPr="003D0814">
        <w:t xml:space="preserve"> are constants.</w:t>
      </w:r>
    </w:p>
    <w:p w14:paraId="21BA4273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0193EE6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Integral(0, 2, 5)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</w:t>
      </w:r>
    </w:p>
    <w:p w14:paraId="232E8B5D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Integral(2, 4, 7)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279</w:t>
      </w:r>
    </w:p>
    <w:p w14:paraId="4BA5385E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Integral(5, 9, 3)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-530712</w:t>
      </w:r>
    </w:p>
    <w:p w14:paraId="1C703B5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18A22C6A" w14:textId="77777777" w:rsidR="00200436" w:rsidRDefault="00200436" w:rsidP="00200436">
      <w:pPr>
        <w:pStyle w:val="ListParagraph"/>
        <w:numPr>
          <w:ilvl w:val="0"/>
          <w:numId w:val="7"/>
        </w:numPr>
      </w:pPr>
      <w:r w:rsidRPr="00462B69">
        <w:rPr>
          <w:b/>
        </w:rPr>
        <w:t>^</w:t>
      </w:r>
      <w:r>
        <w:t xml:space="preserve"> in the context of this challenge means "to the power of", also known as the "exponent" operator.</w:t>
      </w:r>
    </w:p>
    <w:p w14:paraId="208E98E1" w14:textId="77777777" w:rsidR="00200436" w:rsidRDefault="00200436" w:rsidP="00200436">
      <w:pPr>
        <w:pStyle w:val="ListParagraph"/>
        <w:numPr>
          <w:ilvl w:val="0"/>
          <w:numId w:val="7"/>
        </w:numPr>
      </w:pPr>
      <w:r>
        <w:t xml:space="preserve">Assume that </w:t>
      </w:r>
      <w:r w:rsidRPr="00462B69">
        <w:rPr>
          <w:b/>
        </w:rPr>
        <w:t>b</w:t>
      </w:r>
      <w:r>
        <w:t xml:space="preserve"> will be an integer greater than or equal to 0.</w:t>
      </w:r>
    </w:p>
    <w:p w14:paraId="4A4F3875" w14:textId="6CA98C40" w:rsidR="00200436" w:rsidRDefault="00200436" w:rsidP="00C80749">
      <w:pPr>
        <w:pStyle w:val="ListParagraph"/>
        <w:numPr>
          <w:ilvl w:val="0"/>
          <w:numId w:val="7"/>
        </w:numPr>
      </w:pPr>
      <w:r w:rsidRPr="00D0489E">
        <w:rPr>
          <w:b/>
        </w:rPr>
        <w:t>m</w:t>
      </w:r>
      <w:r>
        <w:t xml:space="preserve"> and </w:t>
      </w:r>
      <w:r w:rsidRPr="00D0489E">
        <w:rPr>
          <w:b/>
        </w:rPr>
        <w:t>n</w:t>
      </w:r>
      <w:r>
        <w:t xml:space="preserve"> can be any integer, both positive and negative.</w:t>
      </w:r>
    </w:p>
    <w:p w14:paraId="6780EFA2" w14:textId="77777777" w:rsidR="00200436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>Maximum Travel Distance</w:t>
      </w:r>
    </w:p>
    <w:p w14:paraId="5875FBB5" w14:textId="77777777" w:rsidR="00200436" w:rsidRDefault="00200436" w:rsidP="00200436">
      <w:r>
        <w:rPr>
          <w:b/>
        </w:rPr>
        <w:t xml:space="preserve">Task: </w:t>
      </w:r>
      <w:r w:rsidRPr="00240AB7">
        <w:t xml:space="preserve">Write a function that takes </w:t>
      </w:r>
      <w:r w:rsidRPr="00F111F2">
        <w:rPr>
          <w:b/>
        </w:rPr>
        <w:t>fuel</w:t>
      </w:r>
      <w:r w:rsidRPr="00240AB7">
        <w:t xml:space="preserve"> (liters), </w:t>
      </w:r>
      <w:r w:rsidRPr="00F111F2">
        <w:rPr>
          <w:b/>
        </w:rPr>
        <w:t>fuelUsage</w:t>
      </w:r>
      <w:r w:rsidRPr="00240AB7">
        <w:t xml:space="preserve"> (liters/100km), </w:t>
      </w:r>
      <w:r w:rsidRPr="00F111F2">
        <w:rPr>
          <w:b/>
        </w:rPr>
        <w:t>passengers</w:t>
      </w:r>
      <w:r w:rsidRPr="00240AB7">
        <w:t xml:space="preserve">, </w:t>
      </w:r>
      <w:r w:rsidRPr="00F111F2">
        <w:rPr>
          <w:b/>
        </w:rPr>
        <w:t>airCon</w:t>
      </w:r>
      <w:r w:rsidRPr="00240AB7">
        <w:t xml:space="preserve"> (boolean) and returns maximum distance that car can travel.</w:t>
      </w:r>
    </w:p>
    <w:p w14:paraId="41463123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</w:t>
      </w:r>
      <w:r>
        <w:t xml:space="preserve"> is the number of liters of fuel in the fuel tank.</w:t>
      </w:r>
    </w:p>
    <w:p w14:paraId="3CD7D226" w14:textId="77777777" w:rsidR="00200436" w:rsidRDefault="00200436" w:rsidP="00200436">
      <w:pPr>
        <w:pStyle w:val="ListParagraph"/>
        <w:numPr>
          <w:ilvl w:val="0"/>
          <w:numId w:val="8"/>
        </w:numPr>
      </w:pPr>
      <w:r w:rsidRPr="00240AB7">
        <w:rPr>
          <w:b/>
        </w:rPr>
        <w:t>fuelUsage</w:t>
      </w:r>
      <w:r>
        <w:t xml:space="preserve"> is basic fuel consumption per 100 km (with the driver inside only).</w:t>
      </w:r>
    </w:p>
    <w:p w14:paraId="3EA5CBC1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Every additional passenger is increasing basic fuel consumption by 5%.</w:t>
      </w:r>
    </w:p>
    <w:p w14:paraId="79867DAE" w14:textId="77777777" w:rsidR="00200436" w:rsidRDefault="00200436" w:rsidP="00200436">
      <w:pPr>
        <w:pStyle w:val="ListParagraph"/>
        <w:numPr>
          <w:ilvl w:val="0"/>
          <w:numId w:val="8"/>
        </w:numPr>
      </w:pPr>
      <w:r>
        <w:t>If the air conditioner is ON (true), its increasing the total (not basic) fuel consumption by 10%.</w:t>
      </w:r>
    </w:p>
    <w:p w14:paraId="379082DC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3DF8F52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totalDistance(70.0, 7.0, 0,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1000.0</w:t>
      </w:r>
    </w:p>
    <w:p w14:paraId="12E0F092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totalDistance(36.1, 8.6, 3, true)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331.8</w:t>
      </w:r>
    </w:p>
    <w:p w14:paraId="5A79D4FF" w14:textId="77777777" w:rsidR="00200436" w:rsidRPr="001F0DBD" w:rsidRDefault="00200436" w:rsidP="001F0DBD">
      <w:pPr>
        <w:spacing w:line="180" w:lineRule="exact"/>
        <w:ind w:firstLine="720"/>
        <w:rPr>
          <w:rFonts w:ascii="Lucida Console" w:hAnsi="Lucida Console"/>
          <w:color w:val="4472C4" w:themeColor="accent1"/>
          <w:sz w:val="20"/>
        </w:rPr>
      </w:pPr>
      <w:r w:rsidRPr="001F0DBD">
        <w:rPr>
          <w:rFonts w:ascii="Lucida Console" w:hAnsi="Lucida Console"/>
          <w:color w:val="4472C4" w:themeColor="accent1"/>
          <w:sz w:val="20"/>
        </w:rPr>
        <w:t xml:space="preserve">totalDistance(55.5, 5.5, 5, false) </w:t>
      </w:r>
      <w:r w:rsidRPr="001F0DBD">
        <w:rPr>
          <w:rFonts w:ascii="Segoe UI Symbol" w:hAnsi="Segoe UI Symbol" w:cs="Segoe UI Symbol"/>
          <w:color w:val="4472C4" w:themeColor="accent1"/>
          <w:sz w:val="20"/>
        </w:rPr>
        <w:t>➞</w:t>
      </w:r>
      <w:r w:rsidRPr="001F0DBD">
        <w:rPr>
          <w:rFonts w:ascii="Lucida Console" w:hAnsi="Lucida Console"/>
          <w:color w:val="4472C4" w:themeColor="accent1"/>
          <w:sz w:val="20"/>
        </w:rPr>
        <w:t xml:space="preserve"> 807.3</w:t>
      </w:r>
    </w:p>
    <w:p w14:paraId="0EED312D" w14:textId="77777777" w:rsidR="00200436" w:rsidRDefault="00200436" w:rsidP="00200436">
      <w:pPr>
        <w:rPr>
          <w:b/>
          <w:u w:val="single"/>
        </w:rPr>
      </w:pPr>
      <w:r>
        <w:rPr>
          <w:b/>
          <w:u w:val="single"/>
        </w:rPr>
        <w:t>Notes:</w:t>
      </w:r>
    </w:p>
    <w:p w14:paraId="3C844C76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fuel</w:t>
      </w:r>
      <w:r>
        <w:t xml:space="preserve"> and </w:t>
      </w:r>
      <w:r w:rsidRPr="00F111F2">
        <w:rPr>
          <w:b/>
        </w:rPr>
        <w:t>fuelUsage</w:t>
      </w:r>
      <w:r>
        <w:t xml:space="preserve"> are always greater than 1.</w:t>
      </w:r>
    </w:p>
    <w:p w14:paraId="3A761ECA" w14:textId="77777777" w:rsidR="00200436" w:rsidRDefault="00200436" w:rsidP="00200436">
      <w:pPr>
        <w:pStyle w:val="ListParagraph"/>
        <w:numPr>
          <w:ilvl w:val="0"/>
          <w:numId w:val="9"/>
        </w:numPr>
      </w:pPr>
      <w:r w:rsidRPr="00F111F2">
        <w:rPr>
          <w:b/>
        </w:rPr>
        <w:t>passengers</w:t>
      </w:r>
      <w:r>
        <w:t xml:space="preserve"> are always greater or equal to 0.</w:t>
      </w:r>
    </w:p>
    <w:p w14:paraId="6087EFA4" w14:textId="77777777" w:rsidR="00200436" w:rsidRDefault="00200436" w:rsidP="00200436">
      <w:pPr>
        <w:pStyle w:val="ListParagraph"/>
        <w:numPr>
          <w:ilvl w:val="0"/>
          <w:numId w:val="9"/>
        </w:numPr>
      </w:pPr>
      <w:r>
        <w:t>Round your answer to the nearest tenth.</w:t>
      </w:r>
    </w:p>
    <w:p w14:paraId="6A77BDFF" w14:textId="16A04091" w:rsidR="00200436" w:rsidRDefault="00200436" w:rsidP="00200436"/>
    <w:p w14:paraId="622EA112" w14:textId="5248B4DC" w:rsidR="00200436" w:rsidRPr="00530154" w:rsidRDefault="00200436" w:rsidP="00200436">
      <w:pPr>
        <w:pStyle w:val="Heading1"/>
        <w:rPr>
          <w:b/>
          <w:u w:val="single"/>
        </w:rPr>
      </w:pPr>
      <w:r>
        <w:rPr>
          <w:b/>
          <w:u w:val="single"/>
        </w:rPr>
        <w:t>Clock Angle Problem</w:t>
      </w:r>
    </w:p>
    <w:p w14:paraId="31E60782" w14:textId="77777777" w:rsidR="00200436" w:rsidRDefault="00200436" w:rsidP="00200436">
      <w:r>
        <w:rPr>
          <w:b/>
        </w:rPr>
        <w:t xml:space="preserve">Task: </w:t>
      </w:r>
      <w:r>
        <w:t>Given a time in “</w:t>
      </w:r>
      <w:r w:rsidRPr="008578C9">
        <w:rPr>
          <w:b/>
        </w:rPr>
        <w:t>hh:mm</w:t>
      </w:r>
      <w:r>
        <w:t>” format, calculate the shorter angle between the hour and minute hand in an analog clock</w:t>
      </w:r>
    </w:p>
    <w:p w14:paraId="60BADA25" w14:textId="77777777" w:rsidR="00200436" w:rsidRPr="001F0DBD" w:rsidRDefault="00200436" w:rsidP="00200436">
      <w:pPr>
        <w:rPr>
          <w:b/>
          <w:sz w:val="24"/>
          <w:u w:val="single"/>
        </w:rPr>
      </w:pPr>
      <w:r w:rsidRPr="001F0DBD">
        <w:rPr>
          <w:b/>
          <w:sz w:val="24"/>
          <w:u w:val="single"/>
        </w:rPr>
        <w:t>Examples:</w:t>
      </w:r>
    </w:p>
    <w:p w14:paraId="7B4FA810" w14:textId="6FC29996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 xml:space="preserve">Input: 5:30 Output: </w:t>
      </w:r>
      <w:r w:rsidR="00C63C88">
        <w:rPr>
          <w:color w:val="4472C4" w:themeColor="accent1"/>
          <w:sz w:val="24"/>
        </w:rPr>
        <w:t>3</w:t>
      </w:r>
      <w:bookmarkStart w:id="0" w:name="_GoBack"/>
      <w:bookmarkEnd w:id="0"/>
      <w:r w:rsidR="00C63C88">
        <w:rPr>
          <w:color w:val="4472C4" w:themeColor="accent1"/>
          <w:sz w:val="24"/>
        </w:rPr>
        <w:t>0</w:t>
      </w:r>
      <w:r w:rsidRPr="001F0DBD">
        <w:rPr>
          <w:color w:val="4472C4" w:themeColor="accent1"/>
          <w:sz w:val="24"/>
        </w:rPr>
        <w:t>°</w:t>
      </w:r>
    </w:p>
    <w:p w14:paraId="39EF59DC" w14:textId="77777777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9:00 Output: 90°</w:t>
      </w:r>
    </w:p>
    <w:p w14:paraId="2E572411" w14:textId="23D3D2C6" w:rsidR="00200436" w:rsidRPr="001F0DBD" w:rsidRDefault="00200436" w:rsidP="001F0DBD">
      <w:pPr>
        <w:ind w:firstLine="720"/>
        <w:rPr>
          <w:color w:val="4472C4" w:themeColor="accent1"/>
          <w:sz w:val="24"/>
        </w:rPr>
      </w:pPr>
      <w:r w:rsidRPr="001F0DBD">
        <w:rPr>
          <w:color w:val="4472C4" w:themeColor="accent1"/>
          <w:sz w:val="24"/>
        </w:rPr>
        <w:t>Input: 12:00 Output: 0</w:t>
      </w:r>
      <w:r w:rsidR="003D5EF1" w:rsidRPr="001F0DBD">
        <w:rPr>
          <w:color w:val="4472C4" w:themeColor="accent1"/>
          <w:sz w:val="24"/>
        </w:rPr>
        <w:t>°</w:t>
      </w:r>
    </w:p>
    <w:p w14:paraId="600F5D2A" w14:textId="77777777" w:rsidR="00200436" w:rsidRPr="00B0063B" w:rsidRDefault="00200436" w:rsidP="00200436">
      <w:pPr>
        <w:rPr>
          <w:b/>
          <w:u w:val="single"/>
        </w:rPr>
      </w:pPr>
      <w:r w:rsidRPr="00B0063B">
        <w:rPr>
          <w:b/>
          <w:u w:val="single"/>
        </w:rPr>
        <w:t>Notes:</w:t>
      </w:r>
    </w:p>
    <w:p w14:paraId="48760EEA" w14:textId="77777777" w:rsidR="00200436" w:rsidRPr="004E588D" w:rsidRDefault="00200436" w:rsidP="00200436">
      <w:pPr>
        <w:pStyle w:val="ListParagraph"/>
        <w:numPr>
          <w:ilvl w:val="0"/>
          <w:numId w:val="1"/>
        </w:numPr>
      </w:pPr>
      <w:r w:rsidRPr="004E588D">
        <w:t>hh:60 should be considered as (hh+1):0.</w:t>
      </w:r>
    </w:p>
    <w:p w14:paraId="74270E1B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The idea is to consider the rate of change of the angle in degrees per minute. The hour hand of a 12-hour analog clock turns 360° in 12 hours, and the minute hand rotates through 360° in 60 minutes. So, we can calculate the angle in degrees of the hour hand minute hand separately and return their difference using the following formula:</w:t>
      </w:r>
    </w:p>
    <w:p w14:paraId="19551F9E" w14:textId="77777777" w:rsidR="00200436" w:rsidRPr="00AA0E5A" w:rsidRDefault="00200436" w:rsidP="00200436">
      <w:pPr>
        <w:pStyle w:val="ListParagraph"/>
        <w:numPr>
          <w:ilvl w:val="1"/>
          <w:numId w:val="1"/>
        </w:numPr>
        <w:rPr>
          <w:b/>
        </w:rPr>
      </w:pPr>
      <w:r w:rsidRPr="00AA0E5A">
        <w:rPr>
          <w:b/>
        </w:rPr>
        <w:t>Degree(hr) = Hx (360/12) + (Mx360)/(12x60) Degree(min) = Mx(360/60)</w:t>
      </w:r>
    </w:p>
    <w:p w14:paraId="71AAA2F9" w14:textId="77777777" w:rsidR="00200436" w:rsidRDefault="00200436" w:rsidP="00200436">
      <w:pPr>
        <w:pStyle w:val="ListParagraph"/>
        <w:numPr>
          <w:ilvl w:val="0"/>
          <w:numId w:val="1"/>
        </w:numPr>
      </w:pPr>
      <w:r w:rsidRPr="004E588D">
        <w:t>Here, H is the hour, and M is the minutes past the hour. The angle should be in degrees and measured clockwise from the 12 o'clock position of the clock. If the angle is greater than 180° , take its difference with 360.</w:t>
      </w:r>
    </w:p>
    <w:p w14:paraId="7DC313EC" w14:textId="77777777" w:rsidR="0002057E" w:rsidRDefault="00C63C88"/>
    <w:sectPr w:rsidR="0002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41B5"/>
    <w:multiLevelType w:val="hybridMultilevel"/>
    <w:tmpl w:val="127E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ADF"/>
    <w:multiLevelType w:val="hybridMultilevel"/>
    <w:tmpl w:val="2DE4D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70F4F60"/>
    <w:multiLevelType w:val="hybridMultilevel"/>
    <w:tmpl w:val="15246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42D81"/>
    <w:multiLevelType w:val="hybridMultilevel"/>
    <w:tmpl w:val="B90A3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E2580"/>
    <w:multiLevelType w:val="hybridMultilevel"/>
    <w:tmpl w:val="D74A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416B"/>
    <w:multiLevelType w:val="hybridMultilevel"/>
    <w:tmpl w:val="E3560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70E42"/>
    <w:multiLevelType w:val="hybridMultilevel"/>
    <w:tmpl w:val="7ECE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1E5E"/>
    <w:multiLevelType w:val="hybridMultilevel"/>
    <w:tmpl w:val="780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02CDE"/>
    <w:multiLevelType w:val="hybridMultilevel"/>
    <w:tmpl w:val="DABA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424E7D"/>
    <w:multiLevelType w:val="hybridMultilevel"/>
    <w:tmpl w:val="B15E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B65C4"/>
    <w:multiLevelType w:val="hybridMultilevel"/>
    <w:tmpl w:val="C068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0F150D"/>
    <w:multiLevelType w:val="hybridMultilevel"/>
    <w:tmpl w:val="C9EE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50"/>
    <w:rsid w:val="00060873"/>
    <w:rsid w:val="00115442"/>
    <w:rsid w:val="001B36BF"/>
    <w:rsid w:val="001F0DBD"/>
    <w:rsid w:val="00200436"/>
    <w:rsid w:val="00222854"/>
    <w:rsid w:val="00233DCA"/>
    <w:rsid w:val="002D39EE"/>
    <w:rsid w:val="002E2D7D"/>
    <w:rsid w:val="003D5EF1"/>
    <w:rsid w:val="00533AF8"/>
    <w:rsid w:val="00540618"/>
    <w:rsid w:val="00616CAF"/>
    <w:rsid w:val="0062600F"/>
    <w:rsid w:val="007523D7"/>
    <w:rsid w:val="007F449B"/>
    <w:rsid w:val="008E3474"/>
    <w:rsid w:val="00927340"/>
    <w:rsid w:val="009E13ED"/>
    <w:rsid w:val="00A2649B"/>
    <w:rsid w:val="00A57A45"/>
    <w:rsid w:val="00A77BEA"/>
    <w:rsid w:val="00AA0E5A"/>
    <w:rsid w:val="00B0063B"/>
    <w:rsid w:val="00C00DCE"/>
    <w:rsid w:val="00C63C88"/>
    <w:rsid w:val="00C80749"/>
    <w:rsid w:val="00CB2531"/>
    <w:rsid w:val="00D0489E"/>
    <w:rsid w:val="00D5117B"/>
    <w:rsid w:val="00D624F4"/>
    <w:rsid w:val="00DA4489"/>
    <w:rsid w:val="00DC51AF"/>
    <w:rsid w:val="00DF1B50"/>
    <w:rsid w:val="00E07C7D"/>
    <w:rsid w:val="00E531C6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6C48"/>
  <w15:chartTrackingRefBased/>
  <w15:docId w15:val="{F45182B8-8FB0-4BEA-8E61-036D8B4B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0436"/>
  </w:style>
  <w:style w:type="paragraph" w:styleId="Heading1">
    <w:name w:val="heading 1"/>
    <w:basedOn w:val="Normal"/>
    <w:next w:val="Normal"/>
    <w:link w:val="Heading1Char"/>
    <w:uiPriority w:val="9"/>
    <w:qFormat/>
    <w:rsid w:val="00200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0436"/>
    <w:pPr>
      <w:ind w:left="720"/>
      <w:contextualSpacing/>
    </w:pPr>
  </w:style>
  <w:style w:type="character" w:customStyle="1" w:styleId="mjx-char">
    <w:name w:val="mjx-char"/>
    <w:basedOn w:val="DefaultParagraphFont"/>
    <w:rsid w:val="008E3474"/>
  </w:style>
  <w:style w:type="character" w:styleId="PlaceholderText">
    <w:name w:val="Placeholder Text"/>
    <w:basedOn w:val="DefaultParagraphFont"/>
    <w:uiPriority w:val="99"/>
    <w:semiHidden/>
    <w:rsid w:val="008E34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CAE70D57</Template>
  <TotalTime>93</TotalTime>
  <Pages>4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Main (RIT Student)</dc:creator>
  <cp:keywords/>
  <dc:description/>
  <cp:lastModifiedBy>Audrey Main (RIT Student)</cp:lastModifiedBy>
  <cp:revision>32</cp:revision>
  <dcterms:created xsi:type="dcterms:W3CDTF">2021-04-01T18:00:00Z</dcterms:created>
  <dcterms:modified xsi:type="dcterms:W3CDTF">2021-04-09T20:13:00Z</dcterms:modified>
</cp:coreProperties>
</file>